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A97BF" w14:textId="376BD059" w:rsidR="0019775D" w:rsidRPr="000B28EF" w:rsidRDefault="00905966" w:rsidP="00DF6BF0">
      <w:pPr>
        <w:pStyle w:val="Titel"/>
        <w:spacing w:before="2280"/>
        <w:rPr>
          <w:color w:val="C40009"/>
        </w:rPr>
      </w:pPr>
      <w:bookmarkStart w:id="0" w:name="_Toc371628269"/>
      <w:r w:rsidRPr="000B28EF">
        <w:rPr>
          <w:color w:val="C40009"/>
        </w:rPr>
        <w:t>Toegepaste Informatica</w:t>
      </w:r>
      <w:r w:rsidR="00F10C71">
        <w:rPr>
          <w:color w:val="C40009"/>
        </w:rPr>
        <w:t xml:space="preserve"> / Elektronica-ICT</w:t>
      </w:r>
    </w:p>
    <w:bookmarkEnd w:id="0"/>
    <w:p w14:paraId="4A7DACEA" w14:textId="10EBB217" w:rsidR="0019775D" w:rsidRPr="000B28EF" w:rsidRDefault="00EE100F" w:rsidP="00EE100F">
      <w:pPr>
        <w:pStyle w:val="Titel"/>
        <w:spacing w:before="1600"/>
        <w:contextualSpacing w:val="0"/>
      </w:pPr>
      <w:r w:rsidRPr="00EE100F">
        <w:t xml:space="preserve">Gebruikershandleiding voor </w:t>
      </w:r>
      <w:r w:rsidR="000A4FFB">
        <w:t>Volgerdashboard</w:t>
      </w:r>
      <w:r w:rsidR="00B32861">
        <w:br/>
      </w:r>
      <w:r>
        <w:t>ASP-GATAM ISW-IP</w:t>
      </w:r>
    </w:p>
    <w:p w14:paraId="153DAB8E" w14:textId="77777777" w:rsidR="000239B2" w:rsidRDefault="000239B2" w:rsidP="00876C39">
      <w:pPr>
        <w:jc w:val="center"/>
      </w:pPr>
    </w:p>
    <w:p w14:paraId="3F6149E2" w14:textId="2F0CB30C" w:rsidR="00876C39" w:rsidRPr="000B28EF" w:rsidRDefault="00876C39" w:rsidP="00876C39">
      <w:pPr>
        <w:jc w:val="center"/>
      </w:pPr>
      <w:r w:rsidRPr="000B28EF">
        <w:t>ondersteund door de</w:t>
      </w:r>
    </w:p>
    <w:p w14:paraId="45074221" w14:textId="66B01A60" w:rsidR="00876C39" w:rsidRPr="000B28EF" w:rsidRDefault="00876C39" w:rsidP="00876C39">
      <w:pPr>
        <w:pStyle w:val="Titel"/>
        <w:spacing w:before="720"/>
        <w:contextualSpacing w:val="0"/>
      </w:pPr>
      <w:r w:rsidRPr="000B28EF">
        <w:t>AP Hogeschool</w:t>
      </w:r>
    </w:p>
    <w:p w14:paraId="54D5598A" w14:textId="79EB120B" w:rsidR="00876C39" w:rsidRPr="000B28EF" w:rsidRDefault="00DF6E4A" w:rsidP="00876C39">
      <w:pPr>
        <w:jc w:val="center"/>
      </w:pPr>
      <w:r w:rsidRPr="000B28EF">
        <w:t xml:space="preserve">begeleid door </w:t>
      </w:r>
      <w:r w:rsidR="00876C39" w:rsidRPr="000B28EF">
        <w:t>het bedrijf</w:t>
      </w:r>
    </w:p>
    <w:p w14:paraId="0A70CB54" w14:textId="3348DA82" w:rsidR="00905966" w:rsidRPr="00633CBE" w:rsidRDefault="00EE100F" w:rsidP="76B3434A">
      <w:pPr>
        <w:pStyle w:val="Titel"/>
        <w:spacing w:before="120"/>
      </w:pPr>
      <w:r w:rsidRPr="00633CBE">
        <w:t>GATAM</w:t>
      </w:r>
    </w:p>
    <w:p w14:paraId="5C5DE15C" w14:textId="77777777" w:rsidR="006154EC" w:rsidRPr="00633CBE" w:rsidRDefault="006154EC" w:rsidP="006154EC"/>
    <w:p w14:paraId="0A8DF689" w14:textId="6C3A141C" w:rsidR="00905966" w:rsidRPr="00633CBE" w:rsidRDefault="00EE100F" w:rsidP="00EE100F">
      <w:pPr>
        <w:pStyle w:val="Titel"/>
        <w:spacing w:before="120"/>
        <w:rPr>
          <w:noProof/>
          <w:color w:val="C40009"/>
          <w:lang w:eastAsia="nl-BE"/>
        </w:rPr>
      </w:pPr>
      <w:r w:rsidRPr="00633CBE">
        <w:rPr>
          <w:color w:val="C40009"/>
        </w:rPr>
        <w:t xml:space="preserve">Tony Makdesi - Lauren </w:t>
      </w:r>
      <w:proofErr w:type="spellStart"/>
      <w:r w:rsidRPr="00633CBE">
        <w:rPr>
          <w:color w:val="C40009"/>
        </w:rPr>
        <w:t>Onya</w:t>
      </w:r>
      <w:proofErr w:type="spellEnd"/>
      <w:r w:rsidRPr="00633CBE">
        <w:rPr>
          <w:color w:val="C40009"/>
        </w:rPr>
        <w:t xml:space="preserve"> - Nils Van </w:t>
      </w:r>
      <w:proofErr w:type="spellStart"/>
      <w:r w:rsidRPr="00633CBE">
        <w:rPr>
          <w:color w:val="C40009"/>
        </w:rPr>
        <w:t>Vaerenbergh</w:t>
      </w:r>
      <w:proofErr w:type="spellEnd"/>
      <w:r w:rsidRPr="00633CBE">
        <w:rPr>
          <w:color w:val="C40009"/>
        </w:rPr>
        <w:t xml:space="preserve"> – </w:t>
      </w:r>
      <w:proofErr w:type="spellStart"/>
      <w:r w:rsidRPr="00633CBE">
        <w:rPr>
          <w:color w:val="C40009"/>
        </w:rPr>
        <w:t>Haitam</w:t>
      </w:r>
      <w:proofErr w:type="spellEnd"/>
      <w:r w:rsidRPr="00633CBE">
        <w:rPr>
          <w:color w:val="C40009"/>
        </w:rPr>
        <w:t xml:space="preserve"> </w:t>
      </w:r>
      <w:proofErr w:type="spellStart"/>
      <w:r w:rsidRPr="00633CBE">
        <w:rPr>
          <w:color w:val="C40009"/>
        </w:rPr>
        <w:t>Baqloul</w:t>
      </w:r>
      <w:proofErr w:type="spellEnd"/>
    </w:p>
    <w:p w14:paraId="4C2B9136" w14:textId="77777777" w:rsidR="000239B2" w:rsidRPr="00633CBE" w:rsidRDefault="000239B2" w:rsidP="00B32861"/>
    <w:p w14:paraId="04290DBB" w14:textId="2788410F" w:rsidR="00B32861" w:rsidRDefault="0039380F" w:rsidP="00B32861">
      <w:r w:rsidRPr="000B28EF">
        <w:t xml:space="preserve">Begeleider: </w:t>
      </w:r>
      <w:r w:rsidR="00EE100F">
        <w:t xml:space="preserve">Mr. </w:t>
      </w:r>
      <w:proofErr w:type="spellStart"/>
      <w:r w:rsidR="00EE100F">
        <w:t>Mariën</w:t>
      </w:r>
      <w:proofErr w:type="spellEnd"/>
      <w:r w:rsidR="00EE100F">
        <w:t xml:space="preserve"> Sven &amp; </w:t>
      </w:r>
      <w:r w:rsidR="00786816">
        <w:t>De poorter Mari</w:t>
      </w:r>
      <w:r w:rsidR="00280CD0">
        <w:t>j</w:t>
      </w:r>
      <w:r w:rsidR="00786816">
        <w:t>n</w:t>
      </w:r>
    </w:p>
    <w:p w14:paraId="34819D03" w14:textId="0D54817C" w:rsidR="10C59E49" w:rsidRDefault="00105A86" w:rsidP="00423601">
      <w:r>
        <w:t>A</w:t>
      </w:r>
      <w:r w:rsidR="00DF6BF0">
        <w:t xml:space="preserve">cademiejaar </w:t>
      </w:r>
      <w:r w:rsidR="00904177">
        <w:t>2024-202</w:t>
      </w:r>
      <w:r w:rsidR="00473DC1">
        <w:t>5</w:t>
      </w:r>
      <w:r w:rsidR="00B32861">
        <w:t xml:space="preserve"> (1</w:t>
      </w:r>
      <w:r w:rsidR="00B32861" w:rsidRPr="10C59E49">
        <w:rPr>
          <w:vertAlign w:val="superscript"/>
        </w:rPr>
        <w:t>ste</w:t>
      </w:r>
      <w:r w:rsidR="00B32861">
        <w:t xml:space="preserve"> </w:t>
      </w:r>
      <w:r w:rsidR="00DF6BF0">
        <w:t>semester</w:t>
      </w:r>
      <w:r w:rsidR="00B32861">
        <w:t>)</w:t>
      </w:r>
    </w:p>
    <w:bookmarkStart w:id="1" w:name="_Toc69866607" w:displacedByCustomXml="next"/>
    <w:sdt>
      <w:sdtPr>
        <w:rPr>
          <w:rFonts w:ascii="Calibri" w:eastAsia="Times New Roman" w:hAnsi="Calibri" w:cs="Times New Roman"/>
          <w:b w:val="0"/>
          <w:bCs w:val="0"/>
          <w:color w:val="404040" w:themeColor="text1" w:themeTint="BF"/>
          <w:sz w:val="22"/>
          <w:szCs w:val="24"/>
          <w:lang w:val="nl-NL" w:eastAsia="nl-NL"/>
        </w:rPr>
        <w:id w:val="-1322182745"/>
        <w:docPartObj>
          <w:docPartGallery w:val="Table of Contents"/>
          <w:docPartUnique/>
        </w:docPartObj>
      </w:sdtPr>
      <w:sdtEndPr/>
      <w:sdtContent>
        <w:p w14:paraId="6FD04679" w14:textId="25C02D5F" w:rsidR="00F06A17" w:rsidRDefault="00F06A17">
          <w:pPr>
            <w:pStyle w:val="Kopvaninhoudsopgave"/>
          </w:pPr>
          <w:r>
            <w:rPr>
              <w:lang w:val="nl-NL"/>
            </w:rPr>
            <w:t>Inhoud</w:t>
          </w:r>
        </w:p>
        <w:p w14:paraId="7B003D38" w14:textId="78116E70" w:rsidR="00866B02" w:rsidRDefault="00F06A17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:lang w:val="nl-BE" w:eastAsia="nl-B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934695" w:history="1">
            <w:r w:rsidR="00866B02" w:rsidRPr="00C41982">
              <w:rPr>
                <w:rStyle w:val="Hyperlink"/>
                <w:rFonts w:eastAsiaTheme="majorEastAsia"/>
                <w:noProof/>
              </w:rPr>
              <w:t>Termen en Afkortingen</w:t>
            </w:r>
            <w:r w:rsidR="00866B02">
              <w:rPr>
                <w:noProof/>
                <w:webHidden/>
              </w:rPr>
              <w:tab/>
            </w:r>
            <w:r w:rsidR="00866B02">
              <w:rPr>
                <w:noProof/>
                <w:webHidden/>
              </w:rPr>
              <w:fldChar w:fldCharType="begin"/>
            </w:r>
            <w:r w:rsidR="00866B02">
              <w:rPr>
                <w:noProof/>
                <w:webHidden/>
              </w:rPr>
              <w:instrText xml:space="preserve"> PAGEREF _Toc184934695 \h </w:instrText>
            </w:r>
            <w:r w:rsidR="00866B02">
              <w:rPr>
                <w:noProof/>
                <w:webHidden/>
              </w:rPr>
            </w:r>
            <w:r w:rsidR="00866B02">
              <w:rPr>
                <w:noProof/>
                <w:webHidden/>
              </w:rPr>
              <w:fldChar w:fldCharType="separate"/>
            </w:r>
            <w:r w:rsidR="00866B02">
              <w:rPr>
                <w:noProof/>
                <w:webHidden/>
              </w:rPr>
              <w:t>3</w:t>
            </w:r>
            <w:r w:rsidR="00866B02">
              <w:rPr>
                <w:noProof/>
                <w:webHidden/>
              </w:rPr>
              <w:fldChar w:fldCharType="end"/>
            </w:r>
          </w:hyperlink>
        </w:p>
        <w:p w14:paraId="533974AB" w14:textId="302574EA" w:rsidR="00866B02" w:rsidRDefault="00866B02">
          <w:pPr>
            <w:pStyle w:val="Inhopg1"/>
            <w:tabs>
              <w:tab w:val="left" w:pos="44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lang w:val="nl-BE" w:eastAsia="nl-BE"/>
              <w14:ligatures w14:val="standardContextual"/>
            </w:rPr>
          </w:pPr>
          <w:hyperlink w:anchor="_Toc184934696" w:history="1">
            <w:r w:rsidRPr="00C41982">
              <w:rPr>
                <w:rStyle w:val="Hyperlink"/>
                <w:rFonts w:eastAsiaTheme="majorEastAsia"/>
                <w:noProof/>
              </w:rPr>
              <w:t>II.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lang w:val="nl-BE" w:eastAsia="nl-BE"/>
                <w14:ligatures w14:val="standardContextual"/>
              </w:rPr>
              <w:tab/>
            </w:r>
            <w:r w:rsidRPr="00C41982">
              <w:rPr>
                <w:rStyle w:val="Hyperlink"/>
                <w:rFonts w:eastAsiaTheme="majorEastAsia"/>
                <w:noProof/>
              </w:rPr>
              <w:t>Gebruikershandleiding voor TrajectVolger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_Toc184934696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C76FC" w14:textId="5E3DB08A" w:rsidR="00F06A17" w:rsidRDefault="00F06A17">
          <w:r>
            <w:rPr>
              <w:b/>
              <w:bCs/>
            </w:rPr>
            <w:fldChar w:fldCharType="end"/>
          </w:r>
        </w:p>
      </w:sdtContent>
    </w:sdt>
    <w:p w14:paraId="7C8E60B6" w14:textId="77777777" w:rsidR="00021BFB" w:rsidRPr="00021BFB" w:rsidRDefault="00021BFB" w:rsidP="00021BFB"/>
    <w:p w14:paraId="71011EE1" w14:textId="7E799348" w:rsidR="00021BFB" w:rsidRDefault="00021BFB" w:rsidP="00F61BA0">
      <w:pPr>
        <w:pStyle w:val="Sjabloon"/>
      </w:pPr>
    </w:p>
    <w:p w14:paraId="19143D0D" w14:textId="09BD5BEC" w:rsidR="006D42C7" w:rsidRDefault="006D42C7">
      <w:pPr>
        <w:spacing w:after="200" w:line="276" w:lineRule="auto"/>
        <w:jc w:val="left"/>
        <w:rPr>
          <w:rFonts w:ascii="Times New Roman" w:hAnsi="Times New Roman"/>
          <w:i/>
        </w:rPr>
      </w:pPr>
      <w:r>
        <w:br w:type="page"/>
      </w:r>
    </w:p>
    <w:p w14:paraId="7D77D2FC" w14:textId="7DF817F5" w:rsidR="00B32861" w:rsidRPr="00B32861" w:rsidRDefault="000B28EF" w:rsidP="00423601">
      <w:pPr>
        <w:pStyle w:val="Kop2"/>
        <w:numPr>
          <w:ilvl w:val="0"/>
          <w:numId w:val="0"/>
        </w:numPr>
      </w:pPr>
      <w:bookmarkStart w:id="2" w:name="_Toc184934695"/>
      <w:r w:rsidRPr="000B28EF">
        <w:lastRenderedPageBreak/>
        <w:t>Termen en Afkortingen</w:t>
      </w:r>
      <w:bookmarkEnd w:id="2"/>
    </w:p>
    <w:tbl>
      <w:tblPr>
        <w:tblStyle w:val="Tabelraster"/>
        <w:tblpPr w:leftFromText="141" w:rightFromText="141" w:vertAnchor="text" w:horzAnchor="margin" w:tblpY="-41"/>
        <w:tblW w:w="91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20"/>
        <w:gridCol w:w="7371"/>
      </w:tblGrid>
      <w:tr w:rsidR="000B28EF" w:rsidRPr="000B28EF" w14:paraId="7667D249" w14:textId="77777777" w:rsidTr="000B28EF">
        <w:trPr>
          <w:trHeight w:val="397"/>
          <w:tblHeader/>
        </w:trPr>
        <w:tc>
          <w:tcPr>
            <w:tcW w:w="182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0CEB4B25" w14:textId="77777777" w:rsidR="000B28EF" w:rsidRPr="000B28EF" w:rsidRDefault="000B28EF" w:rsidP="00B14265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szCs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szCs w:val="18"/>
                <w:lang w:val="nl-NL"/>
              </w:rPr>
              <w:t>Term</w:t>
            </w:r>
          </w:p>
        </w:tc>
        <w:tc>
          <w:tcPr>
            <w:tcW w:w="7371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C40009"/>
            <w:vAlign w:val="center"/>
          </w:tcPr>
          <w:p w14:paraId="4D40319E" w14:textId="77777777" w:rsidR="000B28EF" w:rsidRPr="000B28EF" w:rsidRDefault="000B28EF" w:rsidP="00B14265">
            <w:pPr>
              <w:pStyle w:val="Paragraph1"/>
              <w:spacing w:before="120"/>
              <w:ind w:left="0"/>
              <w:jc w:val="center"/>
              <w:rPr>
                <w:color w:val="FFFFFF" w:themeColor="background1"/>
                <w:sz w:val="18"/>
                <w:szCs w:val="18"/>
                <w:lang w:val="nl-NL"/>
              </w:rPr>
            </w:pPr>
            <w:r w:rsidRPr="000B28EF">
              <w:rPr>
                <w:color w:val="FFFFFF" w:themeColor="background1"/>
                <w:sz w:val="18"/>
                <w:szCs w:val="18"/>
                <w:lang w:val="nl-NL"/>
              </w:rPr>
              <w:t>Omschrijving</w:t>
            </w:r>
          </w:p>
        </w:tc>
      </w:tr>
      <w:tr w:rsidR="000B28EF" w:rsidRPr="000B28EF" w14:paraId="375F3E49" w14:textId="77777777" w:rsidTr="000B28EF">
        <w:tc>
          <w:tcPr>
            <w:tcW w:w="1820" w:type="dxa"/>
            <w:tcBorders>
              <w:top w:val="single" w:sz="18" w:space="0" w:color="FFFFFF" w:themeColor="background1"/>
            </w:tcBorders>
          </w:tcPr>
          <w:p w14:paraId="39861F92" w14:textId="3B682400" w:rsidR="000B28EF" w:rsidRPr="000B28EF" w:rsidRDefault="00E424F1" w:rsidP="000B28EF">
            <w:pPr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m.a.w</w:t>
            </w:r>
            <w:proofErr w:type="spellEnd"/>
          </w:p>
        </w:tc>
        <w:tc>
          <w:tcPr>
            <w:tcW w:w="7371" w:type="dxa"/>
            <w:tcBorders>
              <w:top w:val="single" w:sz="18" w:space="0" w:color="FFFFFF" w:themeColor="background1"/>
            </w:tcBorders>
          </w:tcPr>
          <w:p w14:paraId="4AE9A385" w14:textId="114C7040" w:rsidR="000B28EF" w:rsidRPr="000B28EF" w:rsidRDefault="00E424F1" w:rsidP="000B28E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 andere woorden</w:t>
            </w:r>
          </w:p>
        </w:tc>
      </w:tr>
      <w:tr w:rsidR="000B28EF" w:rsidRPr="000B28EF" w14:paraId="7B0F4E16" w14:textId="77777777" w:rsidTr="00506E19">
        <w:trPr>
          <w:trHeight w:val="326"/>
        </w:trPr>
        <w:tc>
          <w:tcPr>
            <w:tcW w:w="1820" w:type="dxa"/>
          </w:tcPr>
          <w:p w14:paraId="016DE4A2" w14:textId="54D01504" w:rsidR="000B28EF" w:rsidRPr="000B28EF" w:rsidRDefault="000B28EF" w:rsidP="000B28EF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7371" w:type="dxa"/>
          </w:tcPr>
          <w:p w14:paraId="51D4ACD0" w14:textId="18B1E221" w:rsidR="000B28EF" w:rsidRPr="000B28EF" w:rsidRDefault="000B28EF" w:rsidP="000B28EF">
            <w:pPr>
              <w:spacing w:after="0"/>
              <w:rPr>
                <w:sz w:val="18"/>
                <w:szCs w:val="18"/>
              </w:rPr>
            </w:pPr>
          </w:p>
        </w:tc>
      </w:tr>
      <w:tr w:rsidR="00506E19" w:rsidRPr="000B28EF" w14:paraId="79C062B8" w14:textId="77777777" w:rsidTr="000B28EF">
        <w:tc>
          <w:tcPr>
            <w:tcW w:w="1820" w:type="dxa"/>
            <w:tcBorders>
              <w:bottom w:val="single" w:sz="18" w:space="0" w:color="C00000"/>
            </w:tcBorders>
          </w:tcPr>
          <w:p w14:paraId="4CFA955A" w14:textId="1F4DBE33" w:rsidR="00506E19" w:rsidRPr="000B28EF" w:rsidRDefault="00506E19" w:rsidP="000B28EF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7371" w:type="dxa"/>
            <w:tcBorders>
              <w:bottom w:val="single" w:sz="18" w:space="0" w:color="C00000"/>
            </w:tcBorders>
          </w:tcPr>
          <w:p w14:paraId="444081CD" w14:textId="1D556DFA" w:rsidR="00506E19" w:rsidRPr="000B28EF" w:rsidRDefault="00506E19" w:rsidP="000B28EF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35C849A9" w14:textId="31BC0EC3" w:rsidR="008F1DBE" w:rsidRDefault="008F1DBE">
      <w:pPr>
        <w:spacing w:after="200" w:line="276" w:lineRule="auto"/>
        <w:jc w:val="left"/>
        <w:rPr>
          <w:rFonts w:cs="Arial"/>
          <w:bCs/>
          <w:kern w:val="32"/>
          <w:sz w:val="28"/>
          <w:szCs w:val="26"/>
          <w:lang w:val="nl-BE" w:eastAsia="nl-BE"/>
        </w:rPr>
      </w:pPr>
      <w:bookmarkStart w:id="3" w:name="_Toc378765630"/>
      <w:bookmarkEnd w:id="3"/>
      <w:bookmarkEnd w:id="1"/>
    </w:p>
    <w:p w14:paraId="6DBC6D05" w14:textId="7C4F3804" w:rsidR="00FF78EC" w:rsidRDefault="00E460A8" w:rsidP="000A7D1C">
      <w:pPr>
        <w:pStyle w:val="Kop1"/>
      </w:pPr>
      <w:bookmarkStart w:id="4" w:name="_Toc184934696"/>
      <w:r w:rsidRPr="00EE100F">
        <w:t xml:space="preserve">Gebruikershandleiding voor </w:t>
      </w:r>
      <w:proofErr w:type="spellStart"/>
      <w:r w:rsidR="00986073">
        <w:t>TrajectVolger</w:t>
      </w:r>
      <w:bookmarkEnd w:id="4"/>
      <w:proofErr w:type="spellEnd"/>
    </w:p>
    <w:p w14:paraId="0829C56F" w14:textId="3DADD7A9" w:rsidR="000A7D1C" w:rsidRDefault="000A7D1C" w:rsidP="000A7D1C">
      <w:bookmarkStart w:id="5" w:name="_Toc69866611"/>
      <w:r>
        <w:t xml:space="preserve"> Deze handleiding b</w:t>
      </w:r>
      <w:r w:rsidR="003659DA">
        <w:t>ie</w:t>
      </w:r>
      <w:r>
        <w:t>dt een overzicht van alle beschikbare functies en hoe je deze kunt uitvoeren.</w:t>
      </w:r>
    </w:p>
    <w:p w14:paraId="1CB0EC49" w14:textId="24BAA29C" w:rsidR="00796FBA" w:rsidRDefault="00796FBA" w:rsidP="00796FBA">
      <w:pPr>
        <w:rPr>
          <w:b/>
          <w:bCs/>
        </w:rPr>
      </w:pPr>
      <w:r>
        <w:t xml:space="preserve">Laten we beginnen met het beschrijven van </w:t>
      </w:r>
      <w:r w:rsidRPr="00796FBA">
        <w:rPr>
          <w:b/>
          <w:bCs/>
        </w:rPr>
        <w:t xml:space="preserve">inloggen en </w:t>
      </w:r>
      <w:r w:rsidR="003659DA">
        <w:rPr>
          <w:b/>
          <w:bCs/>
        </w:rPr>
        <w:t xml:space="preserve">de </w:t>
      </w:r>
      <w:r w:rsidRPr="00796FBA">
        <w:rPr>
          <w:b/>
          <w:bCs/>
        </w:rPr>
        <w:t>toegang</w:t>
      </w:r>
      <w:r>
        <w:t xml:space="preserve"> tot de dashboard in je applicatie, waarbij Auth0 wordt gebruikt als externe </w:t>
      </w:r>
      <w:proofErr w:type="spellStart"/>
      <w:r>
        <w:t>identity</w:t>
      </w:r>
      <w:proofErr w:type="spellEnd"/>
      <w:r>
        <w:t xml:space="preserve"> provider.</w:t>
      </w:r>
      <w:r w:rsidRPr="00796FBA">
        <w:t xml:space="preserve"> Hieronder volgt een aangepaste sectie die rekening </w:t>
      </w:r>
      <w:r w:rsidRPr="00750D43">
        <w:rPr>
          <w:b/>
          <w:bCs/>
        </w:rPr>
        <w:t>houdt met het gebruik van Auth0.</w:t>
      </w:r>
    </w:p>
    <w:p w14:paraId="7A022C11" w14:textId="77777777" w:rsidR="001D71F7" w:rsidRPr="00844DFC" w:rsidRDefault="00EF7780" w:rsidP="001D71F7">
      <w:pPr>
        <w:pStyle w:val="Kop3"/>
        <w:rPr>
          <w:lang w:val="nl-BE"/>
        </w:rPr>
      </w:pPr>
      <w:r w:rsidRPr="001D71F7">
        <w:rPr>
          <w:lang w:val="nl-BE"/>
        </w:rPr>
        <w:t xml:space="preserve"> </w:t>
      </w:r>
      <w:bookmarkStart w:id="6" w:name="_Toc184845924"/>
      <w:bookmarkEnd w:id="5"/>
      <w:r w:rsidR="001D71F7" w:rsidRPr="00844DFC">
        <w:rPr>
          <w:lang w:val="nl-BE"/>
        </w:rPr>
        <w:t xml:space="preserve">Ingelogd als een </w:t>
      </w:r>
      <w:proofErr w:type="spellStart"/>
      <w:r w:rsidR="001D71F7" w:rsidRPr="001461DD">
        <w:rPr>
          <w:b/>
          <w:lang w:val="nl-BE"/>
        </w:rPr>
        <w:t>TrajectVolger</w:t>
      </w:r>
      <w:proofErr w:type="spellEnd"/>
      <w:r w:rsidR="001D71F7" w:rsidRPr="00844DFC">
        <w:rPr>
          <w:lang w:val="nl-BE"/>
        </w:rPr>
        <w:t>:</w:t>
      </w:r>
      <w:bookmarkEnd w:id="6"/>
    </w:p>
    <w:p w14:paraId="40618E39" w14:textId="77777777" w:rsidR="001D71F7" w:rsidRPr="007E33C6" w:rsidRDefault="001D71F7" w:rsidP="001D71F7">
      <w:pPr>
        <w:pStyle w:val="Kop4"/>
      </w:pPr>
      <w:r w:rsidRPr="00750D43">
        <w:t xml:space="preserve">Inloggen en Toegang tot het </w:t>
      </w:r>
      <w:proofErr w:type="spellStart"/>
      <w:r>
        <w:t>TrajectVolgerdashboard</w:t>
      </w:r>
      <w:proofErr w:type="spellEnd"/>
    </w:p>
    <w:p w14:paraId="7999F8E5" w14:textId="77777777" w:rsidR="001D71F7" w:rsidRPr="00750D43" w:rsidRDefault="001D71F7" w:rsidP="001D71F7">
      <w:pPr>
        <w:pStyle w:val="Lijstalinea"/>
        <w:numPr>
          <w:ilvl w:val="1"/>
          <w:numId w:val="3"/>
        </w:numPr>
      </w:pPr>
      <w:r w:rsidRPr="00750D43">
        <w:t>Open de applicatie</w:t>
      </w:r>
      <w:r>
        <w:t>.</w:t>
      </w:r>
    </w:p>
    <w:p w14:paraId="22EE6161" w14:textId="77777777" w:rsidR="001D71F7" w:rsidRDefault="001D71F7" w:rsidP="001D71F7">
      <w:pPr>
        <w:pStyle w:val="Lijstalinea"/>
        <w:numPr>
          <w:ilvl w:val="2"/>
          <w:numId w:val="3"/>
        </w:numPr>
      </w:pPr>
      <w:r w:rsidRPr="00750D43">
        <w:t xml:space="preserve">Open je browser en </w:t>
      </w:r>
      <w:r>
        <w:t xml:space="preserve">ga naar de URL van de applicatie </w:t>
      </w:r>
      <w:hyperlink r:id="rId11" w:history="1">
        <w:r w:rsidRPr="00633CBE">
          <w:rPr>
            <w:rStyle w:val="Hyperlink"/>
          </w:rPr>
          <w:t>https://begeleider-sg-cv7opkejgm7y2hyepxnd.nilsvanvaerenbergh.be/</w:t>
        </w:r>
      </w:hyperlink>
      <w:r>
        <w:t>.</w:t>
      </w:r>
    </w:p>
    <w:p w14:paraId="2E1A8734" w14:textId="77777777" w:rsidR="001D71F7" w:rsidRDefault="001D71F7" w:rsidP="001D71F7">
      <w:pPr>
        <w:pStyle w:val="Lijstalinea"/>
        <w:numPr>
          <w:ilvl w:val="2"/>
          <w:numId w:val="3"/>
        </w:numPr>
      </w:pPr>
      <w:r>
        <w:t>Je wordt automatisch doorgestuurd naar de Auth0-inlogpagina.</w:t>
      </w:r>
    </w:p>
    <w:p w14:paraId="4AC19BE0" w14:textId="77777777" w:rsidR="001D71F7" w:rsidRDefault="001D71F7" w:rsidP="001D71F7">
      <w:pPr>
        <w:pStyle w:val="Lijstalinea"/>
        <w:numPr>
          <w:ilvl w:val="1"/>
          <w:numId w:val="3"/>
        </w:numPr>
      </w:pPr>
      <w:r>
        <w:t>Inloggen via Auth0.</w:t>
      </w:r>
    </w:p>
    <w:p w14:paraId="0085ACE2" w14:textId="77777777" w:rsidR="001D71F7" w:rsidRDefault="001D71F7" w:rsidP="001D71F7">
      <w:r>
        <w:t xml:space="preserve">            </w:t>
      </w:r>
      <w:r>
        <w:rPr>
          <w:noProof/>
        </w:rPr>
        <w:drawing>
          <wp:inline distT="0" distB="0" distL="0" distR="0" wp14:anchorId="37286C01" wp14:editId="24C43F20">
            <wp:extent cx="5526091" cy="2520000"/>
            <wp:effectExtent l="0" t="0" r="0" b="0"/>
            <wp:docPr id="1980521434" name="Afbeelding 9" descr="Afbeelding met tekst, persoon, schermopname, perso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21434" name="Afbeelding 9" descr="Afbeelding met tekst, persoon, schermopname, perso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09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5F8AD" w14:textId="77777777" w:rsidR="001D71F7" w:rsidRDefault="001D71F7" w:rsidP="001D71F7">
      <w:pPr>
        <w:pStyle w:val="Lijstalinea"/>
        <w:numPr>
          <w:ilvl w:val="0"/>
          <w:numId w:val="16"/>
        </w:numPr>
      </w:pPr>
      <w:r>
        <w:t xml:space="preserve">Voer je </w:t>
      </w:r>
      <w:r w:rsidRPr="00067C4A">
        <w:rPr>
          <w:b/>
          <w:bCs/>
        </w:rPr>
        <w:t>e-mailadres</w:t>
      </w:r>
      <w:r>
        <w:t xml:space="preserve"> en </w:t>
      </w:r>
      <w:r w:rsidRPr="00067C4A">
        <w:rPr>
          <w:b/>
          <w:bCs/>
        </w:rPr>
        <w:t>wachtwoord</w:t>
      </w:r>
      <w:r>
        <w:t xml:space="preserve"> in op de inlogpagina “</w:t>
      </w:r>
      <w:r w:rsidRPr="00067C4A">
        <w:rPr>
          <w:i/>
          <w:iCs/>
        </w:rPr>
        <w:t xml:space="preserve">Zorg ervoor dat </w:t>
      </w:r>
      <w:r>
        <w:rPr>
          <w:i/>
          <w:iCs/>
        </w:rPr>
        <w:t>geactiveerd bent</w:t>
      </w:r>
      <w:r>
        <w:t>”.</w:t>
      </w:r>
    </w:p>
    <w:p w14:paraId="4E61BC85" w14:textId="77777777" w:rsidR="001D71F7" w:rsidRPr="00B02285" w:rsidRDefault="001D71F7" w:rsidP="001D71F7">
      <w:pPr>
        <w:pStyle w:val="Lijstalinea"/>
        <w:numPr>
          <w:ilvl w:val="0"/>
          <w:numId w:val="16"/>
        </w:numPr>
      </w:pPr>
      <w:r>
        <w:t xml:space="preserve">Klik op de knop </w:t>
      </w:r>
      <w:r w:rsidRPr="00067C4A">
        <w:rPr>
          <w:b/>
          <w:bCs/>
        </w:rPr>
        <w:t>inloggen.</w:t>
      </w:r>
    </w:p>
    <w:p w14:paraId="168A1E16" w14:textId="77777777" w:rsidR="001D71F7" w:rsidRDefault="001D71F7" w:rsidP="001D71F7">
      <w:pPr>
        <w:pStyle w:val="Lijstalinea"/>
        <w:numPr>
          <w:ilvl w:val="0"/>
          <w:numId w:val="16"/>
        </w:numPr>
      </w:pPr>
      <w:r w:rsidRPr="00B02285">
        <w:t>Na</w:t>
      </w:r>
      <w:r>
        <w:t xml:space="preserve"> succesvolle authenticatie wordt je doorgestuurd naar het dashboard.</w:t>
      </w:r>
    </w:p>
    <w:p w14:paraId="4BB0F308" w14:textId="77777777" w:rsidR="001D71F7" w:rsidRDefault="001D71F7" w:rsidP="001D71F7">
      <w:pPr>
        <w:ind w:left="360"/>
      </w:pPr>
    </w:p>
    <w:p w14:paraId="5E6846DB" w14:textId="77777777" w:rsidR="001D71F7" w:rsidRDefault="001D71F7" w:rsidP="001D71F7">
      <w:pPr>
        <w:pStyle w:val="Lijstalinea"/>
        <w:numPr>
          <w:ilvl w:val="1"/>
          <w:numId w:val="3"/>
        </w:numPr>
        <w:rPr>
          <w:b/>
          <w:bCs/>
        </w:rPr>
      </w:pPr>
      <w:r w:rsidRPr="00D12713">
        <w:rPr>
          <w:b/>
          <w:bCs/>
        </w:rPr>
        <w:lastRenderedPageBreak/>
        <w:t>Problemen met inloggen</w:t>
      </w:r>
      <w:r>
        <w:rPr>
          <w:b/>
          <w:bCs/>
        </w:rPr>
        <w:t>.</w:t>
      </w:r>
    </w:p>
    <w:p w14:paraId="61732E4D" w14:textId="77777777" w:rsidR="001D71F7" w:rsidRPr="00067255" w:rsidRDefault="001D71F7" w:rsidP="001D71F7">
      <w:pPr>
        <w:pStyle w:val="Lijstalinea"/>
        <w:ind w:left="1440"/>
        <w:rPr>
          <w:b/>
          <w:bCs/>
        </w:rPr>
      </w:pPr>
    </w:p>
    <w:tbl>
      <w:tblPr>
        <w:tblStyle w:val="Tabelraster"/>
        <w:tblW w:w="9781" w:type="dxa"/>
        <w:tblInd w:w="137" w:type="dxa"/>
        <w:tblLook w:val="04A0" w:firstRow="1" w:lastRow="0" w:firstColumn="1" w:lastColumn="0" w:noHBand="0" w:noVBand="1"/>
      </w:tblPr>
      <w:tblGrid>
        <w:gridCol w:w="5072"/>
        <w:gridCol w:w="4709"/>
      </w:tblGrid>
      <w:tr w:rsidR="001D71F7" w14:paraId="7881D329" w14:textId="77777777" w:rsidTr="00BE39CC">
        <w:tc>
          <w:tcPr>
            <w:tcW w:w="5072" w:type="dxa"/>
            <w:shd w:val="clear" w:color="auto" w:fill="C00000"/>
            <w:vAlign w:val="center"/>
          </w:tcPr>
          <w:p w14:paraId="1AC42BA6" w14:textId="77777777" w:rsidR="001D71F7" w:rsidRPr="005C7ACC" w:rsidRDefault="001D71F7" w:rsidP="00BE39CC">
            <w:pPr>
              <w:pStyle w:val="Lijstalinea"/>
              <w:ind w:left="0"/>
              <w:jc w:val="center"/>
              <w:rPr>
                <w:b/>
                <w:bCs/>
              </w:rPr>
            </w:pPr>
            <w:r w:rsidRPr="005C7ACC">
              <w:rPr>
                <w:b/>
                <w:bCs/>
                <w:color w:val="FFFFFF" w:themeColor="background1"/>
              </w:rPr>
              <w:t>Probleem</w:t>
            </w:r>
          </w:p>
        </w:tc>
        <w:tc>
          <w:tcPr>
            <w:tcW w:w="4709" w:type="dxa"/>
            <w:shd w:val="clear" w:color="auto" w:fill="C00000"/>
            <w:vAlign w:val="center"/>
          </w:tcPr>
          <w:p w14:paraId="72CB3374" w14:textId="77777777" w:rsidR="001D71F7" w:rsidRPr="005C7ACC" w:rsidRDefault="001D71F7" w:rsidP="00BE39CC">
            <w:pPr>
              <w:jc w:val="center"/>
              <w:rPr>
                <w:b/>
                <w:bCs/>
              </w:rPr>
            </w:pPr>
            <w:r w:rsidRPr="005C7ACC">
              <w:rPr>
                <w:b/>
                <w:bCs/>
                <w:color w:val="FFFFFF" w:themeColor="background1"/>
              </w:rPr>
              <w:t>Oplossing</w:t>
            </w:r>
          </w:p>
        </w:tc>
      </w:tr>
      <w:tr w:rsidR="001D71F7" w14:paraId="25DFEC6A" w14:textId="77777777" w:rsidTr="00BE39CC">
        <w:tc>
          <w:tcPr>
            <w:tcW w:w="5072" w:type="dxa"/>
            <w:vAlign w:val="center"/>
          </w:tcPr>
          <w:p w14:paraId="278ECCFF" w14:textId="77777777" w:rsidR="001D71F7" w:rsidRDefault="001D71F7" w:rsidP="00BE39CC">
            <w:pPr>
              <w:pStyle w:val="Lijstaline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Wachtwoord vergeten?</w:t>
            </w:r>
          </w:p>
        </w:tc>
        <w:tc>
          <w:tcPr>
            <w:tcW w:w="4709" w:type="dxa"/>
            <w:vAlign w:val="center"/>
          </w:tcPr>
          <w:p w14:paraId="2C5B2B47" w14:textId="77777777" w:rsidR="001D71F7" w:rsidRPr="00DC1C07" w:rsidRDefault="001D71F7" w:rsidP="00BE39CC">
            <w:pPr>
              <w:jc w:val="center"/>
              <w:rPr>
                <w:b/>
                <w:bCs/>
              </w:rPr>
            </w:pPr>
            <w:r>
              <w:t xml:space="preserve">Klik op de link </w:t>
            </w:r>
            <w:r w:rsidRPr="00DC1C07">
              <w:rPr>
                <w:b/>
                <w:bCs/>
              </w:rPr>
              <w:t xml:space="preserve">Wachtwoord vergeten? </w:t>
            </w:r>
            <w:r>
              <w:t>Op de auth0 inlogpagina.</w:t>
            </w:r>
          </w:p>
          <w:p w14:paraId="40981810" w14:textId="77777777" w:rsidR="001D71F7" w:rsidRDefault="001D71F7" w:rsidP="00BE39CC">
            <w:pPr>
              <w:jc w:val="center"/>
            </w:pPr>
            <w:r>
              <w:t>Volg de instructies om een nieuwe wachtwoord in te stellen.</w:t>
            </w:r>
          </w:p>
        </w:tc>
      </w:tr>
      <w:tr w:rsidR="001D71F7" w14:paraId="10F58B73" w14:textId="77777777" w:rsidTr="00BE39CC">
        <w:tc>
          <w:tcPr>
            <w:tcW w:w="5072" w:type="dxa"/>
            <w:vAlign w:val="center"/>
          </w:tcPr>
          <w:p w14:paraId="1A7D66BE" w14:textId="77777777" w:rsidR="001D71F7" w:rsidRDefault="001D71F7" w:rsidP="00BE39CC">
            <w:pPr>
              <w:pStyle w:val="Lijstalinea"/>
              <w:ind w:left="0"/>
              <w:jc w:val="center"/>
            </w:pPr>
            <w:r w:rsidRPr="00D12713">
              <w:rPr>
                <w:b/>
                <w:bCs/>
              </w:rPr>
              <w:t>Geen toegang?</w:t>
            </w:r>
          </w:p>
        </w:tc>
        <w:tc>
          <w:tcPr>
            <w:tcW w:w="4709" w:type="dxa"/>
            <w:vAlign w:val="center"/>
          </w:tcPr>
          <w:p w14:paraId="57DB3E65" w14:textId="77777777" w:rsidR="001D71F7" w:rsidRDefault="001D71F7" w:rsidP="00BE39CC">
            <w:pPr>
              <w:pStyle w:val="Lijstalinea"/>
              <w:ind w:left="0"/>
              <w:jc w:val="center"/>
            </w:pPr>
            <w:r>
              <w:t xml:space="preserve">Neem contact op met je trajectbegeleider om te controleren </w:t>
            </w:r>
            <w:r w:rsidRPr="00D12713">
              <w:t xml:space="preserve">of jouw account de juiste </w:t>
            </w:r>
            <w:r>
              <w:t>inloggegevens hebt of actief bent.</w:t>
            </w:r>
          </w:p>
        </w:tc>
      </w:tr>
    </w:tbl>
    <w:p w14:paraId="36F37DB0" w14:textId="77777777" w:rsidR="001D71F7" w:rsidRPr="00DC1C07" w:rsidRDefault="001D71F7" w:rsidP="001D71F7">
      <w:pPr>
        <w:rPr>
          <w:b/>
          <w:bCs/>
        </w:rPr>
      </w:pPr>
    </w:p>
    <w:sectPr w:rsidR="001D71F7" w:rsidRPr="00DC1C07" w:rsidSect="00905966">
      <w:headerReference w:type="default" r:id="rId13"/>
      <w:footerReference w:type="even" r:id="rId14"/>
      <w:footerReference w:type="default" r:id="rId15"/>
      <w:head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EE9BAF" w14:textId="77777777" w:rsidR="00062B34" w:rsidRDefault="00062B34" w:rsidP="00B037EA">
      <w:r>
        <w:separator/>
      </w:r>
    </w:p>
  </w:endnote>
  <w:endnote w:type="continuationSeparator" w:id="0">
    <w:p w14:paraId="0E9DC21E" w14:textId="77777777" w:rsidR="00062B34" w:rsidRDefault="00062B34" w:rsidP="00B037EA">
      <w:r>
        <w:continuationSeparator/>
      </w:r>
    </w:p>
  </w:endnote>
  <w:endnote w:type="continuationNotice" w:id="1">
    <w:p w14:paraId="2C2BA414" w14:textId="77777777" w:rsidR="00062B34" w:rsidRDefault="00062B3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6D716" w14:textId="38587B63" w:rsidR="00690C5E" w:rsidRDefault="00690C5E" w:rsidP="000336A1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end"/>
    </w:r>
  </w:p>
  <w:p w14:paraId="7797C328" w14:textId="77777777" w:rsidR="00690C5E" w:rsidRDefault="00690C5E" w:rsidP="00690C5E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21FE0D" w14:textId="53C37232" w:rsidR="00690C5E" w:rsidRPr="00D14DB4" w:rsidRDefault="00D14DB4" w:rsidP="0084641A">
    <w:pPr>
      <w:pStyle w:val="Voettekst"/>
      <w:framePr w:wrap="none" w:vAnchor="text" w:hAnchor="page" w:x="9793" w:y="-29"/>
      <w:rPr>
        <w:sz w:val="18"/>
        <w:lang w:val="nl-BE"/>
      </w:rPr>
    </w:pPr>
    <w:r w:rsidRPr="0084641A">
      <w:rPr>
        <w:sz w:val="18"/>
        <w:lang w:val="nl-BE"/>
      </w:rPr>
      <w:t xml:space="preserve">Pagina </w:t>
    </w:r>
    <w:sdt>
      <w:sdtPr>
        <w:rPr>
          <w:sz w:val="18"/>
          <w:lang w:val="nl-BE"/>
        </w:rPr>
        <w:id w:val="814762721"/>
        <w:docPartObj>
          <w:docPartGallery w:val="Page Numbers (Bottom of Page)"/>
          <w:docPartUnique/>
        </w:docPartObj>
      </w:sdtPr>
      <w:sdtEndPr/>
      <w:sdtContent>
        <w:r w:rsidR="00690C5E" w:rsidRPr="00D14DB4">
          <w:rPr>
            <w:sz w:val="18"/>
            <w:lang w:val="nl-BE"/>
          </w:rPr>
          <w:fldChar w:fldCharType="begin"/>
        </w:r>
        <w:r w:rsidR="00690C5E" w:rsidRPr="00D14DB4">
          <w:rPr>
            <w:sz w:val="18"/>
            <w:lang w:val="nl-BE"/>
          </w:rPr>
          <w:instrText xml:space="preserve"> PAGE </w:instrText>
        </w:r>
        <w:r w:rsidR="00690C5E" w:rsidRPr="00D14DB4">
          <w:rPr>
            <w:sz w:val="18"/>
            <w:lang w:val="nl-BE"/>
          </w:rPr>
          <w:fldChar w:fldCharType="separate"/>
        </w:r>
        <w:r w:rsidR="003446AD">
          <w:rPr>
            <w:noProof/>
            <w:sz w:val="18"/>
            <w:lang w:val="nl-BE"/>
          </w:rPr>
          <w:t>5</w:t>
        </w:r>
        <w:r w:rsidR="00690C5E" w:rsidRPr="00D14DB4">
          <w:rPr>
            <w:sz w:val="18"/>
            <w:lang w:val="nl-BE"/>
          </w:rPr>
          <w:fldChar w:fldCharType="end"/>
        </w:r>
        <w:r>
          <w:rPr>
            <w:sz w:val="18"/>
            <w:lang w:val="nl-BE"/>
          </w:rPr>
          <w:t xml:space="preserve"> van</w:t>
        </w:r>
        <w:r w:rsidR="00AB6E50">
          <w:rPr>
            <w:sz w:val="18"/>
            <w:lang w:val="nl-BE"/>
          </w:rPr>
          <w:t xml:space="preserve"> </w:t>
        </w:r>
        <w:r w:rsidR="0084641A">
          <w:rPr>
            <w:sz w:val="18"/>
            <w:lang w:val="nl-BE"/>
          </w:rPr>
          <w:fldChar w:fldCharType="begin"/>
        </w:r>
        <w:r w:rsidR="0084641A">
          <w:rPr>
            <w:sz w:val="18"/>
            <w:lang w:val="nl-BE"/>
          </w:rPr>
          <w:instrText xml:space="preserve"> NUMPAGES  \* MERGEFORMAT </w:instrText>
        </w:r>
        <w:r w:rsidR="0084641A">
          <w:rPr>
            <w:sz w:val="18"/>
            <w:lang w:val="nl-BE"/>
          </w:rPr>
          <w:fldChar w:fldCharType="separate"/>
        </w:r>
        <w:r w:rsidR="003446AD">
          <w:rPr>
            <w:noProof/>
            <w:sz w:val="18"/>
            <w:lang w:val="nl-BE"/>
          </w:rPr>
          <w:t>6</w:t>
        </w:r>
        <w:r w:rsidR="0084641A">
          <w:rPr>
            <w:sz w:val="18"/>
            <w:lang w:val="nl-BE"/>
          </w:rPr>
          <w:fldChar w:fldCharType="end"/>
        </w:r>
        <w:r>
          <w:rPr>
            <w:sz w:val="18"/>
            <w:lang w:val="nl-BE"/>
          </w:rPr>
          <w:t xml:space="preserve"> </w:t>
        </w:r>
      </w:sdtContent>
    </w:sdt>
  </w:p>
  <w:sdt>
    <w:sdtPr>
      <w:rPr>
        <w:sz w:val="18"/>
        <w:lang w:val="nl-BE"/>
      </w:rPr>
      <w:id w:val="696429212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lang w:val="nl-BE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1CF4AB1" w14:textId="594BBCC2" w:rsidR="00F61BA0" w:rsidRPr="005F5CC9" w:rsidRDefault="00442F7B" w:rsidP="00690C5E">
            <w:pPr>
              <w:tabs>
                <w:tab w:val="right" w:pos="9072"/>
              </w:tabs>
              <w:ind w:right="360"/>
              <w:rPr>
                <w:sz w:val="18"/>
                <w:lang w:val="nl-BE"/>
              </w:rPr>
            </w:pPr>
            <w:r>
              <w:rPr>
                <w:sz w:val="18"/>
                <w:lang w:val="nl-BE"/>
              </w:rPr>
              <w:t>Blueprint</w:t>
            </w:r>
            <w:r w:rsidR="00F61BA0" w:rsidRPr="00C24A8B">
              <w:rPr>
                <w:sz w:val="18"/>
                <w:lang w:val="nl-BE"/>
              </w:rPr>
              <w:t xml:space="preserve"> </w:t>
            </w:r>
            <w:r w:rsidR="003864D4">
              <w:rPr>
                <w:sz w:val="18"/>
                <w:lang w:val="nl-BE"/>
              </w:rPr>
              <w:t>&lt;&lt;Naam Opdracht&gt;&gt;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D39D4" w14:textId="77777777" w:rsidR="00062B34" w:rsidRDefault="00062B34" w:rsidP="00B037EA">
      <w:r>
        <w:separator/>
      </w:r>
    </w:p>
  </w:footnote>
  <w:footnote w:type="continuationSeparator" w:id="0">
    <w:p w14:paraId="6EC385B8" w14:textId="77777777" w:rsidR="00062B34" w:rsidRDefault="00062B34" w:rsidP="00B037EA">
      <w:r>
        <w:continuationSeparator/>
      </w:r>
    </w:p>
  </w:footnote>
  <w:footnote w:type="continuationNotice" w:id="1">
    <w:p w14:paraId="06E2D9AF" w14:textId="77777777" w:rsidR="00062B34" w:rsidRDefault="00062B3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730AE" w14:textId="6DFADE49" w:rsidR="00F61BA0" w:rsidRPr="005F5CC9" w:rsidRDefault="00F61BA0" w:rsidP="005F5CC9">
    <w:pPr>
      <w:pStyle w:val="Koptekst"/>
    </w:pPr>
    <w:r>
      <w:rPr>
        <w:bCs/>
        <w:sz w:val="24"/>
      </w:rPr>
      <w:tab/>
    </w:r>
    <w:r>
      <w:rPr>
        <w:bCs/>
        <w:sz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12FAB1" w14:textId="6B456A6F" w:rsidR="00D85D45" w:rsidRPr="00D85D45" w:rsidRDefault="007F0625" w:rsidP="00D85D45">
    <w:pPr>
      <w:spacing w:after="0"/>
      <w:jc w:val="left"/>
      <w:rPr>
        <w:rFonts w:ascii="Times New Roman" w:hAnsi="Times New Roman"/>
        <w:color w:val="auto"/>
        <w:sz w:val="24"/>
        <w:lang w:eastAsia="en-GB"/>
      </w:rPr>
    </w:pPr>
    <w:r w:rsidRPr="007F0625">
      <w:rPr>
        <w:rFonts w:ascii="Times New Roman" w:hAnsi="Times New Roman"/>
        <w:color w:val="auto"/>
        <w:sz w:val="24"/>
        <w:lang w:eastAsia="en-GB"/>
      </w:rPr>
      <w:fldChar w:fldCharType="begin"/>
    </w:r>
    <w:r w:rsidRPr="007F0625">
      <w:rPr>
        <w:rFonts w:ascii="Times New Roman" w:hAnsi="Times New Roman"/>
        <w:color w:val="auto"/>
        <w:sz w:val="24"/>
        <w:lang w:eastAsia="en-GB"/>
      </w:rPr>
      <w:instrText xml:space="preserve"> INCLUDEPICTURE "https://images.squarespace-cdn.com/content/v1/5caf2df9797f74139d7958b8/1585236259323-8R0O3JC7O3LJ8IYQVOPP/APH_01.png" \* MERGEFORMATINET </w:instrText>
    </w:r>
    <w:r w:rsidRPr="007F0625">
      <w:rPr>
        <w:rFonts w:ascii="Times New Roman" w:hAnsi="Times New Roman"/>
        <w:color w:val="auto"/>
        <w:sz w:val="24"/>
        <w:lang w:eastAsia="en-GB"/>
      </w:rPr>
      <w:fldChar w:fldCharType="end"/>
    </w:r>
    <w:r w:rsidR="00542798" w:rsidRPr="00542798">
      <w:rPr>
        <w:rFonts w:ascii="Times New Roman" w:hAnsi="Times New Roman"/>
        <w:color w:val="auto"/>
        <w:sz w:val="24"/>
        <w:lang w:eastAsia="en-GB"/>
      </w:rPr>
      <w:fldChar w:fldCharType="begin"/>
    </w:r>
    <w:r w:rsidR="00542798" w:rsidRPr="00542798">
      <w:rPr>
        <w:rFonts w:ascii="Times New Roman" w:hAnsi="Times New Roman"/>
        <w:color w:val="auto"/>
        <w:sz w:val="24"/>
        <w:lang w:eastAsia="en-GB"/>
      </w:rPr>
      <w:instrText xml:space="preserve"> INCLUDEPICTURE "https://www.ap.be/sites/default/files/users/user663/AP_logo_staand_rgb.jpg" \* MERGEFORMATINET </w:instrText>
    </w:r>
    <w:r w:rsidR="00542798" w:rsidRPr="00542798">
      <w:rPr>
        <w:rFonts w:ascii="Times New Roman" w:hAnsi="Times New Roman"/>
        <w:color w:val="auto"/>
        <w:sz w:val="24"/>
        <w:lang w:eastAsia="en-GB"/>
      </w:rPr>
      <w:fldChar w:fldCharType="end"/>
    </w:r>
    <w:r w:rsidR="00E852B1" w:rsidRPr="008335F2">
      <w:rPr>
        <w:noProof/>
        <w:lang w:val="nl-BE" w:eastAsia="nl-BE"/>
      </w:rPr>
      <mc:AlternateContent>
        <mc:Choice Requires="wpg">
          <w:drawing>
            <wp:anchor distT="0" distB="0" distL="114300" distR="114300" simplePos="0" relativeHeight="251661315" behindDoc="0" locked="0" layoutInCell="1" allowOverlap="1" wp14:anchorId="68A4B925" wp14:editId="36B2F031">
              <wp:simplePos x="0" y="0"/>
              <wp:positionH relativeFrom="column">
                <wp:posOffset>-544649</wp:posOffset>
              </wp:positionH>
              <wp:positionV relativeFrom="paragraph">
                <wp:posOffset>239577</wp:posOffset>
              </wp:positionV>
              <wp:extent cx="665684" cy="277977"/>
              <wp:effectExtent l="0" t="0" r="1270" b="8255"/>
              <wp:wrapNone/>
              <wp:docPr id="4" name="Groe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84" cy="277977"/>
                        <a:chOff x="0" y="0"/>
                        <a:chExt cx="1568314" cy="461474"/>
                      </a:xfrm>
                    </wpg:grpSpPr>
                    <wps:wsp>
                      <wps:cNvPr id="5" name="Vijfhoek 19"/>
                      <wps:cNvSpPr/>
                      <wps:spPr>
                        <a:xfrm>
                          <a:off x="0" y="1"/>
                          <a:ext cx="931653" cy="461473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Punthaak 20"/>
                      <wps:cNvSpPr/>
                      <wps:spPr>
                        <a:xfrm>
                          <a:off x="777668" y="0"/>
                          <a:ext cx="461473" cy="461473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Punthaak 21"/>
                      <wps:cNvSpPr/>
                      <wps:spPr>
                        <a:xfrm>
                          <a:off x="1106841" y="0"/>
                          <a:ext cx="461473" cy="461473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01755ECC">
            <v:group id="Groep 9" style="position:absolute;margin-left:-42.9pt;margin-top:18.85pt;width:52.4pt;height:21.9pt;z-index:251661315;mso-width-relative:margin;mso-height-relative:margin" coordsize="15683,4614" o:spid="_x0000_s1026" w14:anchorId="6B08F9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textboxrect="0,0,10800,21600;0,0,16200,21600;0,0,21600,21600" gradientshapeok="t" o:connecttype="custom" o:connectlocs="@1,0;0,10800;@1,21600;21600,10800" o:connectangles="270,180,90,0"/>
                <v:handles>
                  <v:h position="#0,topLeft" xrange="0,21600"/>
                </v:handles>
              </v:shapetype>
              <v:shape id="Vijfhoek 19" style="position:absolute;width:9316;height:4614;visibility:visible;mso-wrap-style:square;v-text-anchor:middle" o:spid="_x0000_s1027" fillcolor="white [3212]" stroked="f" strokeweight="2pt" type="#_x0000_t15" adj="1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"/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textboxrect="0,0,10800,21600;0,0,16200,21600;0,0,21600,21600" o:connecttype="custom" o:connectlocs="@2,0;@1,10800;@2,21600;21600,10800" o:connectangles="270,180,90,0"/>
                <v:handles>
                  <v:h position="#0,topLeft" xrange="0,21600"/>
                </v:handles>
              </v:shapetype>
              <v:shape id="Punthaak 20" style="position:absolute;left:7776;width:4615;height:4614;visibility:visible;mso-wrap-style:square;v-text-anchor:middle" o:spid="_x0000_s1028" fillcolor="white [3212]" stroked="f" strokeweight="2pt" type="#_x0000_t55" adj="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"/>
              <v:shape id="Punthaak 21" style="position:absolute;left:11068;width:4615;height:4614;visibility:visible;mso-wrap-style:square;v-text-anchor:middle" o:spid="_x0000_s1029" fillcolor="white [3212]" stroked="f" strokeweight="2pt" type="#_x0000_t55" adj="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"/>
            </v:group>
          </w:pict>
        </mc:Fallback>
      </mc:AlternateContent>
    </w:r>
    <w:r w:rsidR="00E852B1" w:rsidRPr="00542798">
      <w:rPr>
        <w:rFonts w:ascii="Times New Roman" w:hAnsi="Times New Roman"/>
        <w:noProof/>
        <w:color w:val="auto"/>
        <w:sz w:val="24"/>
        <w:lang w:val="nl-BE" w:eastAsia="nl-BE"/>
      </w:rPr>
      <w:drawing>
        <wp:anchor distT="0" distB="0" distL="114300" distR="114300" simplePos="0" relativeHeight="251659267" behindDoc="0" locked="0" layoutInCell="1" allowOverlap="1" wp14:anchorId="0AD9C0F6" wp14:editId="30FB0215">
          <wp:simplePos x="0" y="0"/>
          <wp:positionH relativeFrom="column">
            <wp:posOffset>262618</wp:posOffset>
          </wp:positionH>
          <wp:positionV relativeFrom="paragraph">
            <wp:posOffset>143106</wp:posOffset>
          </wp:positionV>
          <wp:extent cx="764178" cy="450235"/>
          <wp:effectExtent l="0" t="0" r="0" b="0"/>
          <wp:wrapNone/>
          <wp:docPr id="1011512452" name="Picture 3" descr="Huisstijl | AP Hogescho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uisstijl | AP Hogeschoo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178" cy="450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A3263AE" w14:textId="70560612" w:rsidR="00F61BA0" w:rsidRDefault="00173894">
    <w:pPr>
      <w:pStyle w:val="Koptekst"/>
    </w:pPr>
    <w:r>
      <w:rPr>
        <w:noProof/>
        <w:lang w:val="nl-BE" w:eastAsia="nl-BE"/>
      </w:rPr>
      <w:drawing>
        <wp:anchor distT="0" distB="0" distL="114300" distR="114300" simplePos="0" relativeHeight="251658240" behindDoc="1" locked="0" layoutInCell="1" allowOverlap="1" wp14:anchorId="4A70E3BA" wp14:editId="6A9B7620">
          <wp:simplePos x="0" y="0"/>
          <wp:positionH relativeFrom="column">
            <wp:posOffset>-899795</wp:posOffset>
          </wp:positionH>
          <wp:positionV relativeFrom="paragraph">
            <wp:posOffset>-69974</wp:posOffset>
          </wp:positionV>
          <wp:extent cx="3522980" cy="518160"/>
          <wp:effectExtent l="0" t="0" r="0" b="2540"/>
          <wp:wrapNone/>
          <wp:docPr id="2004214872" name="Afbeelding 20042148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fbeelding 6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2980" cy="518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61BA0" w:rsidRPr="008335F2">
      <w:rPr>
        <w:noProof/>
        <w:lang w:val="nl-BE" w:eastAsia="nl-BE"/>
      </w:rPr>
      <mc:AlternateContent>
        <mc:Choice Requires="wpg">
          <w:drawing>
            <wp:anchor distT="0" distB="0" distL="114300" distR="114300" simplePos="0" relativeHeight="251658243" behindDoc="0" locked="0" layoutInCell="1" allowOverlap="1" wp14:anchorId="03DCCF80" wp14:editId="2F33D701">
              <wp:simplePos x="0" y="0"/>
              <wp:positionH relativeFrom="column">
                <wp:posOffset>3715996</wp:posOffset>
              </wp:positionH>
              <wp:positionV relativeFrom="paragraph">
                <wp:posOffset>69571</wp:posOffset>
              </wp:positionV>
              <wp:extent cx="665684" cy="277977"/>
              <wp:effectExtent l="0" t="0" r="1270" b="8255"/>
              <wp:wrapNone/>
              <wp:docPr id="18" name="Groe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84" cy="277977"/>
                        <a:chOff x="0" y="0"/>
                        <a:chExt cx="1568314" cy="461474"/>
                      </a:xfrm>
                    </wpg:grpSpPr>
                    <wps:wsp>
                      <wps:cNvPr id="19" name="Vijfhoek 19"/>
                      <wps:cNvSpPr/>
                      <wps:spPr>
                        <a:xfrm>
                          <a:off x="0" y="1"/>
                          <a:ext cx="931653" cy="461473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Punthaak 20"/>
                      <wps:cNvSpPr/>
                      <wps:spPr>
                        <a:xfrm>
                          <a:off x="777668" y="0"/>
                          <a:ext cx="461473" cy="461473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Punthaak 21"/>
                      <wps:cNvSpPr/>
                      <wps:spPr>
                        <a:xfrm>
                          <a:off x="1106841" y="0"/>
                          <a:ext cx="461473" cy="461473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592E7C24">
            <v:group id="Groep 9" style="position:absolute;margin-left:292.6pt;margin-top:5.5pt;width:52.4pt;height:21.9pt;z-index:251658243;mso-width-relative:margin;mso-height-relative:margin" coordsize="15683,4614" o:spid="_x0000_s1026" w14:anchorId="4384CD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textboxrect="0,0,10800,21600;0,0,16200,21600;0,0,21600,21600" gradientshapeok="t" o:connecttype="custom" o:connectlocs="@1,0;0,10800;@1,21600;21600,10800" o:connectangles="270,180,90,0"/>
                <v:handles>
                  <v:h position="#0,topLeft" xrange="0,21600"/>
                </v:handles>
              </v:shapetype>
              <v:shape id="Vijfhoek 19" style="position:absolute;width:9316;height:4614;visibility:visible;mso-wrap-style:square;v-text-anchor:middle" o:spid="_x0000_s1027" fillcolor="white [3212]" stroked="f" strokeweight="2pt" type="#_x0000_t15" adj="1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"/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textboxrect="0,0,10800,21600;0,0,16200,21600;0,0,21600,21600" o:connecttype="custom" o:connectlocs="@2,0;@1,10800;@2,21600;21600,10800" o:connectangles="270,180,90,0"/>
                <v:handles>
                  <v:h position="#0,topLeft" xrange="0,21600"/>
                </v:handles>
              </v:shapetype>
              <v:shape id="Punthaak 20" style="position:absolute;left:7776;width:4615;height:4614;visibility:visible;mso-wrap-style:square;v-text-anchor:middle" o:spid="_x0000_s1028" fillcolor="white [3212]" stroked="f" strokeweight="2pt" type="#_x0000_t55" adj="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"/>
              <v:shape id="Punthaak 21" style="position:absolute;left:11068;width:4615;height:4614;visibility:visible;mso-wrap-style:square;v-text-anchor:middle" o:spid="_x0000_s1029" fillcolor="white [3212]" stroked="f" strokeweight="2pt" type="#_x0000_t55" adj="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"/>
            </v:group>
          </w:pict>
        </mc:Fallback>
      </mc:AlternateContent>
    </w:r>
    <w:r w:rsidR="00F61BA0">
      <w:rPr>
        <w:noProof/>
        <w:lang w:val="nl-BE" w:eastAsia="nl-BE"/>
      </w:rPr>
      <w:drawing>
        <wp:anchor distT="0" distB="0" distL="114300" distR="114300" simplePos="0" relativeHeight="251658241" behindDoc="1" locked="0" layoutInCell="1" allowOverlap="1" wp14:anchorId="574FD6CA" wp14:editId="224EE08C">
          <wp:simplePos x="0" y="0"/>
          <wp:positionH relativeFrom="page">
            <wp:align>right</wp:align>
          </wp:positionH>
          <wp:positionV relativeFrom="paragraph">
            <wp:posOffset>-68580</wp:posOffset>
          </wp:positionV>
          <wp:extent cx="3522980" cy="518160"/>
          <wp:effectExtent l="0" t="0" r="1270" b="0"/>
          <wp:wrapNone/>
          <wp:docPr id="745753452" name="Afbeelding 7457534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Afbeelding 10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 flipV="1">
                    <a:off x="0" y="0"/>
                    <a:ext cx="3522980" cy="518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37943"/>
    <w:multiLevelType w:val="hybridMultilevel"/>
    <w:tmpl w:val="C2189EE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00E79"/>
    <w:multiLevelType w:val="hybridMultilevel"/>
    <w:tmpl w:val="770474EC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>
      <w:start w:val="1"/>
      <w:numFmt w:val="decimal"/>
      <w:lvlText w:val="%4."/>
      <w:lvlJc w:val="left"/>
      <w:pPr>
        <w:ind w:left="3588" w:hanging="360"/>
      </w:pPr>
    </w:lvl>
    <w:lvl w:ilvl="4" w:tplc="FFFFFFFF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CAA7C5E"/>
    <w:multiLevelType w:val="hybridMultilevel"/>
    <w:tmpl w:val="770474EC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E742635"/>
    <w:multiLevelType w:val="hybridMultilevel"/>
    <w:tmpl w:val="EE62D210"/>
    <w:lvl w:ilvl="0" w:tplc="08130019">
      <w:start w:val="1"/>
      <w:numFmt w:val="lowerLetter"/>
      <w:lvlText w:val="%1."/>
      <w:lvlJc w:val="left"/>
      <w:pPr>
        <w:ind w:left="360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F451D"/>
    <w:multiLevelType w:val="hybridMultilevel"/>
    <w:tmpl w:val="50BCA3AC"/>
    <w:lvl w:ilvl="0" w:tplc="0813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12613B91"/>
    <w:multiLevelType w:val="hybridMultilevel"/>
    <w:tmpl w:val="83A00EA0"/>
    <w:lvl w:ilvl="0" w:tplc="0813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5C5628A"/>
    <w:multiLevelType w:val="hybridMultilevel"/>
    <w:tmpl w:val="477CEDF6"/>
    <w:lvl w:ilvl="0" w:tplc="FFFFFFFF">
      <w:start w:val="1"/>
      <w:numFmt w:val="decimal"/>
      <w:lvlText w:val="%1."/>
      <w:lvlJc w:val="left"/>
      <w:pPr>
        <w:ind w:left="2148" w:hanging="360"/>
      </w:p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6723F82"/>
    <w:multiLevelType w:val="hybridMultilevel"/>
    <w:tmpl w:val="1E2CC66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93F94"/>
    <w:multiLevelType w:val="hybridMultilevel"/>
    <w:tmpl w:val="AB1CC1AC"/>
    <w:lvl w:ilvl="0" w:tplc="73FAC96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919B5"/>
    <w:multiLevelType w:val="hybridMultilevel"/>
    <w:tmpl w:val="EDFA56B6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A7591"/>
    <w:multiLevelType w:val="hybridMultilevel"/>
    <w:tmpl w:val="51AC955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Letter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522"/>
    <w:multiLevelType w:val="hybridMultilevel"/>
    <w:tmpl w:val="C78A9578"/>
    <w:lvl w:ilvl="0" w:tplc="0813000F">
      <w:start w:val="1"/>
      <w:numFmt w:val="decimal"/>
      <w:lvlText w:val="%1."/>
      <w:lvlJc w:val="left"/>
      <w:pPr>
        <w:ind w:left="2496" w:hanging="360"/>
      </w:pPr>
    </w:lvl>
    <w:lvl w:ilvl="1" w:tplc="08130019" w:tentative="1">
      <w:start w:val="1"/>
      <w:numFmt w:val="lowerLetter"/>
      <w:lvlText w:val="%2."/>
      <w:lvlJc w:val="left"/>
      <w:pPr>
        <w:ind w:left="3216" w:hanging="360"/>
      </w:pPr>
    </w:lvl>
    <w:lvl w:ilvl="2" w:tplc="0813001B" w:tentative="1">
      <w:start w:val="1"/>
      <w:numFmt w:val="lowerRoman"/>
      <w:lvlText w:val="%3."/>
      <w:lvlJc w:val="right"/>
      <w:pPr>
        <w:ind w:left="3936" w:hanging="180"/>
      </w:pPr>
    </w:lvl>
    <w:lvl w:ilvl="3" w:tplc="0813000F" w:tentative="1">
      <w:start w:val="1"/>
      <w:numFmt w:val="decimal"/>
      <w:lvlText w:val="%4."/>
      <w:lvlJc w:val="left"/>
      <w:pPr>
        <w:ind w:left="4656" w:hanging="360"/>
      </w:pPr>
    </w:lvl>
    <w:lvl w:ilvl="4" w:tplc="08130019" w:tentative="1">
      <w:start w:val="1"/>
      <w:numFmt w:val="lowerLetter"/>
      <w:lvlText w:val="%5."/>
      <w:lvlJc w:val="left"/>
      <w:pPr>
        <w:ind w:left="5376" w:hanging="360"/>
      </w:pPr>
    </w:lvl>
    <w:lvl w:ilvl="5" w:tplc="0813001B" w:tentative="1">
      <w:start w:val="1"/>
      <w:numFmt w:val="lowerRoman"/>
      <w:lvlText w:val="%6."/>
      <w:lvlJc w:val="right"/>
      <w:pPr>
        <w:ind w:left="6096" w:hanging="180"/>
      </w:pPr>
    </w:lvl>
    <w:lvl w:ilvl="6" w:tplc="0813000F" w:tentative="1">
      <w:start w:val="1"/>
      <w:numFmt w:val="decimal"/>
      <w:lvlText w:val="%7."/>
      <w:lvlJc w:val="left"/>
      <w:pPr>
        <w:ind w:left="6816" w:hanging="360"/>
      </w:pPr>
    </w:lvl>
    <w:lvl w:ilvl="7" w:tplc="08130019" w:tentative="1">
      <w:start w:val="1"/>
      <w:numFmt w:val="lowerLetter"/>
      <w:lvlText w:val="%8."/>
      <w:lvlJc w:val="left"/>
      <w:pPr>
        <w:ind w:left="7536" w:hanging="360"/>
      </w:pPr>
    </w:lvl>
    <w:lvl w:ilvl="8" w:tplc="0813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2" w15:restartNumberingAfterBreak="0">
    <w:nsid w:val="255D25DB"/>
    <w:multiLevelType w:val="hybridMultilevel"/>
    <w:tmpl w:val="A2AE6054"/>
    <w:lvl w:ilvl="0" w:tplc="0813000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decimal"/>
      <w:lvlText w:val="%2."/>
      <w:lvlJc w:val="left"/>
      <w:pPr>
        <w:ind w:left="2160" w:hanging="360"/>
      </w:pPr>
    </w:lvl>
    <w:lvl w:ilvl="2" w:tplc="FFFFFFFF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600" w:hanging="360"/>
      </w:pPr>
      <w:rPr>
        <w:b/>
        <w:bCs/>
      </w:rPr>
    </w:lvl>
    <w:lvl w:ilvl="4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5" w:tplc="FFFFFFFF">
      <w:start w:val="1"/>
      <w:numFmt w:val="decimal"/>
      <w:lvlText w:val="%6."/>
      <w:lvlJc w:val="left"/>
      <w:pPr>
        <w:ind w:left="5220" w:hanging="36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67286C"/>
    <w:multiLevelType w:val="hybridMultilevel"/>
    <w:tmpl w:val="F03CE2FA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5723E4D"/>
    <w:multiLevelType w:val="hybridMultilevel"/>
    <w:tmpl w:val="352422F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080646"/>
    <w:multiLevelType w:val="hybridMultilevel"/>
    <w:tmpl w:val="6C78C6E0"/>
    <w:lvl w:ilvl="0" w:tplc="08130019">
      <w:start w:val="1"/>
      <w:numFmt w:val="lowerLetter"/>
      <w:lvlText w:val="%1."/>
      <w:lvlJc w:val="left"/>
      <w:pPr>
        <w:ind w:left="1440" w:hanging="360"/>
      </w:p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AFE0810"/>
    <w:multiLevelType w:val="hybridMultilevel"/>
    <w:tmpl w:val="1350371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A7879"/>
    <w:multiLevelType w:val="hybridMultilevel"/>
    <w:tmpl w:val="FCDE57D0"/>
    <w:lvl w:ilvl="0" w:tplc="08130019">
      <w:start w:val="1"/>
      <w:numFmt w:val="lowerLetter"/>
      <w:lvlText w:val="%1."/>
      <w:lvlJc w:val="left"/>
      <w:pPr>
        <w:ind w:left="360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546552"/>
    <w:multiLevelType w:val="hybridMultilevel"/>
    <w:tmpl w:val="58401A8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13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94975AF"/>
    <w:multiLevelType w:val="hybridMultilevel"/>
    <w:tmpl w:val="079C25C0"/>
    <w:lvl w:ilvl="0" w:tplc="08130019">
      <w:start w:val="1"/>
      <w:numFmt w:val="lowerLetter"/>
      <w:lvlText w:val="%1."/>
      <w:lvlJc w:val="left"/>
      <w:pPr>
        <w:ind w:left="6816" w:hanging="360"/>
      </w:pPr>
    </w:lvl>
    <w:lvl w:ilvl="1" w:tplc="08130019" w:tentative="1">
      <w:start w:val="1"/>
      <w:numFmt w:val="lowerLetter"/>
      <w:lvlText w:val="%2."/>
      <w:lvlJc w:val="left"/>
      <w:pPr>
        <w:ind w:left="4656" w:hanging="360"/>
      </w:pPr>
    </w:lvl>
    <w:lvl w:ilvl="2" w:tplc="0813001B" w:tentative="1">
      <w:start w:val="1"/>
      <w:numFmt w:val="lowerRoman"/>
      <w:lvlText w:val="%3."/>
      <w:lvlJc w:val="right"/>
      <w:pPr>
        <w:ind w:left="5376" w:hanging="180"/>
      </w:pPr>
    </w:lvl>
    <w:lvl w:ilvl="3" w:tplc="0813000F" w:tentative="1">
      <w:start w:val="1"/>
      <w:numFmt w:val="decimal"/>
      <w:lvlText w:val="%4."/>
      <w:lvlJc w:val="left"/>
      <w:pPr>
        <w:ind w:left="6096" w:hanging="360"/>
      </w:pPr>
    </w:lvl>
    <w:lvl w:ilvl="4" w:tplc="08130019">
      <w:start w:val="1"/>
      <w:numFmt w:val="lowerLetter"/>
      <w:lvlText w:val="%5."/>
      <w:lvlJc w:val="left"/>
      <w:pPr>
        <w:ind w:left="6816" w:hanging="360"/>
      </w:pPr>
    </w:lvl>
    <w:lvl w:ilvl="5" w:tplc="0813001B" w:tentative="1">
      <w:start w:val="1"/>
      <w:numFmt w:val="lowerRoman"/>
      <w:lvlText w:val="%6."/>
      <w:lvlJc w:val="right"/>
      <w:pPr>
        <w:ind w:left="7536" w:hanging="180"/>
      </w:pPr>
    </w:lvl>
    <w:lvl w:ilvl="6" w:tplc="0813000F" w:tentative="1">
      <w:start w:val="1"/>
      <w:numFmt w:val="decimal"/>
      <w:lvlText w:val="%7."/>
      <w:lvlJc w:val="left"/>
      <w:pPr>
        <w:ind w:left="8256" w:hanging="360"/>
      </w:pPr>
    </w:lvl>
    <w:lvl w:ilvl="7" w:tplc="08130019" w:tentative="1">
      <w:start w:val="1"/>
      <w:numFmt w:val="lowerLetter"/>
      <w:lvlText w:val="%8."/>
      <w:lvlJc w:val="left"/>
      <w:pPr>
        <w:ind w:left="8976" w:hanging="360"/>
      </w:pPr>
    </w:lvl>
    <w:lvl w:ilvl="8" w:tplc="0813001B" w:tentative="1">
      <w:start w:val="1"/>
      <w:numFmt w:val="lowerRoman"/>
      <w:lvlText w:val="%9."/>
      <w:lvlJc w:val="right"/>
      <w:pPr>
        <w:ind w:left="9696" w:hanging="180"/>
      </w:pPr>
    </w:lvl>
  </w:abstractNum>
  <w:abstractNum w:abstractNumId="20" w15:restartNumberingAfterBreak="0">
    <w:nsid w:val="3D10546E"/>
    <w:multiLevelType w:val="hybridMultilevel"/>
    <w:tmpl w:val="81F61F2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316AF"/>
    <w:multiLevelType w:val="hybridMultilevel"/>
    <w:tmpl w:val="C3369F44"/>
    <w:lvl w:ilvl="0" w:tplc="0813000F">
      <w:start w:val="1"/>
      <w:numFmt w:val="decimal"/>
      <w:lvlText w:val="%1."/>
      <w:lvlJc w:val="left"/>
      <w:pPr>
        <w:ind w:left="1428" w:hanging="360"/>
      </w:pPr>
    </w:lvl>
    <w:lvl w:ilvl="1" w:tplc="08130019">
      <w:start w:val="1"/>
      <w:numFmt w:val="lowerLetter"/>
      <w:lvlText w:val="%2."/>
      <w:lvlJc w:val="left"/>
      <w:pPr>
        <w:ind w:left="2148" w:hanging="360"/>
      </w:pPr>
    </w:lvl>
    <w:lvl w:ilvl="2" w:tplc="0813001B">
      <w:start w:val="1"/>
      <w:numFmt w:val="lowerRoman"/>
      <w:lvlText w:val="%3."/>
      <w:lvlJc w:val="right"/>
      <w:pPr>
        <w:ind w:left="2868" w:hanging="180"/>
      </w:pPr>
    </w:lvl>
    <w:lvl w:ilvl="3" w:tplc="0813000F">
      <w:start w:val="1"/>
      <w:numFmt w:val="decimal"/>
      <w:lvlText w:val="%4."/>
      <w:lvlJc w:val="left"/>
      <w:pPr>
        <w:ind w:left="3588" w:hanging="360"/>
      </w:pPr>
    </w:lvl>
    <w:lvl w:ilvl="4" w:tplc="08130019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23A6EF3"/>
    <w:multiLevelType w:val="hybridMultilevel"/>
    <w:tmpl w:val="5C54966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1023D0"/>
    <w:multiLevelType w:val="hybridMultilevel"/>
    <w:tmpl w:val="27706376"/>
    <w:lvl w:ilvl="0" w:tplc="0813000F">
      <w:start w:val="1"/>
      <w:numFmt w:val="decimal"/>
      <w:lvlText w:val="%1."/>
      <w:lvlJc w:val="left"/>
      <w:pPr>
        <w:ind w:left="2136" w:hanging="360"/>
      </w:pPr>
    </w:lvl>
    <w:lvl w:ilvl="1" w:tplc="08130019" w:tentative="1">
      <w:start w:val="1"/>
      <w:numFmt w:val="lowerLetter"/>
      <w:lvlText w:val="%2."/>
      <w:lvlJc w:val="left"/>
      <w:pPr>
        <w:ind w:left="2856" w:hanging="360"/>
      </w:pPr>
    </w:lvl>
    <w:lvl w:ilvl="2" w:tplc="0813001B" w:tentative="1">
      <w:start w:val="1"/>
      <w:numFmt w:val="lowerRoman"/>
      <w:lvlText w:val="%3."/>
      <w:lvlJc w:val="right"/>
      <w:pPr>
        <w:ind w:left="3576" w:hanging="180"/>
      </w:pPr>
    </w:lvl>
    <w:lvl w:ilvl="3" w:tplc="0813000F" w:tentative="1">
      <w:start w:val="1"/>
      <w:numFmt w:val="decimal"/>
      <w:lvlText w:val="%4."/>
      <w:lvlJc w:val="left"/>
      <w:pPr>
        <w:ind w:left="4296" w:hanging="360"/>
      </w:pPr>
    </w:lvl>
    <w:lvl w:ilvl="4" w:tplc="08130019" w:tentative="1">
      <w:start w:val="1"/>
      <w:numFmt w:val="lowerLetter"/>
      <w:lvlText w:val="%5."/>
      <w:lvlJc w:val="left"/>
      <w:pPr>
        <w:ind w:left="5016" w:hanging="360"/>
      </w:pPr>
    </w:lvl>
    <w:lvl w:ilvl="5" w:tplc="0813001B" w:tentative="1">
      <w:start w:val="1"/>
      <w:numFmt w:val="lowerRoman"/>
      <w:lvlText w:val="%6."/>
      <w:lvlJc w:val="right"/>
      <w:pPr>
        <w:ind w:left="5736" w:hanging="180"/>
      </w:pPr>
    </w:lvl>
    <w:lvl w:ilvl="6" w:tplc="0813000F" w:tentative="1">
      <w:start w:val="1"/>
      <w:numFmt w:val="decimal"/>
      <w:lvlText w:val="%7."/>
      <w:lvlJc w:val="left"/>
      <w:pPr>
        <w:ind w:left="6456" w:hanging="360"/>
      </w:pPr>
    </w:lvl>
    <w:lvl w:ilvl="7" w:tplc="08130019" w:tentative="1">
      <w:start w:val="1"/>
      <w:numFmt w:val="lowerLetter"/>
      <w:lvlText w:val="%8."/>
      <w:lvlJc w:val="left"/>
      <w:pPr>
        <w:ind w:left="7176" w:hanging="360"/>
      </w:pPr>
    </w:lvl>
    <w:lvl w:ilvl="8" w:tplc="0813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4" w15:restartNumberingAfterBreak="0">
    <w:nsid w:val="472E0332"/>
    <w:multiLevelType w:val="hybridMultilevel"/>
    <w:tmpl w:val="E3BAD9F0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7374024"/>
    <w:multiLevelType w:val="hybridMultilevel"/>
    <w:tmpl w:val="B896C886"/>
    <w:lvl w:ilvl="0" w:tplc="0813000F">
      <w:start w:val="1"/>
      <w:numFmt w:val="decimal"/>
      <w:lvlText w:val="%1."/>
      <w:lvlJc w:val="left"/>
      <w:pPr>
        <w:ind w:left="1800" w:hanging="360"/>
      </w:pPr>
    </w:lvl>
    <w:lvl w:ilvl="1" w:tplc="08130019" w:tentative="1">
      <w:start w:val="1"/>
      <w:numFmt w:val="lowerLetter"/>
      <w:lvlText w:val="%2."/>
      <w:lvlJc w:val="left"/>
      <w:pPr>
        <w:ind w:left="2520" w:hanging="360"/>
      </w:pPr>
    </w:lvl>
    <w:lvl w:ilvl="2" w:tplc="0813001B" w:tentative="1">
      <w:start w:val="1"/>
      <w:numFmt w:val="lowerRoman"/>
      <w:lvlText w:val="%3."/>
      <w:lvlJc w:val="right"/>
      <w:pPr>
        <w:ind w:left="3240" w:hanging="180"/>
      </w:pPr>
    </w:lvl>
    <w:lvl w:ilvl="3" w:tplc="0813000F" w:tentative="1">
      <w:start w:val="1"/>
      <w:numFmt w:val="decimal"/>
      <w:lvlText w:val="%4."/>
      <w:lvlJc w:val="left"/>
      <w:pPr>
        <w:ind w:left="3960" w:hanging="360"/>
      </w:pPr>
    </w:lvl>
    <w:lvl w:ilvl="4" w:tplc="08130019" w:tentative="1">
      <w:start w:val="1"/>
      <w:numFmt w:val="lowerLetter"/>
      <w:lvlText w:val="%5."/>
      <w:lvlJc w:val="left"/>
      <w:pPr>
        <w:ind w:left="4680" w:hanging="360"/>
      </w:pPr>
    </w:lvl>
    <w:lvl w:ilvl="5" w:tplc="0813001B" w:tentative="1">
      <w:start w:val="1"/>
      <w:numFmt w:val="lowerRoman"/>
      <w:lvlText w:val="%6."/>
      <w:lvlJc w:val="right"/>
      <w:pPr>
        <w:ind w:left="5400" w:hanging="180"/>
      </w:pPr>
    </w:lvl>
    <w:lvl w:ilvl="6" w:tplc="0813000F" w:tentative="1">
      <w:start w:val="1"/>
      <w:numFmt w:val="decimal"/>
      <w:lvlText w:val="%7."/>
      <w:lvlJc w:val="left"/>
      <w:pPr>
        <w:ind w:left="6120" w:hanging="360"/>
      </w:pPr>
    </w:lvl>
    <w:lvl w:ilvl="7" w:tplc="08130019" w:tentative="1">
      <w:start w:val="1"/>
      <w:numFmt w:val="lowerLetter"/>
      <w:lvlText w:val="%8."/>
      <w:lvlJc w:val="left"/>
      <w:pPr>
        <w:ind w:left="6840" w:hanging="360"/>
      </w:pPr>
    </w:lvl>
    <w:lvl w:ilvl="8" w:tplc="08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C3424DC"/>
    <w:multiLevelType w:val="hybridMultilevel"/>
    <w:tmpl w:val="90B4E4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AB74A5"/>
    <w:multiLevelType w:val="multilevel"/>
    <w:tmpl w:val="16DC3FBA"/>
    <w:lvl w:ilvl="0">
      <w:start w:val="1"/>
      <w:numFmt w:val="upperRoman"/>
      <w:pStyle w:val="Kop1"/>
      <w:lvlText w:val="%1."/>
      <w:lvlJc w:val="left"/>
      <w:pPr>
        <w:ind w:left="0" w:firstLine="0"/>
      </w:pPr>
    </w:lvl>
    <w:lvl w:ilvl="1">
      <w:start w:val="1"/>
      <w:numFmt w:val="upperLetter"/>
      <w:pStyle w:val="Kop2"/>
      <w:lvlText w:val="%2."/>
      <w:lvlJc w:val="left"/>
      <w:pPr>
        <w:ind w:left="720" w:firstLine="0"/>
      </w:pPr>
    </w:lvl>
    <w:lvl w:ilvl="2">
      <w:start w:val="1"/>
      <w:numFmt w:val="decimal"/>
      <w:pStyle w:val="Kop3"/>
      <w:lvlText w:val="%3."/>
      <w:lvlJc w:val="left"/>
      <w:pPr>
        <w:ind w:left="1440" w:firstLine="0"/>
      </w:pPr>
    </w:lvl>
    <w:lvl w:ilvl="3">
      <w:start w:val="1"/>
      <w:numFmt w:val="lowerLetter"/>
      <w:pStyle w:val="Kop4"/>
      <w:lvlText w:val="%4)"/>
      <w:lvlJc w:val="left"/>
      <w:pPr>
        <w:ind w:left="2160" w:firstLine="0"/>
      </w:pPr>
    </w:lvl>
    <w:lvl w:ilvl="4">
      <w:start w:val="1"/>
      <w:numFmt w:val="decimal"/>
      <w:pStyle w:val="Kop5"/>
      <w:lvlText w:val="(%5)"/>
      <w:lvlJc w:val="left"/>
      <w:pPr>
        <w:ind w:left="2880" w:firstLine="0"/>
      </w:pPr>
    </w:lvl>
    <w:lvl w:ilvl="5">
      <w:start w:val="1"/>
      <w:numFmt w:val="lowerLetter"/>
      <w:pStyle w:val="Kop6"/>
      <w:lvlText w:val="(%6)"/>
      <w:lvlJc w:val="left"/>
      <w:pPr>
        <w:ind w:left="3600" w:firstLine="0"/>
      </w:pPr>
    </w:lvl>
    <w:lvl w:ilvl="6">
      <w:start w:val="1"/>
      <w:numFmt w:val="lowerRoman"/>
      <w:pStyle w:val="Kop7"/>
      <w:lvlText w:val="(%7)"/>
      <w:lvlJc w:val="left"/>
      <w:pPr>
        <w:ind w:left="4320" w:firstLine="0"/>
      </w:pPr>
    </w:lvl>
    <w:lvl w:ilvl="7">
      <w:start w:val="1"/>
      <w:numFmt w:val="lowerLetter"/>
      <w:pStyle w:val="Kop8"/>
      <w:lvlText w:val="(%8)"/>
      <w:lvlJc w:val="left"/>
      <w:pPr>
        <w:ind w:left="5040" w:firstLine="0"/>
      </w:pPr>
    </w:lvl>
    <w:lvl w:ilvl="8">
      <w:start w:val="1"/>
      <w:numFmt w:val="lowerRoman"/>
      <w:pStyle w:val="Kop9"/>
      <w:lvlText w:val="(%9)"/>
      <w:lvlJc w:val="left"/>
      <w:pPr>
        <w:ind w:left="5760" w:firstLine="0"/>
      </w:pPr>
    </w:lvl>
  </w:abstractNum>
  <w:abstractNum w:abstractNumId="28" w15:restartNumberingAfterBreak="0">
    <w:nsid w:val="4FF53032"/>
    <w:multiLevelType w:val="hybridMultilevel"/>
    <w:tmpl w:val="9FA056D4"/>
    <w:lvl w:ilvl="0" w:tplc="0813000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04F1B10"/>
    <w:multiLevelType w:val="hybridMultilevel"/>
    <w:tmpl w:val="B2FE61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4615F9"/>
    <w:multiLevelType w:val="hybridMultilevel"/>
    <w:tmpl w:val="4BBCEB5C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19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55420497"/>
    <w:multiLevelType w:val="hybridMultilevel"/>
    <w:tmpl w:val="BDD65DC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951D56"/>
    <w:multiLevelType w:val="hybridMultilevel"/>
    <w:tmpl w:val="61985AA6"/>
    <w:lvl w:ilvl="0" w:tplc="0813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 w15:restartNumberingAfterBreak="0">
    <w:nsid w:val="589C297A"/>
    <w:multiLevelType w:val="hybridMultilevel"/>
    <w:tmpl w:val="F4E6A33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2704D8"/>
    <w:multiLevelType w:val="hybridMultilevel"/>
    <w:tmpl w:val="26BA1B20"/>
    <w:lvl w:ilvl="0" w:tplc="0813000F">
      <w:start w:val="1"/>
      <w:numFmt w:val="decimal"/>
      <w:lvlText w:val="%1."/>
      <w:lvlJc w:val="left"/>
      <w:pPr>
        <w:ind w:left="1440" w:hanging="360"/>
      </w:pPr>
    </w:lvl>
    <w:lvl w:ilvl="1" w:tplc="0813000F">
      <w:start w:val="1"/>
      <w:numFmt w:val="decimal"/>
      <w:lvlText w:val="%2."/>
      <w:lvlJc w:val="left"/>
      <w:pPr>
        <w:ind w:left="2160" w:hanging="360"/>
      </w:pPr>
    </w:lvl>
    <w:lvl w:ilvl="2" w:tplc="0813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3" w:tplc="73FAC96C">
      <w:start w:val="1"/>
      <w:numFmt w:val="decimal"/>
      <w:lvlText w:val="%4."/>
      <w:lvlJc w:val="left"/>
      <w:pPr>
        <w:ind w:left="3600" w:hanging="360"/>
      </w:pPr>
      <w:rPr>
        <w:b/>
        <w:bCs/>
      </w:rPr>
    </w:lvl>
    <w:lvl w:ilvl="4" w:tplc="0813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5" w:tplc="0813000F">
      <w:start w:val="1"/>
      <w:numFmt w:val="decimal"/>
      <w:lvlText w:val="%6."/>
      <w:lvlJc w:val="left"/>
      <w:pPr>
        <w:ind w:left="5220" w:hanging="360"/>
      </w:pPr>
    </w:lvl>
    <w:lvl w:ilvl="6" w:tplc="0813000F">
      <w:start w:val="1"/>
      <w:numFmt w:val="decimal"/>
      <w:lvlText w:val="%7."/>
      <w:lvlJc w:val="left"/>
      <w:pPr>
        <w:ind w:left="5760" w:hanging="360"/>
      </w:pPr>
    </w:lvl>
    <w:lvl w:ilvl="7" w:tplc="08130019">
      <w:start w:val="1"/>
      <w:numFmt w:val="lowerLetter"/>
      <w:lvlText w:val="%8."/>
      <w:lvlJc w:val="left"/>
      <w:pPr>
        <w:ind w:left="6480" w:hanging="360"/>
      </w:pPr>
    </w:lvl>
    <w:lvl w:ilvl="8" w:tplc="0813001B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C99213D"/>
    <w:multiLevelType w:val="hybridMultilevel"/>
    <w:tmpl w:val="917E1AD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CA491F"/>
    <w:multiLevelType w:val="hybridMultilevel"/>
    <w:tmpl w:val="78D2825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9C6A71"/>
    <w:multiLevelType w:val="hybridMultilevel"/>
    <w:tmpl w:val="770474EC"/>
    <w:lvl w:ilvl="0" w:tplc="0813000F">
      <w:start w:val="1"/>
      <w:numFmt w:val="decimal"/>
      <w:lvlText w:val="%1."/>
      <w:lvlJc w:val="left"/>
      <w:pPr>
        <w:ind w:left="1428" w:hanging="360"/>
      </w:pPr>
    </w:lvl>
    <w:lvl w:ilvl="1" w:tplc="08130019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64735EE5"/>
    <w:multiLevelType w:val="hybridMultilevel"/>
    <w:tmpl w:val="8D241E5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1C4279"/>
    <w:multiLevelType w:val="hybridMultilevel"/>
    <w:tmpl w:val="CF9C4C5C"/>
    <w:lvl w:ilvl="0" w:tplc="0813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0" w15:restartNumberingAfterBreak="0">
    <w:nsid w:val="659373C6"/>
    <w:multiLevelType w:val="hybridMultilevel"/>
    <w:tmpl w:val="9F8AE21E"/>
    <w:lvl w:ilvl="0" w:tplc="0813000F">
      <w:start w:val="1"/>
      <w:numFmt w:val="decimal"/>
      <w:lvlText w:val="%1."/>
      <w:lvlJc w:val="left"/>
      <w:pPr>
        <w:ind w:left="2160" w:hanging="360"/>
      </w:pPr>
    </w:lvl>
    <w:lvl w:ilvl="1" w:tplc="08130019">
      <w:start w:val="1"/>
      <w:numFmt w:val="lowerLetter"/>
      <w:lvlText w:val="%2."/>
      <w:lvlJc w:val="left"/>
      <w:pPr>
        <w:ind w:left="2880" w:hanging="360"/>
      </w:pPr>
    </w:lvl>
    <w:lvl w:ilvl="2" w:tplc="0813001B">
      <w:start w:val="1"/>
      <w:numFmt w:val="lowerRoman"/>
      <w:lvlText w:val="%3."/>
      <w:lvlJc w:val="right"/>
      <w:pPr>
        <w:ind w:left="3600" w:hanging="180"/>
      </w:pPr>
    </w:lvl>
    <w:lvl w:ilvl="3" w:tplc="0813000F" w:tentative="1">
      <w:start w:val="1"/>
      <w:numFmt w:val="decimal"/>
      <w:lvlText w:val="%4."/>
      <w:lvlJc w:val="left"/>
      <w:pPr>
        <w:ind w:left="4320" w:hanging="360"/>
      </w:pPr>
    </w:lvl>
    <w:lvl w:ilvl="4" w:tplc="08130019" w:tentative="1">
      <w:start w:val="1"/>
      <w:numFmt w:val="lowerLetter"/>
      <w:lvlText w:val="%5."/>
      <w:lvlJc w:val="left"/>
      <w:pPr>
        <w:ind w:left="5040" w:hanging="360"/>
      </w:pPr>
    </w:lvl>
    <w:lvl w:ilvl="5" w:tplc="0813001B" w:tentative="1">
      <w:start w:val="1"/>
      <w:numFmt w:val="lowerRoman"/>
      <w:lvlText w:val="%6."/>
      <w:lvlJc w:val="right"/>
      <w:pPr>
        <w:ind w:left="5760" w:hanging="180"/>
      </w:pPr>
    </w:lvl>
    <w:lvl w:ilvl="6" w:tplc="0813000F" w:tentative="1">
      <w:start w:val="1"/>
      <w:numFmt w:val="decimal"/>
      <w:lvlText w:val="%7."/>
      <w:lvlJc w:val="left"/>
      <w:pPr>
        <w:ind w:left="6480" w:hanging="360"/>
      </w:pPr>
    </w:lvl>
    <w:lvl w:ilvl="7" w:tplc="08130019" w:tentative="1">
      <w:start w:val="1"/>
      <w:numFmt w:val="lowerLetter"/>
      <w:lvlText w:val="%8."/>
      <w:lvlJc w:val="left"/>
      <w:pPr>
        <w:ind w:left="7200" w:hanging="360"/>
      </w:pPr>
    </w:lvl>
    <w:lvl w:ilvl="8" w:tplc="081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663436A6"/>
    <w:multiLevelType w:val="hybridMultilevel"/>
    <w:tmpl w:val="7F3A52A2"/>
    <w:lvl w:ilvl="0" w:tplc="FFFFFFFF">
      <w:start w:val="1"/>
      <w:numFmt w:val="lowerLetter"/>
      <w:lvlText w:val="%1."/>
      <w:lvlJc w:val="left"/>
      <w:pPr>
        <w:ind w:left="2700" w:hanging="360"/>
      </w:pPr>
    </w:lvl>
    <w:lvl w:ilvl="1" w:tplc="08130019" w:tentative="1">
      <w:start w:val="1"/>
      <w:numFmt w:val="lowerLetter"/>
      <w:lvlText w:val="%2."/>
      <w:lvlJc w:val="left"/>
      <w:pPr>
        <w:ind w:left="3420" w:hanging="360"/>
      </w:pPr>
    </w:lvl>
    <w:lvl w:ilvl="2" w:tplc="0813001B" w:tentative="1">
      <w:start w:val="1"/>
      <w:numFmt w:val="lowerRoman"/>
      <w:lvlText w:val="%3."/>
      <w:lvlJc w:val="right"/>
      <w:pPr>
        <w:ind w:left="4140" w:hanging="180"/>
      </w:pPr>
    </w:lvl>
    <w:lvl w:ilvl="3" w:tplc="0813000F" w:tentative="1">
      <w:start w:val="1"/>
      <w:numFmt w:val="decimal"/>
      <w:lvlText w:val="%4."/>
      <w:lvlJc w:val="left"/>
      <w:pPr>
        <w:ind w:left="4860" w:hanging="360"/>
      </w:pPr>
    </w:lvl>
    <w:lvl w:ilvl="4" w:tplc="08130019" w:tentative="1">
      <w:start w:val="1"/>
      <w:numFmt w:val="lowerLetter"/>
      <w:lvlText w:val="%5."/>
      <w:lvlJc w:val="left"/>
      <w:pPr>
        <w:ind w:left="5580" w:hanging="360"/>
      </w:pPr>
    </w:lvl>
    <w:lvl w:ilvl="5" w:tplc="0813001B" w:tentative="1">
      <w:start w:val="1"/>
      <w:numFmt w:val="lowerRoman"/>
      <w:lvlText w:val="%6."/>
      <w:lvlJc w:val="right"/>
      <w:pPr>
        <w:ind w:left="6300" w:hanging="180"/>
      </w:pPr>
    </w:lvl>
    <w:lvl w:ilvl="6" w:tplc="0813000F" w:tentative="1">
      <w:start w:val="1"/>
      <w:numFmt w:val="decimal"/>
      <w:lvlText w:val="%7."/>
      <w:lvlJc w:val="left"/>
      <w:pPr>
        <w:ind w:left="7020" w:hanging="360"/>
      </w:pPr>
    </w:lvl>
    <w:lvl w:ilvl="7" w:tplc="08130019" w:tentative="1">
      <w:start w:val="1"/>
      <w:numFmt w:val="lowerLetter"/>
      <w:lvlText w:val="%8."/>
      <w:lvlJc w:val="left"/>
      <w:pPr>
        <w:ind w:left="7740" w:hanging="360"/>
      </w:pPr>
    </w:lvl>
    <w:lvl w:ilvl="8" w:tplc="0813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2" w15:restartNumberingAfterBreak="0">
    <w:nsid w:val="67130A4C"/>
    <w:multiLevelType w:val="hybridMultilevel"/>
    <w:tmpl w:val="755A710A"/>
    <w:lvl w:ilvl="0" w:tplc="0813000F">
      <w:start w:val="1"/>
      <w:numFmt w:val="decimal"/>
      <w:lvlText w:val="%1."/>
      <w:lvlJc w:val="left"/>
      <w:pPr>
        <w:ind w:left="2496" w:hanging="360"/>
      </w:pPr>
    </w:lvl>
    <w:lvl w:ilvl="1" w:tplc="08130019">
      <w:start w:val="1"/>
      <w:numFmt w:val="lowerLetter"/>
      <w:lvlText w:val="%2."/>
      <w:lvlJc w:val="left"/>
      <w:pPr>
        <w:ind w:left="3216" w:hanging="360"/>
      </w:pPr>
    </w:lvl>
    <w:lvl w:ilvl="2" w:tplc="0813001B">
      <w:start w:val="1"/>
      <w:numFmt w:val="lowerRoman"/>
      <w:lvlText w:val="%3."/>
      <w:lvlJc w:val="right"/>
      <w:pPr>
        <w:ind w:left="3936" w:hanging="180"/>
      </w:pPr>
    </w:lvl>
    <w:lvl w:ilvl="3" w:tplc="0813000F">
      <w:start w:val="1"/>
      <w:numFmt w:val="decimal"/>
      <w:lvlText w:val="%4."/>
      <w:lvlJc w:val="left"/>
      <w:pPr>
        <w:ind w:left="4656" w:hanging="360"/>
      </w:pPr>
    </w:lvl>
    <w:lvl w:ilvl="4" w:tplc="08130019">
      <w:start w:val="1"/>
      <w:numFmt w:val="lowerLetter"/>
      <w:lvlText w:val="%5."/>
      <w:lvlJc w:val="left"/>
      <w:pPr>
        <w:ind w:left="5376" w:hanging="360"/>
      </w:pPr>
    </w:lvl>
    <w:lvl w:ilvl="5" w:tplc="0813001B" w:tentative="1">
      <w:start w:val="1"/>
      <w:numFmt w:val="lowerRoman"/>
      <w:lvlText w:val="%6."/>
      <w:lvlJc w:val="right"/>
      <w:pPr>
        <w:ind w:left="6096" w:hanging="180"/>
      </w:pPr>
    </w:lvl>
    <w:lvl w:ilvl="6" w:tplc="0813000F" w:tentative="1">
      <w:start w:val="1"/>
      <w:numFmt w:val="decimal"/>
      <w:lvlText w:val="%7."/>
      <w:lvlJc w:val="left"/>
      <w:pPr>
        <w:ind w:left="6816" w:hanging="360"/>
      </w:pPr>
    </w:lvl>
    <w:lvl w:ilvl="7" w:tplc="08130019" w:tentative="1">
      <w:start w:val="1"/>
      <w:numFmt w:val="lowerLetter"/>
      <w:lvlText w:val="%8."/>
      <w:lvlJc w:val="left"/>
      <w:pPr>
        <w:ind w:left="7536" w:hanging="360"/>
      </w:pPr>
    </w:lvl>
    <w:lvl w:ilvl="8" w:tplc="0813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43" w15:restartNumberingAfterBreak="0">
    <w:nsid w:val="68BE1984"/>
    <w:multiLevelType w:val="multilevel"/>
    <w:tmpl w:val="1F8A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8B3047"/>
    <w:multiLevelType w:val="hybridMultilevel"/>
    <w:tmpl w:val="B14E6AE6"/>
    <w:lvl w:ilvl="0" w:tplc="08130019">
      <w:start w:val="1"/>
      <w:numFmt w:val="lowerLetter"/>
      <w:lvlText w:val="%1."/>
      <w:lvlJc w:val="lef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5" w15:restartNumberingAfterBreak="0">
    <w:nsid w:val="6B167B42"/>
    <w:multiLevelType w:val="multilevel"/>
    <w:tmpl w:val="45B2275A"/>
    <w:styleLink w:val="111111"/>
    <w:lvl w:ilvl="0">
      <w:start w:val="1"/>
      <w:numFmt w:val="decimal"/>
      <w:lvlText w:val="%1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97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19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5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985" w:firstLine="0"/>
      </w:pPr>
      <w:rPr>
        <w:rFonts w:hint="default"/>
      </w:rPr>
    </w:lvl>
  </w:abstractNum>
  <w:abstractNum w:abstractNumId="46" w15:restartNumberingAfterBreak="0">
    <w:nsid w:val="6C750829"/>
    <w:multiLevelType w:val="hybridMultilevel"/>
    <w:tmpl w:val="9EDCC62E"/>
    <w:lvl w:ilvl="0" w:tplc="0813000F">
      <w:start w:val="1"/>
      <w:numFmt w:val="decimal"/>
      <w:lvlText w:val="%1."/>
      <w:lvlJc w:val="left"/>
      <w:pPr>
        <w:ind w:left="1440" w:hanging="360"/>
      </w:p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6DB75C7D"/>
    <w:multiLevelType w:val="hybridMultilevel"/>
    <w:tmpl w:val="C88E624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88696A"/>
    <w:multiLevelType w:val="hybridMultilevel"/>
    <w:tmpl w:val="A796A0C0"/>
    <w:lvl w:ilvl="0" w:tplc="0813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9" w15:restartNumberingAfterBreak="0">
    <w:nsid w:val="7E735052"/>
    <w:multiLevelType w:val="hybridMultilevel"/>
    <w:tmpl w:val="290C0D3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365288">
    <w:abstractNumId w:val="45"/>
  </w:num>
  <w:num w:numId="2" w16cid:durableId="321196975">
    <w:abstractNumId w:val="27"/>
  </w:num>
  <w:num w:numId="3" w16cid:durableId="915480940">
    <w:abstractNumId w:val="38"/>
  </w:num>
  <w:num w:numId="4" w16cid:durableId="565260290">
    <w:abstractNumId w:val="46"/>
  </w:num>
  <w:num w:numId="5" w16cid:durableId="1977565990">
    <w:abstractNumId w:val="34"/>
  </w:num>
  <w:num w:numId="6" w16cid:durableId="1029262345">
    <w:abstractNumId w:val="18"/>
  </w:num>
  <w:num w:numId="7" w16cid:durableId="1330258000">
    <w:abstractNumId w:val="23"/>
  </w:num>
  <w:num w:numId="8" w16cid:durableId="563445485">
    <w:abstractNumId w:val="15"/>
  </w:num>
  <w:num w:numId="9" w16cid:durableId="797797344">
    <w:abstractNumId w:val="28"/>
  </w:num>
  <w:num w:numId="10" w16cid:durableId="686909389">
    <w:abstractNumId w:val="37"/>
  </w:num>
  <w:num w:numId="11" w16cid:durableId="1942450243">
    <w:abstractNumId w:val="2"/>
  </w:num>
  <w:num w:numId="12" w16cid:durableId="60837295">
    <w:abstractNumId w:val="42"/>
  </w:num>
  <w:num w:numId="13" w16cid:durableId="1180973699">
    <w:abstractNumId w:val="40"/>
  </w:num>
  <w:num w:numId="14" w16cid:durableId="2036350115">
    <w:abstractNumId w:val="1"/>
  </w:num>
  <w:num w:numId="15" w16cid:durableId="633415939">
    <w:abstractNumId w:val="6"/>
  </w:num>
  <w:num w:numId="16" w16cid:durableId="1242174934">
    <w:abstractNumId w:val="44"/>
  </w:num>
  <w:num w:numId="17" w16cid:durableId="1558542722">
    <w:abstractNumId w:val="22"/>
  </w:num>
  <w:num w:numId="18" w16cid:durableId="803238261">
    <w:abstractNumId w:val="47"/>
  </w:num>
  <w:num w:numId="19" w16cid:durableId="935671313">
    <w:abstractNumId w:val="33"/>
  </w:num>
  <w:num w:numId="20" w16cid:durableId="1840732364">
    <w:abstractNumId w:val="24"/>
  </w:num>
  <w:num w:numId="21" w16cid:durableId="1198280360">
    <w:abstractNumId w:val="29"/>
  </w:num>
  <w:num w:numId="22" w16cid:durableId="2111928760">
    <w:abstractNumId w:val="36"/>
  </w:num>
  <w:num w:numId="23" w16cid:durableId="53164170">
    <w:abstractNumId w:val="26"/>
  </w:num>
  <w:num w:numId="24" w16cid:durableId="1707753067">
    <w:abstractNumId w:val="25"/>
  </w:num>
  <w:num w:numId="25" w16cid:durableId="1813863133">
    <w:abstractNumId w:val="16"/>
  </w:num>
  <w:num w:numId="26" w16cid:durableId="1887520972">
    <w:abstractNumId w:val="0"/>
  </w:num>
  <w:num w:numId="27" w16cid:durableId="1979653000">
    <w:abstractNumId w:val="32"/>
  </w:num>
  <w:num w:numId="28" w16cid:durableId="1991058311">
    <w:abstractNumId w:val="11"/>
  </w:num>
  <w:num w:numId="29" w16cid:durableId="668220064">
    <w:abstractNumId w:val="21"/>
  </w:num>
  <w:num w:numId="30" w16cid:durableId="549609391">
    <w:abstractNumId w:val="43"/>
  </w:num>
  <w:num w:numId="31" w16cid:durableId="1887453416">
    <w:abstractNumId w:val="5"/>
  </w:num>
  <w:num w:numId="32" w16cid:durableId="618997277">
    <w:abstractNumId w:val="31"/>
  </w:num>
  <w:num w:numId="33" w16cid:durableId="698816961">
    <w:abstractNumId w:val="13"/>
  </w:num>
  <w:num w:numId="34" w16cid:durableId="1605459416">
    <w:abstractNumId w:val="49"/>
  </w:num>
  <w:num w:numId="35" w16cid:durableId="2089887441">
    <w:abstractNumId w:val="41"/>
  </w:num>
  <w:num w:numId="36" w16cid:durableId="1320815628">
    <w:abstractNumId w:val="35"/>
  </w:num>
  <w:num w:numId="37" w16cid:durableId="101801573">
    <w:abstractNumId w:val="10"/>
  </w:num>
  <w:num w:numId="38" w16cid:durableId="237903912">
    <w:abstractNumId w:val="12"/>
  </w:num>
  <w:num w:numId="39" w16cid:durableId="1882008896">
    <w:abstractNumId w:val="14"/>
  </w:num>
  <w:num w:numId="40" w16cid:durableId="2108646693">
    <w:abstractNumId w:val="3"/>
  </w:num>
  <w:num w:numId="41" w16cid:durableId="1706371739">
    <w:abstractNumId w:val="19"/>
  </w:num>
  <w:num w:numId="42" w16cid:durableId="1248920266">
    <w:abstractNumId w:val="17"/>
  </w:num>
  <w:num w:numId="43" w16cid:durableId="1115321046">
    <w:abstractNumId w:val="30"/>
  </w:num>
  <w:num w:numId="44" w16cid:durableId="186911962">
    <w:abstractNumId w:val="20"/>
  </w:num>
  <w:num w:numId="45" w16cid:durableId="1726367094">
    <w:abstractNumId w:val="48"/>
  </w:num>
  <w:num w:numId="46" w16cid:durableId="84765850">
    <w:abstractNumId w:val="4"/>
  </w:num>
  <w:num w:numId="47" w16cid:durableId="1912424992">
    <w:abstractNumId w:val="39"/>
  </w:num>
  <w:num w:numId="48" w16cid:durableId="718820508">
    <w:abstractNumId w:val="8"/>
  </w:num>
  <w:num w:numId="49" w16cid:durableId="130367652">
    <w:abstractNumId w:val="9"/>
  </w:num>
  <w:num w:numId="50" w16cid:durableId="1480801757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D84"/>
    <w:rsid w:val="00001D57"/>
    <w:rsid w:val="000024EB"/>
    <w:rsid w:val="00010740"/>
    <w:rsid w:val="00012125"/>
    <w:rsid w:val="000129B8"/>
    <w:rsid w:val="0001382C"/>
    <w:rsid w:val="000143F2"/>
    <w:rsid w:val="00014CCC"/>
    <w:rsid w:val="00015770"/>
    <w:rsid w:val="00020781"/>
    <w:rsid w:val="00021BFB"/>
    <w:rsid w:val="000239B2"/>
    <w:rsid w:val="0002455A"/>
    <w:rsid w:val="00025335"/>
    <w:rsid w:val="00025BF2"/>
    <w:rsid w:val="0002716C"/>
    <w:rsid w:val="00030F9E"/>
    <w:rsid w:val="00033A15"/>
    <w:rsid w:val="00033B1D"/>
    <w:rsid w:val="00034613"/>
    <w:rsid w:val="000354E9"/>
    <w:rsid w:val="000355C5"/>
    <w:rsid w:val="00036DFD"/>
    <w:rsid w:val="0003726C"/>
    <w:rsid w:val="0003765F"/>
    <w:rsid w:val="00041E88"/>
    <w:rsid w:val="00042CB9"/>
    <w:rsid w:val="00043405"/>
    <w:rsid w:val="00043A1C"/>
    <w:rsid w:val="00045C65"/>
    <w:rsid w:val="00046AE6"/>
    <w:rsid w:val="00047500"/>
    <w:rsid w:val="00051457"/>
    <w:rsid w:val="00053F4D"/>
    <w:rsid w:val="00054B23"/>
    <w:rsid w:val="00055B94"/>
    <w:rsid w:val="0005736F"/>
    <w:rsid w:val="00061487"/>
    <w:rsid w:val="00062B34"/>
    <w:rsid w:val="000632B0"/>
    <w:rsid w:val="00063E71"/>
    <w:rsid w:val="00067255"/>
    <w:rsid w:val="00067C4A"/>
    <w:rsid w:val="000772E4"/>
    <w:rsid w:val="00077B9F"/>
    <w:rsid w:val="00077D11"/>
    <w:rsid w:val="00077DF2"/>
    <w:rsid w:val="00082BBB"/>
    <w:rsid w:val="000832FB"/>
    <w:rsid w:val="0008421F"/>
    <w:rsid w:val="00085E85"/>
    <w:rsid w:val="00090D8D"/>
    <w:rsid w:val="000963B5"/>
    <w:rsid w:val="000964A0"/>
    <w:rsid w:val="000A12D5"/>
    <w:rsid w:val="000A2713"/>
    <w:rsid w:val="000A2923"/>
    <w:rsid w:val="000A4D34"/>
    <w:rsid w:val="000A4FFB"/>
    <w:rsid w:val="000A50C9"/>
    <w:rsid w:val="000A7D1C"/>
    <w:rsid w:val="000B054A"/>
    <w:rsid w:val="000B0FAB"/>
    <w:rsid w:val="000B28EF"/>
    <w:rsid w:val="000B2E6C"/>
    <w:rsid w:val="000B3134"/>
    <w:rsid w:val="000B3DD7"/>
    <w:rsid w:val="000B5ECC"/>
    <w:rsid w:val="000B64CB"/>
    <w:rsid w:val="000B7370"/>
    <w:rsid w:val="000C2045"/>
    <w:rsid w:val="000C4620"/>
    <w:rsid w:val="000C60C3"/>
    <w:rsid w:val="000C63EC"/>
    <w:rsid w:val="000C69F0"/>
    <w:rsid w:val="000D2ADF"/>
    <w:rsid w:val="000D75E3"/>
    <w:rsid w:val="000E0207"/>
    <w:rsid w:val="000E02C5"/>
    <w:rsid w:val="000E0DF7"/>
    <w:rsid w:val="000E1906"/>
    <w:rsid w:val="000E21CE"/>
    <w:rsid w:val="000E4D3D"/>
    <w:rsid w:val="000E6A1E"/>
    <w:rsid w:val="000E7BAB"/>
    <w:rsid w:val="000F066C"/>
    <w:rsid w:val="000F3FAB"/>
    <w:rsid w:val="000F4674"/>
    <w:rsid w:val="000F4C05"/>
    <w:rsid w:val="000F697E"/>
    <w:rsid w:val="000F6EEA"/>
    <w:rsid w:val="0010135F"/>
    <w:rsid w:val="0010359C"/>
    <w:rsid w:val="00105A86"/>
    <w:rsid w:val="00106F59"/>
    <w:rsid w:val="001119F0"/>
    <w:rsid w:val="0011562C"/>
    <w:rsid w:val="00115A59"/>
    <w:rsid w:val="00122192"/>
    <w:rsid w:val="00122B97"/>
    <w:rsid w:val="0012430C"/>
    <w:rsid w:val="001247EA"/>
    <w:rsid w:val="00125664"/>
    <w:rsid w:val="001258F3"/>
    <w:rsid w:val="00126AC1"/>
    <w:rsid w:val="001302AC"/>
    <w:rsid w:val="001344D4"/>
    <w:rsid w:val="0013454A"/>
    <w:rsid w:val="001350EA"/>
    <w:rsid w:val="00135B4B"/>
    <w:rsid w:val="00136A1D"/>
    <w:rsid w:val="001404A9"/>
    <w:rsid w:val="001461DD"/>
    <w:rsid w:val="00146308"/>
    <w:rsid w:val="001475B0"/>
    <w:rsid w:val="00150F8A"/>
    <w:rsid w:val="0015380A"/>
    <w:rsid w:val="00153956"/>
    <w:rsid w:val="0015499A"/>
    <w:rsid w:val="001556C6"/>
    <w:rsid w:val="00156E1A"/>
    <w:rsid w:val="001625FF"/>
    <w:rsid w:val="001657DF"/>
    <w:rsid w:val="001662E2"/>
    <w:rsid w:val="00170193"/>
    <w:rsid w:val="00170B0E"/>
    <w:rsid w:val="00170E1B"/>
    <w:rsid w:val="00170ED8"/>
    <w:rsid w:val="00173894"/>
    <w:rsid w:val="00173F7E"/>
    <w:rsid w:val="00176B9B"/>
    <w:rsid w:val="0017738C"/>
    <w:rsid w:val="00181F49"/>
    <w:rsid w:val="00184C3A"/>
    <w:rsid w:val="00185949"/>
    <w:rsid w:val="0018773C"/>
    <w:rsid w:val="001877C1"/>
    <w:rsid w:val="001944C0"/>
    <w:rsid w:val="0019775D"/>
    <w:rsid w:val="001A041A"/>
    <w:rsid w:val="001A0FA1"/>
    <w:rsid w:val="001A136E"/>
    <w:rsid w:val="001A241A"/>
    <w:rsid w:val="001A2C75"/>
    <w:rsid w:val="001A4911"/>
    <w:rsid w:val="001B0404"/>
    <w:rsid w:val="001B0E0B"/>
    <w:rsid w:val="001B44ED"/>
    <w:rsid w:val="001B7735"/>
    <w:rsid w:val="001B7C88"/>
    <w:rsid w:val="001C0576"/>
    <w:rsid w:val="001C0BA3"/>
    <w:rsid w:val="001C24D2"/>
    <w:rsid w:val="001C584F"/>
    <w:rsid w:val="001C7ED4"/>
    <w:rsid w:val="001D0900"/>
    <w:rsid w:val="001D71F7"/>
    <w:rsid w:val="001E03D1"/>
    <w:rsid w:val="001E1BE6"/>
    <w:rsid w:val="001E4774"/>
    <w:rsid w:val="001E56E8"/>
    <w:rsid w:val="001F122E"/>
    <w:rsid w:val="001F251D"/>
    <w:rsid w:val="001F3254"/>
    <w:rsid w:val="001F58EC"/>
    <w:rsid w:val="001F6C3E"/>
    <w:rsid w:val="001F728A"/>
    <w:rsid w:val="00200164"/>
    <w:rsid w:val="00203479"/>
    <w:rsid w:val="00205DFF"/>
    <w:rsid w:val="00210F89"/>
    <w:rsid w:val="00212D32"/>
    <w:rsid w:val="00212F37"/>
    <w:rsid w:val="00215CF7"/>
    <w:rsid w:val="0021733A"/>
    <w:rsid w:val="00220123"/>
    <w:rsid w:val="00220735"/>
    <w:rsid w:val="00221893"/>
    <w:rsid w:val="00222D27"/>
    <w:rsid w:val="00222F9A"/>
    <w:rsid w:val="00223170"/>
    <w:rsid w:val="00227477"/>
    <w:rsid w:val="00240DE9"/>
    <w:rsid w:val="0024670C"/>
    <w:rsid w:val="00246BFD"/>
    <w:rsid w:val="00247954"/>
    <w:rsid w:val="002528D4"/>
    <w:rsid w:val="00253E7B"/>
    <w:rsid w:val="00255190"/>
    <w:rsid w:val="0026184D"/>
    <w:rsid w:val="00262D53"/>
    <w:rsid w:val="00262F5F"/>
    <w:rsid w:val="0026369C"/>
    <w:rsid w:val="0026540C"/>
    <w:rsid w:val="00267FEC"/>
    <w:rsid w:val="0027009F"/>
    <w:rsid w:val="00270801"/>
    <w:rsid w:val="00270927"/>
    <w:rsid w:val="0027132B"/>
    <w:rsid w:val="0027364E"/>
    <w:rsid w:val="00275166"/>
    <w:rsid w:val="00276F1E"/>
    <w:rsid w:val="00280C30"/>
    <w:rsid w:val="00280CD0"/>
    <w:rsid w:val="00280E2F"/>
    <w:rsid w:val="0028112C"/>
    <w:rsid w:val="00286F6A"/>
    <w:rsid w:val="00287C28"/>
    <w:rsid w:val="00295883"/>
    <w:rsid w:val="00295F3E"/>
    <w:rsid w:val="00296CF2"/>
    <w:rsid w:val="002A00E5"/>
    <w:rsid w:val="002A69A8"/>
    <w:rsid w:val="002A7E1B"/>
    <w:rsid w:val="002B072C"/>
    <w:rsid w:val="002B143F"/>
    <w:rsid w:val="002B6940"/>
    <w:rsid w:val="002C5813"/>
    <w:rsid w:val="002D03B4"/>
    <w:rsid w:val="002D0A7D"/>
    <w:rsid w:val="002D1ECA"/>
    <w:rsid w:val="002D237F"/>
    <w:rsid w:val="002D5169"/>
    <w:rsid w:val="002D5315"/>
    <w:rsid w:val="002D5D51"/>
    <w:rsid w:val="002D6B3B"/>
    <w:rsid w:val="002E3FB7"/>
    <w:rsid w:val="002E55A3"/>
    <w:rsid w:val="002E5A6E"/>
    <w:rsid w:val="002F1B76"/>
    <w:rsid w:val="002F263F"/>
    <w:rsid w:val="002F44A3"/>
    <w:rsid w:val="002F44B1"/>
    <w:rsid w:val="002F4767"/>
    <w:rsid w:val="002F4BDE"/>
    <w:rsid w:val="002F6542"/>
    <w:rsid w:val="002F716B"/>
    <w:rsid w:val="003051B6"/>
    <w:rsid w:val="003063AA"/>
    <w:rsid w:val="003120C9"/>
    <w:rsid w:val="00314FF7"/>
    <w:rsid w:val="00315D62"/>
    <w:rsid w:val="003171BB"/>
    <w:rsid w:val="00317F00"/>
    <w:rsid w:val="0032315C"/>
    <w:rsid w:val="0032391F"/>
    <w:rsid w:val="00324325"/>
    <w:rsid w:val="003251D6"/>
    <w:rsid w:val="00326CA8"/>
    <w:rsid w:val="003271F7"/>
    <w:rsid w:val="003306D7"/>
    <w:rsid w:val="00334437"/>
    <w:rsid w:val="00334D3F"/>
    <w:rsid w:val="00335F72"/>
    <w:rsid w:val="003434DA"/>
    <w:rsid w:val="00343548"/>
    <w:rsid w:val="00343675"/>
    <w:rsid w:val="003446AD"/>
    <w:rsid w:val="0034580C"/>
    <w:rsid w:val="00347203"/>
    <w:rsid w:val="00350FDB"/>
    <w:rsid w:val="003555B1"/>
    <w:rsid w:val="00355BA5"/>
    <w:rsid w:val="0035694C"/>
    <w:rsid w:val="003574CD"/>
    <w:rsid w:val="00362113"/>
    <w:rsid w:val="003643D4"/>
    <w:rsid w:val="00364F79"/>
    <w:rsid w:val="003659DA"/>
    <w:rsid w:val="00365B12"/>
    <w:rsid w:val="003675AF"/>
    <w:rsid w:val="0037013E"/>
    <w:rsid w:val="0037080E"/>
    <w:rsid w:val="00370A18"/>
    <w:rsid w:val="00372566"/>
    <w:rsid w:val="00372966"/>
    <w:rsid w:val="00372C3E"/>
    <w:rsid w:val="00374577"/>
    <w:rsid w:val="0037615E"/>
    <w:rsid w:val="00376534"/>
    <w:rsid w:val="00376BC1"/>
    <w:rsid w:val="00377A23"/>
    <w:rsid w:val="003806F5"/>
    <w:rsid w:val="00381C83"/>
    <w:rsid w:val="0038291F"/>
    <w:rsid w:val="00384640"/>
    <w:rsid w:val="00385574"/>
    <w:rsid w:val="003864D4"/>
    <w:rsid w:val="00390255"/>
    <w:rsid w:val="0039224F"/>
    <w:rsid w:val="0039380F"/>
    <w:rsid w:val="00393F30"/>
    <w:rsid w:val="00395728"/>
    <w:rsid w:val="00397C10"/>
    <w:rsid w:val="003A503A"/>
    <w:rsid w:val="003B2E8F"/>
    <w:rsid w:val="003B2EB8"/>
    <w:rsid w:val="003B3084"/>
    <w:rsid w:val="003B4451"/>
    <w:rsid w:val="003B7796"/>
    <w:rsid w:val="003B7A34"/>
    <w:rsid w:val="003C0295"/>
    <w:rsid w:val="003C07D2"/>
    <w:rsid w:val="003C1B35"/>
    <w:rsid w:val="003C3A90"/>
    <w:rsid w:val="003C5FA5"/>
    <w:rsid w:val="003C6F4C"/>
    <w:rsid w:val="003C7397"/>
    <w:rsid w:val="003D1087"/>
    <w:rsid w:val="003D1A3D"/>
    <w:rsid w:val="003D2E3C"/>
    <w:rsid w:val="003D3034"/>
    <w:rsid w:val="003D3F90"/>
    <w:rsid w:val="003D661D"/>
    <w:rsid w:val="003D7E68"/>
    <w:rsid w:val="003E0B63"/>
    <w:rsid w:val="003E0D06"/>
    <w:rsid w:val="003E45A8"/>
    <w:rsid w:val="003E48E9"/>
    <w:rsid w:val="003E516E"/>
    <w:rsid w:val="003F13B5"/>
    <w:rsid w:val="003F1683"/>
    <w:rsid w:val="003F182C"/>
    <w:rsid w:val="003F23DD"/>
    <w:rsid w:val="003F5E47"/>
    <w:rsid w:val="00403F22"/>
    <w:rsid w:val="00404B8C"/>
    <w:rsid w:val="00410FEA"/>
    <w:rsid w:val="00411206"/>
    <w:rsid w:val="00414838"/>
    <w:rsid w:val="00415B1A"/>
    <w:rsid w:val="00416E38"/>
    <w:rsid w:val="00420827"/>
    <w:rsid w:val="004214FE"/>
    <w:rsid w:val="004228FD"/>
    <w:rsid w:val="00423601"/>
    <w:rsid w:val="00423E84"/>
    <w:rsid w:val="004252EB"/>
    <w:rsid w:val="00426019"/>
    <w:rsid w:val="00426271"/>
    <w:rsid w:val="004262BE"/>
    <w:rsid w:val="00427824"/>
    <w:rsid w:val="00431721"/>
    <w:rsid w:val="004325BA"/>
    <w:rsid w:val="00434577"/>
    <w:rsid w:val="00436F32"/>
    <w:rsid w:val="00441C4B"/>
    <w:rsid w:val="00442D5D"/>
    <w:rsid w:val="00442F7B"/>
    <w:rsid w:val="00443A39"/>
    <w:rsid w:val="00444016"/>
    <w:rsid w:val="00444E2B"/>
    <w:rsid w:val="00445AEF"/>
    <w:rsid w:val="00446159"/>
    <w:rsid w:val="00447C79"/>
    <w:rsid w:val="00452C9B"/>
    <w:rsid w:val="0045603C"/>
    <w:rsid w:val="004572B6"/>
    <w:rsid w:val="004608C0"/>
    <w:rsid w:val="004623AB"/>
    <w:rsid w:val="00463A2C"/>
    <w:rsid w:val="00467F92"/>
    <w:rsid w:val="00470155"/>
    <w:rsid w:val="00470BF9"/>
    <w:rsid w:val="00473DC1"/>
    <w:rsid w:val="004743A4"/>
    <w:rsid w:val="004755D2"/>
    <w:rsid w:val="00475B90"/>
    <w:rsid w:val="00477C8B"/>
    <w:rsid w:val="00481801"/>
    <w:rsid w:val="00481E1C"/>
    <w:rsid w:val="00483BDE"/>
    <w:rsid w:val="004952BE"/>
    <w:rsid w:val="00497F2B"/>
    <w:rsid w:val="004A078E"/>
    <w:rsid w:val="004A1BDC"/>
    <w:rsid w:val="004A2B89"/>
    <w:rsid w:val="004A32D9"/>
    <w:rsid w:val="004A6730"/>
    <w:rsid w:val="004A6F78"/>
    <w:rsid w:val="004A76F9"/>
    <w:rsid w:val="004A7C48"/>
    <w:rsid w:val="004B1975"/>
    <w:rsid w:val="004B212F"/>
    <w:rsid w:val="004B3A92"/>
    <w:rsid w:val="004B3C89"/>
    <w:rsid w:val="004C0212"/>
    <w:rsid w:val="004C111D"/>
    <w:rsid w:val="004C207F"/>
    <w:rsid w:val="004C41F0"/>
    <w:rsid w:val="004C4838"/>
    <w:rsid w:val="004C4B4F"/>
    <w:rsid w:val="004C4C3C"/>
    <w:rsid w:val="004C7838"/>
    <w:rsid w:val="004D1AB9"/>
    <w:rsid w:val="004D6960"/>
    <w:rsid w:val="004D7804"/>
    <w:rsid w:val="004E0C09"/>
    <w:rsid w:val="004E0DC1"/>
    <w:rsid w:val="004E1AE1"/>
    <w:rsid w:val="004E30D4"/>
    <w:rsid w:val="004E4429"/>
    <w:rsid w:val="004F3F6C"/>
    <w:rsid w:val="004F4EAB"/>
    <w:rsid w:val="004F56CA"/>
    <w:rsid w:val="004F57C2"/>
    <w:rsid w:val="004F5949"/>
    <w:rsid w:val="004F73D6"/>
    <w:rsid w:val="004F7E91"/>
    <w:rsid w:val="005030EB"/>
    <w:rsid w:val="00505215"/>
    <w:rsid w:val="00506073"/>
    <w:rsid w:val="00506E19"/>
    <w:rsid w:val="00506E5C"/>
    <w:rsid w:val="00512099"/>
    <w:rsid w:val="00512644"/>
    <w:rsid w:val="00521E5A"/>
    <w:rsid w:val="005228D4"/>
    <w:rsid w:val="00524844"/>
    <w:rsid w:val="00524B56"/>
    <w:rsid w:val="00525B27"/>
    <w:rsid w:val="00525EE9"/>
    <w:rsid w:val="00530389"/>
    <w:rsid w:val="00530557"/>
    <w:rsid w:val="00530AFF"/>
    <w:rsid w:val="00532480"/>
    <w:rsid w:val="0053320F"/>
    <w:rsid w:val="00536E3C"/>
    <w:rsid w:val="0054057D"/>
    <w:rsid w:val="00541745"/>
    <w:rsid w:val="00542798"/>
    <w:rsid w:val="00544C82"/>
    <w:rsid w:val="00545E1D"/>
    <w:rsid w:val="005473C7"/>
    <w:rsid w:val="00547939"/>
    <w:rsid w:val="0055009E"/>
    <w:rsid w:val="005514DA"/>
    <w:rsid w:val="00551A63"/>
    <w:rsid w:val="00552D9E"/>
    <w:rsid w:val="0055426A"/>
    <w:rsid w:val="00555A38"/>
    <w:rsid w:val="00564171"/>
    <w:rsid w:val="0056423D"/>
    <w:rsid w:val="00567D95"/>
    <w:rsid w:val="00571712"/>
    <w:rsid w:val="005810F2"/>
    <w:rsid w:val="005817AB"/>
    <w:rsid w:val="00584A41"/>
    <w:rsid w:val="005865ED"/>
    <w:rsid w:val="00592569"/>
    <w:rsid w:val="005937BC"/>
    <w:rsid w:val="00596C0C"/>
    <w:rsid w:val="005975B8"/>
    <w:rsid w:val="005A3095"/>
    <w:rsid w:val="005A3B65"/>
    <w:rsid w:val="005A4B44"/>
    <w:rsid w:val="005A6B35"/>
    <w:rsid w:val="005A6E20"/>
    <w:rsid w:val="005A7E18"/>
    <w:rsid w:val="005B1B8E"/>
    <w:rsid w:val="005B428A"/>
    <w:rsid w:val="005B64FA"/>
    <w:rsid w:val="005C028F"/>
    <w:rsid w:val="005C2C84"/>
    <w:rsid w:val="005C526F"/>
    <w:rsid w:val="005C7ACC"/>
    <w:rsid w:val="005D0EBB"/>
    <w:rsid w:val="005D3C52"/>
    <w:rsid w:val="005D3E82"/>
    <w:rsid w:val="005D485C"/>
    <w:rsid w:val="005D51C9"/>
    <w:rsid w:val="005D6873"/>
    <w:rsid w:val="005E26DD"/>
    <w:rsid w:val="005E30CE"/>
    <w:rsid w:val="005E3A21"/>
    <w:rsid w:val="005E417B"/>
    <w:rsid w:val="005E4705"/>
    <w:rsid w:val="005E7EA5"/>
    <w:rsid w:val="005F11D1"/>
    <w:rsid w:val="005F439E"/>
    <w:rsid w:val="005F5CC9"/>
    <w:rsid w:val="005F72C6"/>
    <w:rsid w:val="00603F25"/>
    <w:rsid w:val="00604D1F"/>
    <w:rsid w:val="00605DE1"/>
    <w:rsid w:val="00606372"/>
    <w:rsid w:val="006129B4"/>
    <w:rsid w:val="00612E0C"/>
    <w:rsid w:val="006154EC"/>
    <w:rsid w:val="00615753"/>
    <w:rsid w:val="00616295"/>
    <w:rsid w:val="00616335"/>
    <w:rsid w:val="00626BD3"/>
    <w:rsid w:val="00632501"/>
    <w:rsid w:val="00633CBE"/>
    <w:rsid w:val="006348A9"/>
    <w:rsid w:val="00635E49"/>
    <w:rsid w:val="00637FAA"/>
    <w:rsid w:val="006433E3"/>
    <w:rsid w:val="00645E31"/>
    <w:rsid w:val="00650D14"/>
    <w:rsid w:val="00652043"/>
    <w:rsid w:val="006654CA"/>
    <w:rsid w:val="006674A0"/>
    <w:rsid w:val="00667C0F"/>
    <w:rsid w:val="0067142F"/>
    <w:rsid w:val="00671A2B"/>
    <w:rsid w:val="00672D70"/>
    <w:rsid w:val="00674967"/>
    <w:rsid w:val="00675A08"/>
    <w:rsid w:val="0067683E"/>
    <w:rsid w:val="00676ADC"/>
    <w:rsid w:val="00676E4F"/>
    <w:rsid w:val="00681FDD"/>
    <w:rsid w:val="006852AE"/>
    <w:rsid w:val="00690C5E"/>
    <w:rsid w:val="0069391D"/>
    <w:rsid w:val="006A501C"/>
    <w:rsid w:val="006B0B93"/>
    <w:rsid w:val="006B0FA0"/>
    <w:rsid w:val="006B2E66"/>
    <w:rsid w:val="006B5AB4"/>
    <w:rsid w:val="006B6235"/>
    <w:rsid w:val="006B6267"/>
    <w:rsid w:val="006C275F"/>
    <w:rsid w:val="006C3468"/>
    <w:rsid w:val="006C6FA4"/>
    <w:rsid w:val="006D052C"/>
    <w:rsid w:val="006D0C3C"/>
    <w:rsid w:val="006D2708"/>
    <w:rsid w:val="006D3E7E"/>
    <w:rsid w:val="006D3F6E"/>
    <w:rsid w:val="006D42C7"/>
    <w:rsid w:val="006D4A34"/>
    <w:rsid w:val="006D7390"/>
    <w:rsid w:val="006E07D0"/>
    <w:rsid w:val="006E0F01"/>
    <w:rsid w:val="006E3374"/>
    <w:rsid w:val="006E3A69"/>
    <w:rsid w:val="006E67E4"/>
    <w:rsid w:val="006E7061"/>
    <w:rsid w:val="006E71FB"/>
    <w:rsid w:val="006F3371"/>
    <w:rsid w:val="006F3CED"/>
    <w:rsid w:val="006F3EE9"/>
    <w:rsid w:val="006F42D1"/>
    <w:rsid w:val="006F44B4"/>
    <w:rsid w:val="006F5F6F"/>
    <w:rsid w:val="00701191"/>
    <w:rsid w:val="00701810"/>
    <w:rsid w:val="007023FF"/>
    <w:rsid w:val="007032A8"/>
    <w:rsid w:val="0070354B"/>
    <w:rsid w:val="00711A02"/>
    <w:rsid w:val="00712668"/>
    <w:rsid w:val="00715CD0"/>
    <w:rsid w:val="007168BD"/>
    <w:rsid w:val="007170BB"/>
    <w:rsid w:val="00732DC3"/>
    <w:rsid w:val="007334F4"/>
    <w:rsid w:val="00733D42"/>
    <w:rsid w:val="00734EF8"/>
    <w:rsid w:val="00740288"/>
    <w:rsid w:val="0074087F"/>
    <w:rsid w:val="00743E57"/>
    <w:rsid w:val="007461DE"/>
    <w:rsid w:val="007503FC"/>
    <w:rsid w:val="00750D43"/>
    <w:rsid w:val="0075401C"/>
    <w:rsid w:val="00755B2B"/>
    <w:rsid w:val="007569EE"/>
    <w:rsid w:val="00756E32"/>
    <w:rsid w:val="00760230"/>
    <w:rsid w:val="007634C0"/>
    <w:rsid w:val="00764CD8"/>
    <w:rsid w:val="00765DE7"/>
    <w:rsid w:val="00770EC8"/>
    <w:rsid w:val="00775304"/>
    <w:rsid w:val="0078076B"/>
    <w:rsid w:val="00781276"/>
    <w:rsid w:val="00786816"/>
    <w:rsid w:val="00786863"/>
    <w:rsid w:val="00787B9D"/>
    <w:rsid w:val="00790F3E"/>
    <w:rsid w:val="00790F8A"/>
    <w:rsid w:val="00792F19"/>
    <w:rsid w:val="00793BED"/>
    <w:rsid w:val="00795761"/>
    <w:rsid w:val="00796FBA"/>
    <w:rsid w:val="00797332"/>
    <w:rsid w:val="007A243F"/>
    <w:rsid w:val="007A309C"/>
    <w:rsid w:val="007A4CCA"/>
    <w:rsid w:val="007B3CEA"/>
    <w:rsid w:val="007B4056"/>
    <w:rsid w:val="007B5F9C"/>
    <w:rsid w:val="007B5FDE"/>
    <w:rsid w:val="007B7701"/>
    <w:rsid w:val="007C015F"/>
    <w:rsid w:val="007C0AE2"/>
    <w:rsid w:val="007C4040"/>
    <w:rsid w:val="007C4051"/>
    <w:rsid w:val="007C4AD6"/>
    <w:rsid w:val="007C5654"/>
    <w:rsid w:val="007D07B1"/>
    <w:rsid w:val="007D1491"/>
    <w:rsid w:val="007D3245"/>
    <w:rsid w:val="007D3592"/>
    <w:rsid w:val="007D4281"/>
    <w:rsid w:val="007D6208"/>
    <w:rsid w:val="007D753E"/>
    <w:rsid w:val="007D7B41"/>
    <w:rsid w:val="007E25F6"/>
    <w:rsid w:val="007E33C6"/>
    <w:rsid w:val="007E3B7E"/>
    <w:rsid w:val="007E5942"/>
    <w:rsid w:val="007E60D5"/>
    <w:rsid w:val="007E6240"/>
    <w:rsid w:val="007E691A"/>
    <w:rsid w:val="007F0625"/>
    <w:rsid w:val="007F13BB"/>
    <w:rsid w:val="007F58A4"/>
    <w:rsid w:val="007F6897"/>
    <w:rsid w:val="007F6FE6"/>
    <w:rsid w:val="007F79D0"/>
    <w:rsid w:val="00800A09"/>
    <w:rsid w:val="0080257A"/>
    <w:rsid w:val="00806308"/>
    <w:rsid w:val="00812C71"/>
    <w:rsid w:val="00812E22"/>
    <w:rsid w:val="0081525E"/>
    <w:rsid w:val="00815E90"/>
    <w:rsid w:val="00816320"/>
    <w:rsid w:val="00816BEE"/>
    <w:rsid w:val="00816FBC"/>
    <w:rsid w:val="00817555"/>
    <w:rsid w:val="00820BB5"/>
    <w:rsid w:val="00826500"/>
    <w:rsid w:val="008267B5"/>
    <w:rsid w:val="00830771"/>
    <w:rsid w:val="00832A17"/>
    <w:rsid w:val="008335F2"/>
    <w:rsid w:val="00834A8B"/>
    <w:rsid w:val="008353A2"/>
    <w:rsid w:val="00837CF7"/>
    <w:rsid w:val="00840DB9"/>
    <w:rsid w:val="008430BE"/>
    <w:rsid w:val="00844DFC"/>
    <w:rsid w:val="0084641A"/>
    <w:rsid w:val="008467CC"/>
    <w:rsid w:val="008469E3"/>
    <w:rsid w:val="00851B2D"/>
    <w:rsid w:val="008523F6"/>
    <w:rsid w:val="00852C0A"/>
    <w:rsid w:val="008557ED"/>
    <w:rsid w:val="008567E9"/>
    <w:rsid w:val="00856A00"/>
    <w:rsid w:val="008614E4"/>
    <w:rsid w:val="0086215C"/>
    <w:rsid w:val="00866B02"/>
    <w:rsid w:val="00872007"/>
    <w:rsid w:val="00872E1A"/>
    <w:rsid w:val="0087301F"/>
    <w:rsid w:val="0087329E"/>
    <w:rsid w:val="00876B5A"/>
    <w:rsid w:val="00876C39"/>
    <w:rsid w:val="00880D23"/>
    <w:rsid w:val="00881022"/>
    <w:rsid w:val="0088600E"/>
    <w:rsid w:val="00886ED1"/>
    <w:rsid w:val="00890539"/>
    <w:rsid w:val="00892B7B"/>
    <w:rsid w:val="008932BA"/>
    <w:rsid w:val="008954B6"/>
    <w:rsid w:val="00895534"/>
    <w:rsid w:val="008A1C59"/>
    <w:rsid w:val="008A353A"/>
    <w:rsid w:val="008A449E"/>
    <w:rsid w:val="008B00A0"/>
    <w:rsid w:val="008B17F2"/>
    <w:rsid w:val="008B4753"/>
    <w:rsid w:val="008B6933"/>
    <w:rsid w:val="008B6EA4"/>
    <w:rsid w:val="008C048A"/>
    <w:rsid w:val="008C21C7"/>
    <w:rsid w:val="008C3A73"/>
    <w:rsid w:val="008C487F"/>
    <w:rsid w:val="008C6409"/>
    <w:rsid w:val="008D08BC"/>
    <w:rsid w:val="008D0EF5"/>
    <w:rsid w:val="008D5509"/>
    <w:rsid w:val="008D58AE"/>
    <w:rsid w:val="008E24FC"/>
    <w:rsid w:val="008E5C67"/>
    <w:rsid w:val="008E6F15"/>
    <w:rsid w:val="008E7C35"/>
    <w:rsid w:val="008F0C5F"/>
    <w:rsid w:val="008F0FD9"/>
    <w:rsid w:val="008F1DBE"/>
    <w:rsid w:val="008F2E49"/>
    <w:rsid w:val="008F44EA"/>
    <w:rsid w:val="008F72BC"/>
    <w:rsid w:val="008F735D"/>
    <w:rsid w:val="0090356B"/>
    <w:rsid w:val="00903E52"/>
    <w:rsid w:val="00904177"/>
    <w:rsid w:val="00905966"/>
    <w:rsid w:val="0091685C"/>
    <w:rsid w:val="00916B19"/>
    <w:rsid w:val="00917814"/>
    <w:rsid w:val="009179DA"/>
    <w:rsid w:val="00921FCB"/>
    <w:rsid w:val="00922822"/>
    <w:rsid w:val="009302E4"/>
    <w:rsid w:val="00931064"/>
    <w:rsid w:val="00931421"/>
    <w:rsid w:val="00933BA5"/>
    <w:rsid w:val="00933E62"/>
    <w:rsid w:val="009347CE"/>
    <w:rsid w:val="0094193D"/>
    <w:rsid w:val="00943F57"/>
    <w:rsid w:val="0094414B"/>
    <w:rsid w:val="00944297"/>
    <w:rsid w:val="00945C67"/>
    <w:rsid w:val="00945CA3"/>
    <w:rsid w:val="00951145"/>
    <w:rsid w:val="009531AE"/>
    <w:rsid w:val="00953F31"/>
    <w:rsid w:val="00955DB5"/>
    <w:rsid w:val="0095657D"/>
    <w:rsid w:val="00961FCF"/>
    <w:rsid w:val="00962C93"/>
    <w:rsid w:val="0096364F"/>
    <w:rsid w:val="00964205"/>
    <w:rsid w:val="00965FFC"/>
    <w:rsid w:val="0096691F"/>
    <w:rsid w:val="00972FE9"/>
    <w:rsid w:val="00973B31"/>
    <w:rsid w:val="00976EE5"/>
    <w:rsid w:val="0098067C"/>
    <w:rsid w:val="00980D04"/>
    <w:rsid w:val="00984E8D"/>
    <w:rsid w:val="00986073"/>
    <w:rsid w:val="00987AE4"/>
    <w:rsid w:val="00991AAB"/>
    <w:rsid w:val="00991D4A"/>
    <w:rsid w:val="009939DF"/>
    <w:rsid w:val="00994927"/>
    <w:rsid w:val="0099695F"/>
    <w:rsid w:val="009A003E"/>
    <w:rsid w:val="009A1086"/>
    <w:rsid w:val="009A2156"/>
    <w:rsid w:val="009A3D43"/>
    <w:rsid w:val="009A4624"/>
    <w:rsid w:val="009A6E8C"/>
    <w:rsid w:val="009A6F32"/>
    <w:rsid w:val="009B1974"/>
    <w:rsid w:val="009B1B67"/>
    <w:rsid w:val="009B2FFC"/>
    <w:rsid w:val="009B5284"/>
    <w:rsid w:val="009B7E11"/>
    <w:rsid w:val="009C0154"/>
    <w:rsid w:val="009C0530"/>
    <w:rsid w:val="009C0D6B"/>
    <w:rsid w:val="009C2ACB"/>
    <w:rsid w:val="009C490F"/>
    <w:rsid w:val="009C7120"/>
    <w:rsid w:val="009C7271"/>
    <w:rsid w:val="009D0B56"/>
    <w:rsid w:val="009D1B47"/>
    <w:rsid w:val="009D287C"/>
    <w:rsid w:val="009D4168"/>
    <w:rsid w:val="009D4EA6"/>
    <w:rsid w:val="009D5B58"/>
    <w:rsid w:val="009D5B69"/>
    <w:rsid w:val="009E105D"/>
    <w:rsid w:val="009E336A"/>
    <w:rsid w:val="009E3EB0"/>
    <w:rsid w:val="009E7FE6"/>
    <w:rsid w:val="009F1CC3"/>
    <w:rsid w:val="009F31E7"/>
    <w:rsid w:val="009F36E8"/>
    <w:rsid w:val="009F5821"/>
    <w:rsid w:val="009F667B"/>
    <w:rsid w:val="009F7198"/>
    <w:rsid w:val="00A00140"/>
    <w:rsid w:val="00A006DA"/>
    <w:rsid w:val="00A01CAA"/>
    <w:rsid w:val="00A05540"/>
    <w:rsid w:val="00A07B11"/>
    <w:rsid w:val="00A103FC"/>
    <w:rsid w:val="00A1285F"/>
    <w:rsid w:val="00A1308B"/>
    <w:rsid w:val="00A20DB9"/>
    <w:rsid w:val="00A24D2F"/>
    <w:rsid w:val="00A305C1"/>
    <w:rsid w:val="00A320EF"/>
    <w:rsid w:val="00A33D51"/>
    <w:rsid w:val="00A36778"/>
    <w:rsid w:val="00A42043"/>
    <w:rsid w:val="00A42CB1"/>
    <w:rsid w:val="00A42CE4"/>
    <w:rsid w:val="00A441F2"/>
    <w:rsid w:val="00A447F1"/>
    <w:rsid w:val="00A44E39"/>
    <w:rsid w:val="00A4505E"/>
    <w:rsid w:val="00A45085"/>
    <w:rsid w:val="00A4713E"/>
    <w:rsid w:val="00A52F19"/>
    <w:rsid w:val="00A535D0"/>
    <w:rsid w:val="00A5396A"/>
    <w:rsid w:val="00A54F9C"/>
    <w:rsid w:val="00A57DE6"/>
    <w:rsid w:val="00A57E20"/>
    <w:rsid w:val="00A65AAA"/>
    <w:rsid w:val="00A65B64"/>
    <w:rsid w:val="00A66D7C"/>
    <w:rsid w:val="00A6786D"/>
    <w:rsid w:val="00A82332"/>
    <w:rsid w:val="00A84172"/>
    <w:rsid w:val="00A84AD9"/>
    <w:rsid w:val="00A85390"/>
    <w:rsid w:val="00A903C8"/>
    <w:rsid w:val="00A93526"/>
    <w:rsid w:val="00A94A9D"/>
    <w:rsid w:val="00A95222"/>
    <w:rsid w:val="00A96E09"/>
    <w:rsid w:val="00AA10A2"/>
    <w:rsid w:val="00AA2AE0"/>
    <w:rsid w:val="00AA3F99"/>
    <w:rsid w:val="00AA4E53"/>
    <w:rsid w:val="00AA56E3"/>
    <w:rsid w:val="00AB01D0"/>
    <w:rsid w:val="00AB0DEF"/>
    <w:rsid w:val="00AB1178"/>
    <w:rsid w:val="00AB26F8"/>
    <w:rsid w:val="00AB3F7D"/>
    <w:rsid w:val="00AB6E50"/>
    <w:rsid w:val="00AB76DC"/>
    <w:rsid w:val="00AB7B4D"/>
    <w:rsid w:val="00AC0746"/>
    <w:rsid w:val="00AC2FAB"/>
    <w:rsid w:val="00AC3374"/>
    <w:rsid w:val="00AC41FA"/>
    <w:rsid w:val="00AC5002"/>
    <w:rsid w:val="00AC757B"/>
    <w:rsid w:val="00AD000B"/>
    <w:rsid w:val="00AD263C"/>
    <w:rsid w:val="00AD4812"/>
    <w:rsid w:val="00AD48D5"/>
    <w:rsid w:val="00AD519E"/>
    <w:rsid w:val="00AD5D38"/>
    <w:rsid w:val="00AD7EA2"/>
    <w:rsid w:val="00AE060C"/>
    <w:rsid w:val="00AE1859"/>
    <w:rsid w:val="00AE1E01"/>
    <w:rsid w:val="00AE511D"/>
    <w:rsid w:val="00AE6C11"/>
    <w:rsid w:val="00AF043A"/>
    <w:rsid w:val="00AF398D"/>
    <w:rsid w:val="00AF5D46"/>
    <w:rsid w:val="00AF6F69"/>
    <w:rsid w:val="00B00156"/>
    <w:rsid w:val="00B0156D"/>
    <w:rsid w:val="00B01D8D"/>
    <w:rsid w:val="00B02285"/>
    <w:rsid w:val="00B026E7"/>
    <w:rsid w:val="00B02C0D"/>
    <w:rsid w:val="00B037EA"/>
    <w:rsid w:val="00B04B30"/>
    <w:rsid w:val="00B04C74"/>
    <w:rsid w:val="00B055AB"/>
    <w:rsid w:val="00B0577D"/>
    <w:rsid w:val="00B06C7F"/>
    <w:rsid w:val="00B10F2D"/>
    <w:rsid w:val="00B12FFE"/>
    <w:rsid w:val="00B1323C"/>
    <w:rsid w:val="00B13502"/>
    <w:rsid w:val="00B14BDE"/>
    <w:rsid w:val="00B16DD4"/>
    <w:rsid w:val="00B243E9"/>
    <w:rsid w:val="00B25B9B"/>
    <w:rsid w:val="00B26E1C"/>
    <w:rsid w:val="00B32861"/>
    <w:rsid w:val="00B406D4"/>
    <w:rsid w:val="00B40FB1"/>
    <w:rsid w:val="00B4212F"/>
    <w:rsid w:val="00B42CC5"/>
    <w:rsid w:val="00B43149"/>
    <w:rsid w:val="00B44167"/>
    <w:rsid w:val="00B45A15"/>
    <w:rsid w:val="00B47F97"/>
    <w:rsid w:val="00B50CA8"/>
    <w:rsid w:val="00B51BBB"/>
    <w:rsid w:val="00B52F10"/>
    <w:rsid w:val="00B54569"/>
    <w:rsid w:val="00B54D85"/>
    <w:rsid w:val="00B56369"/>
    <w:rsid w:val="00B607A8"/>
    <w:rsid w:val="00B60DDB"/>
    <w:rsid w:val="00B646AD"/>
    <w:rsid w:val="00B67BA5"/>
    <w:rsid w:val="00B700C3"/>
    <w:rsid w:val="00B701CF"/>
    <w:rsid w:val="00B70E75"/>
    <w:rsid w:val="00B71F34"/>
    <w:rsid w:val="00B7270C"/>
    <w:rsid w:val="00B7309E"/>
    <w:rsid w:val="00B736EF"/>
    <w:rsid w:val="00B75ECE"/>
    <w:rsid w:val="00B80190"/>
    <w:rsid w:val="00B81100"/>
    <w:rsid w:val="00B8136C"/>
    <w:rsid w:val="00B81E5B"/>
    <w:rsid w:val="00B82D3F"/>
    <w:rsid w:val="00B8461F"/>
    <w:rsid w:val="00B84808"/>
    <w:rsid w:val="00B86077"/>
    <w:rsid w:val="00B87557"/>
    <w:rsid w:val="00B91F1B"/>
    <w:rsid w:val="00B93533"/>
    <w:rsid w:val="00B93545"/>
    <w:rsid w:val="00B95083"/>
    <w:rsid w:val="00B96161"/>
    <w:rsid w:val="00BA2D84"/>
    <w:rsid w:val="00BA4FED"/>
    <w:rsid w:val="00BA55FC"/>
    <w:rsid w:val="00BB0E2D"/>
    <w:rsid w:val="00BB1E63"/>
    <w:rsid w:val="00BB3B5C"/>
    <w:rsid w:val="00BB50FF"/>
    <w:rsid w:val="00BB5A07"/>
    <w:rsid w:val="00BB7663"/>
    <w:rsid w:val="00BC0CCA"/>
    <w:rsid w:val="00BC25B2"/>
    <w:rsid w:val="00BC3EB4"/>
    <w:rsid w:val="00BC5FCE"/>
    <w:rsid w:val="00BD1ED0"/>
    <w:rsid w:val="00BD2B70"/>
    <w:rsid w:val="00BD4585"/>
    <w:rsid w:val="00BD7464"/>
    <w:rsid w:val="00BE394B"/>
    <w:rsid w:val="00BE51E8"/>
    <w:rsid w:val="00BF0948"/>
    <w:rsid w:val="00BF0C89"/>
    <w:rsid w:val="00BF13BA"/>
    <w:rsid w:val="00BF1977"/>
    <w:rsid w:val="00BF2990"/>
    <w:rsid w:val="00BF32B5"/>
    <w:rsid w:val="00BF6C55"/>
    <w:rsid w:val="00C0039C"/>
    <w:rsid w:val="00C01183"/>
    <w:rsid w:val="00C030CF"/>
    <w:rsid w:val="00C06FDF"/>
    <w:rsid w:val="00C10DBB"/>
    <w:rsid w:val="00C1207D"/>
    <w:rsid w:val="00C1351A"/>
    <w:rsid w:val="00C136AC"/>
    <w:rsid w:val="00C1452A"/>
    <w:rsid w:val="00C16047"/>
    <w:rsid w:val="00C17258"/>
    <w:rsid w:val="00C21E12"/>
    <w:rsid w:val="00C24A8B"/>
    <w:rsid w:val="00C24AFA"/>
    <w:rsid w:val="00C24B8B"/>
    <w:rsid w:val="00C265C8"/>
    <w:rsid w:val="00C27433"/>
    <w:rsid w:val="00C3199D"/>
    <w:rsid w:val="00C31FF5"/>
    <w:rsid w:val="00C32345"/>
    <w:rsid w:val="00C329B3"/>
    <w:rsid w:val="00C338F6"/>
    <w:rsid w:val="00C33BB6"/>
    <w:rsid w:val="00C3400E"/>
    <w:rsid w:val="00C347A4"/>
    <w:rsid w:val="00C3578D"/>
    <w:rsid w:val="00C36D7B"/>
    <w:rsid w:val="00C37635"/>
    <w:rsid w:val="00C42284"/>
    <w:rsid w:val="00C46F11"/>
    <w:rsid w:val="00C47266"/>
    <w:rsid w:val="00C5146E"/>
    <w:rsid w:val="00C53D45"/>
    <w:rsid w:val="00C61657"/>
    <w:rsid w:val="00C6432E"/>
    <w:rsid w:val="00C65EFF"/>
    <w:rsid w:val="00C67334"/>
    <w:rsid w:val="00C675AB"/>
    <w:rsid w:val="00C67C12"/>
    <w:rsid w:val="00C71550"/>
    <w:rsid w:val="00C742B9"/>
    <w:rsid w:val="00C75C0B"/>
    <w:rsid w:val="00C75E76"/>
    <w:rsid w:val="00C82CD4"/>
    <w:rsid w:val="00C85223"/>
    <w:rsid w:val="00C869A2"/>
    <w:rsid w:val="00C86C56"/>
    <w:rsid w:val="00C879F9"/>
    <w:rsid w:val="00C90509"/>
    <w:rsid w:val="00C93332"/>
    <w:rsid w:val="00C94BC7"/>
    <w:rsid w:val="00C96787"/>
    <w:rsid w:val="00CA2143"/>
    <w:rsid w:val="00CA4F51"/>
    <w:rsid w:val="00CA60C5"/>
    <w:rsid w:val="00CA661A"/>
    <w:rsid w:val="00CA68C9"/>
    <w:rsid w:val="00CB1105"/>
    <w:rsid w:val="00CB2637"/>
    <w:rsid w:val="00CB56F8"/>
    <w:rsid w:val="00CB75C4"/>
    <w:rsid w:val="00CC3666"/>
    <w:rsid w:val="00CC690D"/>
    <w:rsid w:val="00CC7BF8"/>
    <w:rsid w:val="00CD356E"/>
    <w:rsid w:val="00CD37EB"/>
    <w:rsid w:val="00CE13A7"/>
    <w:rsid w:val="00CE1A40"/>
    <w:rsid w:val="00CE62EB"/>
    <w:rsid w:val="00CF46AE"/>
    <w:rsid w:val="00CF6791"/>
    <w:rsid w:val="00D042D0"/>
    <w:rsid w:val="00D05BF3"/>
    <w:rsid w:val="00D06739"/>
    <w:rsid w:val="00D10CA9"/>
    <w:rsid w:val="00D12101"/>
    <w:rsid w:val="00D12713"/>
    <w:rsid w:val="00D13B2C"/>
    <w:rsid w:val="00D14929"/>
    <w:rsid w:val="00D14DB4"/>
    <w:rsid w:val="00D1517D"/>
    <w:rsid w:val="00D176F9"/>
    <w:rsid w:val="00D24013"/>
    <w:rsid w:val="00D2579A"/>
    <w:rsid w:val="00D25E5A"/>
    <w:rsid w:val="00D27D7D"/>
    <w:rsid w:val="00D318E3"/>
    <w:rsid w:val="00D320CE"/>
    <w:rsid w:val="00D32765"/>
    <w:rsid w:val="00D33BD0"/>
    <w:rsid w:val="00D35535"/>
    <w:rsid w:val="00D35663"/>
    <w:rsid w:val="00D36301"/>
    <w:rsid w:val="00D366B2"/>
    <w:rsid w:val="00D37B46"/>
    <w:rsid w:val="00D417FC"/>
    <w:rsid w:val="00D43FC8"/>
    <w:rsid w:val="00D4444B"/>
    <w:rsid w:val="00D45E44"/>
    <w:rsid w:val="00D526C5"/>
    <w:rsid w:val="00D52F02"/>
    <w:rsid w:val="00D53B86"/>
    <w:rsid w:val="00D55686"/>
    <w:rsid w:val="00D57268"/>
    <w:rsid w:val="00D620E5"/>
    <w:rsid w:val="00D623BD"/>
    <w:rsid w:val="00D64D21"/>
    <w:rsid w:val="00D65EAA"/>
    <w:rsid w:val="00D70462"/>
    <w:rsid w:val="00D71ED3"/>
    <w:rsid w:val="00D7491E"/>
    <w:rsid w:val="00D828BE"/>
    <w:rsid w:val="00D84D1C"/>
    <w:rsid w:val="00D85152"/>
    <w:rsid w:val="00D85D45"/>
    <w:rsid w:val="00D86712"/>
    <w:rsid w:val="00D870BA"/>
    <w:rsid w:val="00D87400"/>
    <w:rsid w:val="00D94ED1"/>
    <w:rsid w:val="00D955AC"/>
    <w:rsid w:val="00D9637D"/>
    <w:rsid w:val="00D96778"/>
    <w:rsid w:val="00D97853"/>
    <w:rsid w:val="00D97E10"/>
    <w:rsid w:val="00DA2BE2"/>
    <w:rsid w:val="00DB0DB7"/>
    <w:rsid w:val="00DB19E4"/>
    <w:rsid w:val="00DB2B76"/>
    <w:rsid w:val="00DB2FAE"/>
    <w:rsid w:val="00DB34B8"/>
    <w:rsid w:val="00DB3FE4"/>
    <w:rsid w:val="00DB44BD"/>
    <w:rsid w:val="00DC1C07"/>
    <w:rsid w:val="00DC223D"/>
    <w:rsid w:val="00DC243A"/>
    <w:rsid w:val="00DC3897"/>
    <w:rsid w:val="00DC38B5"/>
    <w:rsid w:val="00DC4DAB"/>
    <w:rsid w:val="00DC591A"/>
    <w:rsid w:val="00DD210C"/>
    <w:rsid w:val="00DD2246"/>
    <w:rsid w:val="00DD3EEF"/>
    <w:rsid w:val="00DE1D6F"/>
    <w:rsid w:val="00DE2BD1"/>
    <w:rsid w:val="00DE58A8"/>
    <w:rsid w:val="00DF1033"/>
    <w:rsid w:val="00DF1E76"/>
    <w:rsid w:val="00DF3B51"/>
    <w:rsid w:val="00DF3C95"/>
    <w:rsid w:val="00DF5A1F"/>
    <w:rsid w:val="00DF643C"/>
    <w:rsid w:val="00DF6BF0"/>
    <w:rsid w:val="00DF6E4A"/>
    <w:rsid w:val="00DF6F75"/>
    <w:rsid w:val="00DF77E2"/>
    <w:rsid w:val="00DF7C3B"/>
    <w:rsid w:val="00E01608"/>
    <w:rsid w:val="00E02011"/>
    <w:rsid w:val="00E039AD"/>
    <w:rsid w:val="00E03C7D"/>
    <w:rsid w:val="00E03EC5"/>
    <w:rsid w:val="00E03F08"/>
    <w:rsid w:val="00E04D28"/>
    <w:rsid w:val="00E05874"/>
    <w:rsid w:val="00E06623"/>
    <w:rsid w:val="00E06F48"/>
    <w:rsid w:val="00E114A8"/>
    <w:rsid w:val="00E15465"/>
    <w:rsid w:val="00E15470"/>
    <w:rsid w:val="00E20CDF"/>
    <w:rsid w:val="00E22A0E"/>
    <w:rsid w:val="00E235C4"/>
    <w:rsid w:val="00E2537E"/>
    <w:rsid w:val="00E26147"/>
    <w:rsid w:val="00E323A6"/>
    <w:rsid w:val="00E34231"/>
    <w:rsid w:val="00E346A6"/>
    <w:rsid w:val="00E34762"/>
    <w:rsid w:val="00E348D0"/>
    <w:rsid w:val="00E366EA"/>
    <w:rsid w:val="00E37DBE"/>
    <w:rsid w:val="00E37F60"/>
    <w:rsid w:val="00E40609"/>
    <w:rsid w:val="00E424F1"/>
    <w:rsid w:val="00E42DD0"/>
    <w:rsid w:val="00E456D2"/>
    <w:rsid w:val="00E460A8"/>
    <w:rsid w:val="00E461A3"/>
    <w:rsid w:val="00E4726E"/>
    <w:rsid w:val="00E47FDD"/>
    <w:rsid w:val="00E54FBD"/>
    <w:rsid w:val="00E55333"/>
    <w:rsid w:val="00E5642B"/>
    <w:rsid w:val="00E60F09"/>
    <w:rsid w:val="00E60F5D"/>
    <w:rsid w:val="00E62925"/>
    <w:rsid w:val="00E64773"/>
    <w:rsid w:val="00E64977"/>
    <w:rsid w:val="00E67246"/>
    <w:rsid w:val="00E70F7A"/>
    <w:rsid w:val="00E71008"/>
    <w:rsid w:val="00E7137D"/>
    <w:rsid w:val="00E740DB"/>
    <w:rsid w:val="00E7597A"/>
    <w:rsid w:val="00E7605B"/>
    <w:rsid w:val="00E76856"/>
    <w:rsid w:val="00E800E0"/>
    <w:rsid w:val="00E802DE"/>
    <w:rsid w:val="00E852B1"/>
    <w:rsid w:val="00E908DF"/>
    <w:rsid w:val="00E91A03"/>
    <w:rsid w:val="00E92ABC"/>
    <w:rsid w:val="00E92AD5"/>
    <w:rsid w:val="00EA2053"/>
    <w:rsid w:val="00EA3AA2"/>
    <w:rsid w:val="00EB1A2E"/>
    <w:rsid w:val="00EB1A93"/>
    <w:rsid w:val="00EB23A9"/>
    <w:rsid w:val="00EB2425"/>
    <w:rsid w:val="00EB5994"/>
    <w:rsid w:val="00EC0B1E"/>
    <w:rsid w:val="00EC3903"/>
    <w:rsid w:val="00EC3D68"/>
    <w:rsid w:val="00EC4228"/>
    <w:rsid w:val="00EC5A34"/>
    <w:rsid w:val="00ED1CAB"/>
    <w:rsid w:val="00ED475E"/>
    <w:rsid w:val="00EE042A"/>
    <w:rsid w:val="00EE100F"/>
    <w:rsid w:val="00EE10E3"/>
    <w:rsid w:val="00EE1553"/>
    <w:rsid w:val="00EE4A6B"/>
    <w:rsid w:val="00EE575B"/>
    <w:rsid w:val="00EE5A29"/>
    <w:rsid w:val="00EE6020"/>
    <w:rsid w:val="00EF123B"/>
    <w:rsid w:val="00EF7780"/>
    <w:rsid w:val="00F01DC1"/>
    <w:rsid w:val="00F04085"/>
    <w:rsid w:val="00F06A17"/>
    <w:rsid w:val="00F078C8"/>
    <w:rsid w:val="00F07E7C"/>
    <w:rsid w:val="00F10C71"/>
    <w:rsid w:val="00F12386"/>
    <w:rsid w:val="00F13186"/>
    <w:rsid w:val="00F145C6"/>
    <w:rsid w:val="00F16CD4"/>
    <w:rsid w:val="00F2253D"/>
    <w:rsid w:val="00F2318E"/>
    <w:rsid w:val="00F24080"/>
    <w:rsid w:val="00F34E4D"/>
    <w:rsid w:val="00F4217F"/>
    <w:rsid w:val="00F4363B"/>
    <w:rsid w:val="00F44A6A"/>
    <w:rsid w:val="00F453CB"/>
    <w:rsid w:val="00F50246"/>
    <w:rsid w:val="00F509E8"/>
    <w:rsid w:val="00F5243E"/>
    <w:rsid w:val="00F528AC"/>
    <w:rsid w:val="00F53B7A"/>
    <w:rsid w:val="00F54A7F"/>
    <w:rsid w:val="00F5549E"/>
    <w:rsid w:val="00F55A1D"/>
    <w:rsid w:val="00F57830"/>
    <w:rsid w:val="00F61BA0"/>
    <w:rsid w:val="00F61F8F"/>
    <w:rsid w:val="00F64C24"/>
    <w:rsid w:val="00F662FC"/>
    <w:rsid w:val="00F66AC8"/>
    <w:rsid w:val="00F70E28"/>
    <w:rsid w:val="00F71E49"/>
    <w:rsid w:val="00F734C0"/>
    <w:rsid w:val="00F748EF"/>
    <w:rsid w:val="00F8142F"/>
    <w:rsid w:val="00F82F94"/>
    <w:rsid w:val="00F83051"/>
    <w:rsid w:val="00F84D7A"/>
    <w:rsid w:val="00F8703A"/>
    <w:rsid w:val="00F91FCD"/>
    <w:rsid w:val="00F95A35"/>
    <w:rsid w:val="00F966E8"/>
    <w:rsid w:val="00F977A4"/>
    <w:rsid w:val="00F97C24"/>
    <w:rsid w:val="00FA1CD5"/>
    <w:rsid w:val="00FA49A7"/>
    <w:rsid w:val="00FA6D03"/>
    <w:rsid w:val="00FB1B7B"/>
    <w:rsid w:val="00FB22CE"/>
    <w:rsid w:val="00FB2E11"/>
    <w:rsid w:val="00FC019C"/>
    <w:rsid w:val="00FC45C5"/>
    <w:rsid w:val="00FC4FA7"/>
    <w:rsid w:val="00FC561A"/>
    <w:rsid w:val="00FD1516"/>
    <w:rsid w:val="00FD2246"/>
    <w:rsid w:val="00FD2EED"/>
    <w:rsid w:val="00FD3390"/>
    <w:rsid w:val="00FD43C1"/>
    <w:rsid w:val="00FE0FA5"/>
    <w:rsid w:val="00FE1FD1"/>
    <w:rsid w:val="00FE2A1B"/>
    <w:rsid w:val="00FE5810"/>
    <w:rsid w:val="00FE5AE5"/>
    <w:rsid w:val="00FE7375"/>
    <w:rsid w:val="00FE7F46"/>
    <w:rsid w:val="00FF492B"/>
    <w:rsid w:val="00FF78EC"/>
    <w:rsid w:val="015787ED"/>
    <w:rsid w:val="023D5D26"/>
    <w:rsid w:val="0491BC9F"/>
    <w:rsid w:val="08B728C1"/>
    <w:rsid w:val="094AE634"/>
    <w:rsid w:val="096A8758"/>
    <w:rsid w:val="0A006745"/>
    <w:rsid w:val="0B03952F"/>
    <w:rsid w:val="0B0657B9"/>
    <w:rsid w:val="0B49BF9B"/>
    <w:rsid w:val="0CD8025F"/>
    <w:rsid w:val="0DD68B00"/>
    <w:rsid w:val="105D1D37"/>
    <w:rsid w:val="10C59E49"/>
    <w:rsid w:val="10E96C80"/>
    <w:rsid w:val="111751D3"/>
    <w:rsid w:val="121419A7"/>
    <w:rsid w:val="1292CF86"/>
    <w:rsid w:val="12C658CD"/>
    <w:rsid w:val="132E1B86"/>
    <w:rsid w:val="13C7285C"/>
    <w:rsid w:val="14CF22CD"/>
    <w:rsid w:val="14F0F51C"/>
    <w:rsid w:val="15CAF387"/>
    <w:rsid w:val="16862105"/>
    <w:rsid w:val="19B78B5F"/>
    <w:rsid w:val="1D92E67A"/>
    <w:rsid w:val="201E21C3"/>
    <w:rsid w:val="20DBA79A"/>
    <w:rsid w:val="21C524B9"/>
    <w:rsid w:val="247D7EA1"/>
    <w:rsid w:val="24BED4DA"/>
    <w:rsid w:val="254B927B"/>
    <w:rsid w:val="2635FF45"/>
    <w:rsid w:val="265AA53B"/>
    <w:rsid w:val="27423DFE"/>
    <w:rsid w:val="2767A60F"/>
    <w:rsid w:val="282BBB1D"/>
    <w:rsid w:val="29DBD317"/>
    <w:rsid w:val="29F8739B"/>
    <w:rsid w:val="2A1746C5"/>
    <w:rsid w:val="2C58E34F"/>
    <w:rsid w:val="2C9225F1"/>
    <w:rsid w:val="2D3D7C03"/>
    <w:rsid w:val="2DA90A44"/>
    <w:rsid w:val="2DEFA7BD"/>
    <w:rsid w:val="2ED94C64"/>
    <w:rsid w:val="2F7C629F"/>
    <w:rsid w:val="30C782A9"/>
    <w:rsid w:val="313C0AE3"/>
    <w:rsid w:val="3186383F"/>
    <w:rsid w:val="33ACBD87"/>
    <w:rsid w:val="33FE8262"/>
    <w:rsid w:val="33FF236B"/>
    <w:rsid w:val="34239F8E"/>
    <w:rsid w:val="34EDB34D"/>
    <w:rsid w:val="3566C726"/>
    <w:rsid w:val="37A2A147"/>
    <w:rsid w:val="37A46524"/>
    <w:rsid w:val="380C0112"/>
    <w:rsid w:val="38D97913"/>
    <w:rsid w:val="38E21162"/>
    <w:rsid w:val="3A193D85"/>
    <w:rsid w:val="3A48E0EB"/>
    <w:rsid w:val="3BA4C653"/>
    <w:rsid w:val="3C1119D5"/>
    <w:rsid w:val="3C41BD4A"/>
    <w:rsid w:val="3D1B4E63"/>
    <w:rsid w:val="3FBC7C83"/>
    <w:rsid w:val="42B73E9F"/>
    <w:rsid w:val="439E9AA3"/>
    <w:rsid w:val="44D65E82"/>
    <w:rsid w:val="45090A28"/>
    <w:rsid w:val="478AAFC2"/>
    <w:rsid w:val="48478F6F"/>
    <w:rsid w:val="4B2466E8"/>
    <w:rsid w:val="4ED534C0"/>
    <w:rsid w:val="5106CB2A"/>
    <w:rsid w:val="51105731"/>
    <w:rsid w:val="518BD27E"/>
    <w:rsid w:val="522554FB"/>
    <w:rsid w:val="54AC0FC9"/>
    <w:rsid w:val="54B1F2F7"/>
    <w:rsid w:val="55E387C1"/>
    <w:rsid w:val="56E92F6C"/>
    <w:rsid w:val="5843EF11"/>
    <w:rsid w:val="584593DD"/>
    <w:rsid w:val="5962CA26"/>
    <w:rsid w:val="5CB39345"/>
    <w:rsid w:val="5CCB93AE"/>
    <w:rsid w:val="5E363B49"/>
    <w:rsid w:val="5FFE3FDE"/>
    <w:rsid w:val="6050A5C2"/>
    <w:rsid w:val="61B8497D"/>
    <w:rsid w:val="64A56B36"/>
    <w:rsid w:val="656EA01E"/>
    <w:rsid w:val="65B2681D"/>
    <w:rsid w:val="661B74D0"/>
    <w:rsid w:val="663E8113"/>
    <w:rsid w:val="66414D2E"/>
    <w:rsid w:val="66BF1DF8"/>
    <w:rsid w:val="69FCCEF3"/>
    <w:rsid w:val="6B14BE51"/>
    <w:rsid w:val="6B3DFBED"/>
    <w:rsid w:val="6F7883C5"/>
    <w:rsid w:val="6FF01CFA"/>
    <w:rsid w:val="710D2517"/>
    <w:rsid w:val="71A49251"/>
    <w:rsid w:val="72DD3483"/>
    <w:rsid w:val="74C38E1D"/>
    <w:rsid w:val="75F6BBE4"/>
    <w:rsid w:val="765F5E7E"/>
    <w:rsid w:val="769F026D"/>
    <w:rsid w:val="76B3434A"/>
    <w:rsid w:val="777C7900"/>
    <w:rsid w:val="79AFB445"/>
    <w:rsid w:val="7A378226"/>
    <w:rsid w:val="7AD12492"/>
    <w:rsid w:val="7C362C9C"/>
    <w:rsid w:val="7C8416C9"/>
    <w:rsid w:val="7EBFBD61"/>
    <w:rsid w:val="7FEBE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6377F6"/>
  <w15:docId w15:val="{24C9CE59-410B-4DEB-8076-810BEBD6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05874"/>
    <w:pPr>
      <w:spacing w:after="240" w:line="240" w:lineRule="auto"/>
      <w:jc w:val="both"/>
    </w:pPr>
    <w:rPr>
      <w:rFonts w:ascii="Calibri" w:eastAsia="Times New Roman" w:hAnsi="Calibri" w:cs="Times New Roman"/>
      <w:color w:val="404040" w:themeColor="text1" w:themeTint="BF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3D7E68"/>
    <w:pPr>
      <w:keepNext/>
      <w:numPr>
        <w:numId w:val="2"/>
      </w:numPr>
      <w:spacing w:before="480" w:after="0" w:line="360" w:lineRule="auto"/>
      <w:outlineLvl w:val="0"/>
    </w:pPr>
    <w:rPr>
      <w:rFonts w:cs="Arial"/>
      <w:bCs/>
      <w:kern w:val="32"/>
      <w:sz w:val="36"/>
      <w:szCs w:val="26"/>
    </w:rPr>
  </w:style>
  <w:style w:type="paragraph" w:styleId="Kop2">
    <w:name w:val="heading 2"/>
    <w:basedOn w:val="Kop1"/>
    <w:next w:val="Standaard"/>
    <w:link w:val="Kop2Char"/>
    <w:qFormat/>
    <w:rsid w:val="002A7E1B"/>
    <w:pPr>
      <w:numPr>
        <w:ilvl w:val="1"/>
      </w:numPr>
      <w:ind w:left="0"/>
      <w:outlineLvl w:val="1"/>
    </w:pPr>
    <w:rPr>
      <w:sz w:val="28"/>
      <w:lang w:val="nl-BE" w:eastAsia="nl-BE"/>
    </w:rPr>
  </w:style>
  <w:style w:type="paragraph" w:styleId="Kop3">
    <w:name w:val="heading 3"/>
    <w:basedOn w:val="Kop2"/>
    <w:next w:val="Standaard"/>
    <w:link w:val="Kop3Char"/>
    <w:qFormat/>
    <w:rsid w:val="00AF6F69"/>
    <w:pPr>
      <w:numPr>
        <w:ilvl w:val="2"/>
      </w:numPr>
      <w:ind w:left="284"/>
      <w:outlineLvl w:val="2"/>
    </w:pPr>
    <w:rPr>
      <w:lang w:val="en-US"/>
    </w:rPr>
  </w:style>
  <w:style w:type="paragraph" w:styleId="Kop4">
    <w:name w:val="heading 4"/>
    <w:basedOn w:val="Standaard"/>
    <w:next w:val="Standaard"/>
    <w:link w:val="Kop4Char"/>
    <w:qFormat/>
    <w:rsid w:val="00953F31"/>
    <w:pPr>
      <w:keepNext/>
      <w:numPr>
        <w:ilvl w:val="3"/>
        <w:numId w:val="2"/>
      </w:numPr>
      <w:spacing w:after="0" w:line="360" w:lineRule="auto"/>
      <w:ind w:left="709" w:hanging="284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qFormat/>
    <w:rsid w:val="000772E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0772E4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Kop7">
    <w:name w:val="heading 7"/>
    <w:basedOn w:val="Standaard"/>
    <w:next w:val="Standaard"/>
    <w:link w:val="Kop7Char"/>
    <w:qFormat/>
    <w:rsid w:val="000772E4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Kop8">
    <w:name w:val="heading 8"/>
    <w:basedOn w:val="Standaard"/>
    <w:next w:val="Standaard"/>
    <w:link w:val="Kop8Char"/>
    <w:qFormat/>
    <w:rsid w:val="000772E4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Kop9">
    <w:name w:val="heading 9"/>
    <w:basedOn w:val="Standaard"/>
    <w:next w:val="Standaard"/>
    <w:link w:val="Kop9Char"/>
    <w:qFormat/>
    <w:rsid w:val="000772E4"/>
    <w:pPr>
      <w:numPr>
        <w:ilvl w:val="8"/>
        <w:numId w:val="2"/>
      </w:numPr>
      <w:spacing w:before="240" w:after="6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3248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32480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nhideWhenUsed/>
    <w:rsid w:val="001C7ED4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C7ED4"/>
  </w:style>
  <w:style w:type="paragraph" w:styleId="Voettekst">
    <w:name w:val="footer"/>
    <w:basedOn w:val="Standaard"/>
    <w:link w:val="VoettekstChar"/>
    <w:uiPriority w:val="99"/>
    <w:unhideWhenUsed/>
    <w:rsid w:val="001C7ED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C7ED4"/>
  </w:style>
  <w:style w:type="paragraph" w:customStyle="1" w:styleId="Titelvoorblad">
    <w:name w:val="Titel voorblad"/>
    <w:basedOn w:val="Titel"/>
    <w:semiHidden/>
    <w:rsid w:val="000772E4"/>
    <w:pPr>
      <w:spacing w:after="280" w:line="600" w:lineRule="atLeast"/>
      <w:contextualSpacing w:val="0"/>
      <w:outlineLvl w:val="0"/>
    </w:pPr>
    <w:rPr>
      <w:rFonts w:ascii="Arial" w:eastAsia="Times New Roman" w:hAnsi="Arial"/>
      <w:b/>
      <w:bCs/>
      <w:color w:val="FFFFFF"/>
      <w:spacing w:val="0"/>
      <w:position w:val="6"/>
    </w:rPr>
  </w:style>
  <w:style w:type="paragraph" w:customStyle="1" w:styleId="Subtitlevoorblad">
    <w:name w:val="Subtitle voorblad"/>
    <w:basedOn w:val="Ondertitel"/>
    <w:semiHidden/>
    <w:rsid w:val="000772E4"/>
    <w:pPr>
      <w:numPr>
        <w:ilvl w:val="0"/>
      </w:numPr>
      <w:spacing w:before="100" w:beforeAutospacing="1" w:line="420" w:lineRule="atLeast"/>
      <w:outlineLvl w:val="1"/>
    </w:pPr>
    <w:rPr>
      <w:rFonts w:ascii="Arial" w:eastAsia="Times New Roman" w:hAnsi="Arial" w:cs="Arial"/>
      <w:i w:val="0"/>
      <w:iCs w:val="0"/>
      <w:color w:val="FFFFFF"/>
      <w:spacing w:val="0"/>
      <w:position w:val="6"/>
      <w:sz w:val="36"/>
      <w:szCs w:val="36"/>
    </w:rPr>
  </w:style>
  <w:style w:type="paragraph" w:styleId="Titel">
    <w:name w:val="Title"/>
    <w:basedOn w:val="Standaard"/>
    <w:next w:val="Standaard"/>
    <w:link w:val="TitelChar"/>
    <w:uiPriority w:val="10"/>
    <w:qFormat/>
    <w:rsid w:val="00905966"/>
    <w:pPr>
      <w:spacing w:before="3600" w:after="300"/>
      <w:contextualSpacing/>
      <w:jc w:val="center"/>
    </w:pPr>
    <w:rPr>
      <w:rFonts w:eastAsiaTheme="majorEastAsia" w:cs="Arial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05966"/>
    <w:rPr>
      <w:rFonts w:ascii="Arial" w:eastAsiaTheme="majorEastAsia" w:hAnsi="Arial" w:cs="Arial"/>
      <w:spacing w:val="5"/>
      <w:kern w:val="28"/>
      <w:sz w:val="52"/>
      <w:szCs w:val="52"/>
      <w:lang w:val="nl-NL" w:eastAsia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772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772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rsid w:val="000772E4"/>
    <w:rPr>
      <w:b/>
      <w:bCs/>
    </w:rPr>
  </w:style>
  <w:style w:type="character" w:customStyle="1" w:styleId="Kop1Char">
    <w:name w:val="Kop 1 Char"/>
    <w:basedOn w:val="Standaardalinea-lettertype"/>
    <w:link w:val="Kop1"/>
    <w:rsid w:val="003D7E68"/>
    <w:rPr>
      <w:rFonts w:ascii="Calibri" w:eastAsia="Times New Roman" w:hAnsi="Calibri" w:cs="Arial"/>
      <w:bCs/>
      <w:color w:val="404040" w:themeColor="text1" w:themeTint="BF"/>
      <w:kern w:val="32"/>
      <w:sz w:val="36"/>
      <w:szCs w:val="26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2A7E1B"/>
    <w:rPr>
      <w:rFonts w:ascii="Calibri" w:eastAsia="Times New Roman" w:hAnsi="Calibri" w:cs="Arial"/>
      <w:bCs/>
      <w:color w:val="404040" w:themeColor="text1" w:themeTint="BF"/>
      <w:kern w:val="32"/>
      <w:sz w:val="28"/>
      <w:szCs w:val="26"/>
      <w:lang w:eastAsia="nl-BE"/>
    </w:rPr>
  </w:style>
  <w:style w:type="character" w:customStyle="1" w:styleId="Kop3Char">
    <w:name w:val="Kop 3 Char"/>
    <w:basedOn w:val="Standaardalinea-lettertype"/>
    <w:link w:val="Kop3"/>
    <w:rsid w:val="00AF6F69"/>
    <w:rPr>
      <w:rFonts w:ascii="Calibri" w:eastAsia="Times New Roman" w:hAnsi="Calibri" w:cs="Arial"/>
      <w:bCs/>
      <w:color w:val="404040" w:themeColor="text1" w:themeTint="BF"/>
      <w:kern w:val="32"/>
      <w:sz w:val="28"/>
      <w:szCs w:val="26"/>
      <w:lang w:val="en-US" w:eastAsia="nl-BE"/>
    </w:rPr>
  </w:style>
  <w:style w:type="character" w:customStyle="1" w:styleId="Kop4Char">
    <w:name w:val="Kop 4 Char"/>
    <w:basedOn w:val="Standaardalinea-lettertype"/>
    <w:link w:val="Kop4"/>
    <w:rsid w:val="00953F31"/>
    <w:rPr>
      <w:rFonts w:ascii="Calibri" w:eastAsia="Times New Roman" w:hAnsi="Calibri" w:cs="Times New Roman"/>
      <w:b/>
      <w:bCs/>
      <w:color w:val="404040" w:themeColor="text1" w:themeTint="BF"/>
      <w:szCs w:val="28"/>
      <w:lang w:val="nl-NL" w:eastAsia="nl-NL"/>
    </w:rPr>
  </w:style>
  <w:style w:type="character" w:customStyle="1" w:styleId="Kop5Char">
    <w:name w:val="Kop 5 Char"/>
    <w:basedOn w:val="Standaardalinea-lettertype"/>
    <w:link w:val="Kop5"/>
    <w:rsid w:val="000772E4"/>
    <w:rPr>
      <w:rFonts w:ascii="Calibri" w:eastAsia="Times New Roman" w:hAnsi="Calibri" w:cs="Times New Roman"/>
      <w:b/>
      <w:bCs/>
      <w:i/>
      <w:iCs/>
      <w:color w:val="404040" w:themeColor="text1" w:themeTint="BF"/>
      <w:sz w:val="26"/>
      <w:szCs w:val="26"/>
      <w:lang w:val="nl-NL" w:eastAsia="nl-NL"/>
    </w:rPr>
  </w:style>
  <w:style w:type="character" w:customStyle="1" w:styleId="Kop6Char">
    <w:name w:val="Kop 6 Char"/>
    <w:basedOn w:val="Standaardalinea-lettertype"/>
    <w:link w:val="Kop6"/>
    <w:rsid w:val="000772E4"/>
    <w:rPr>
      <w:rFonts w:ascii="Times New Roman" w:eastAsia="Times New Roman" w:hAnsi="Times New Roman" w:cs="Times New Roman"/>
      <w:b/>
      <w:bCs/>
      <w:color w:val="404040" w:themeColor="text1" w:themeTint="BF"/>
      <w:lang w:val="nl-NL" w:eastAsia="nl-NL"/>
    </w:rPr>
  </w:style>
  <w:style w:type="character" w:customStyle="1" w:styleId="Kop7Char">
    <w:name w:val="Kop 7 Char"/>
    <w:basedOn w:val="Standaardalinea-lettertype"/>
    <w:link w:val="Kop7"/>
    <w:rsid w:val="000772E4"/>
    <w:rPr>
      <w:rFonts w:ascii="Times New Roman" w:eastAsia="Times New Roman" w:hAnsi="Times New Roman" w:cs="Times New Roman"/>
      <w:color w:val="404040" w:themeColor="text1" w:themeTint="BF"/>
      <w:sz w:val="24"/>
      <w:szCs w:val="24"/>
      <w:lang w:val="nl-NL" w:eastAsia="nl-NL"/>
    </w:rPr>
  </w:style>
  <w:style w:type="character" w:customStyle="1" w:styleId="Kop8Char">
    <w:name w:val="Kop 8 Char"/>
    <w:basedOn w:val="Standaardalinea-lettertype"/>
    <w:link w:val="Kop8"/>
    <w:rsid w:val="000772E4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val="nl-NL" w:eastAsia="nl-NL"/>
    </w:rPr>
  </w:style>
  <w:style w:type="character" w:customStyle="1" w:styleId="Kop9Char">
    <w:name w:val="Kop 9 Char"/>
    <w:basedOn w:val="Standaardalinea-lettertype"/>
    <w:link w:val="Kop9"/>
    <w:rsid w:val="000772E4"/>
    <w:rPr>
      <w:rFonts w:ascii="Calibri" w:eastAsia="Times New Roman" w:hAnsi="Calibri" w:cs="Arial"/>
      <w:color w:val="404040" w:themeColor="text1" w:themeTint="BF"/>
      <w:lang w:val="nl-NL" w:eastAsia="nl-NL"/>
    </w:rPr>
  </w:style>
  <w:style w:type="numbering" w:styleId="111111">
    <w:name w:val="Outline List 2"/>
    <w:basedOn w:val="Geenlijst"/>
    <w:semiHidden/>
    <w:rsid w:val="000772E4"/>
    <w:pPr>
      <w:numPr>
        <w:numId w:val="1"/>
      </w:numPr>
    </w:pPr>
  </w:style>
  <w:style w:type="paragraph" w:styleId="Plattetekstinspringen">
    <w:name w:val="Body Text Indent"/>
    <w:basedOn w:val="Standaard"/>
    <w:link w:val="PlattetekstinspringenChar"/>
    <w:semiHidden/>
    <w:rsid w:val="000772E4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0772E4"/>
    <w:rPr>
      <w:rFonts w:ascii="Arial" w:eastAsia="Times New Roman" w:hAnsi="Arial" w:cs="Times New Roman"/>
      <w:sz w:val="20"/>
      <w:szCs w:val="24"/>
      <w:lang w:val="nl-NL" w:eastAsia="nl-NL"/>
    </w:rPr>
  </w:style>
  <w:style w:type="character" w:styleId="Hyperlink">
    <w:name w:val="Hyperlink"/>
    <w:uiPriority w:val="99"/>
    <w:rsid w:val="000772E4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rsid w:val="00BD7464"/>
    <w:pPr>
      <w:tabs>
        <w:tab w:val="right" w:leader="dot" w:pos="9062"/>
      </w:tabs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rsid w:val="000772E4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Witruimte">
    <w:name w:val="Witruimte"/>
    <w:rsid w:val="000772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customStyle="1" w:styleId="Tabelkop">
    <w:name w:val="Tabelkop"/>
    <w:next w:val="Standaard"/>
    <w:rsid w:val="000772E4"/>
    <w:pPr>
      <w:spacing w:before="60" w:after="60" w:line="240" w:lineRule="auto"/>
    </w:pPr>
    <w:rPr>
      <w:rFonts w:ascii="Times New Roman" w:eastAsia="Times New Roman" w:hAnsi="Times New Roman" w:cs="Times New Roman"/>
      <w:b/>
      <w:sz w:val="20"/>
      <w:szCs w:val="20"/>
      <w:lang w:val="nl-NL"/>
    </w:rPr>
  </w:style>
  <w:style w:type="paragraph" w:customStyle="1" w:styleId="Tabeltekst">
    <w:name w:val="Tabeltekst"/>
    <w:rsid w:val="000772E4"/>
    <w:pPr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customStyle="1" w:styleId="Voorblad">
    <w:name w:val="Voorblad"/>
    <w:rsid w:val="000772E4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i/>
      <w:sz w:val="48"/>
      <w:szCs w:val="20"/>
      <w:lang w:val="nl-NL"/>
    </w:rPr>
  </w:style>
  <w:style w:type="paragraph" w:customStyle="1" w:styleId="Paragraph1">
    <w:name w:val="Paragraph 1"/>
    <w:basedOn w:val="Standaard"/>
    <w:rsid w:val="0054057D"/>
    <w:pPr>
      <w:spacing w:after="120"/>
      <w:ind w:left="446"/>
    </w:pPr>
    <w:rPr>
      <w:szCs w:val="20"/>
      <w:lang w:val="en-US" w:eastAsia="en-US"/>
    </w:rPr>
  </w:style>
  <w:style w:type="paragraph" w:customStyle="1" w:styleId="Paragraph2">
    <w:name w:val="Paragraph 2"/>
    <w:basedOn w:val="Standaard"/>
    <w:rsid w:val="0054057D"/>
    <w:pPr>
      <w:spacing w:after="120"/>
      <w:ind w:left="1166"/>
    </w:pPr>
    <w:rPr>
      <w:szCs w:val="20"/>
      <w:lang w:val="en-US" w:eastAsia="en-US"/>
    </w:rPr>
  </w:style>
  <w:style w:type="paragraph" w:styleId="Normaalweb">
    <w:name w:val="Normal (Web)"/>
    <w:basedOn w:val="Standaard"/>
    <w:uiPriority w:val="99"/>
    <w:rsid w:val="0054057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US" w:eastAsia="en-US"/>
    </w:rPr>
  </w:style>
  <w:style w:type="table" w:styleId="Tabelraster">
    <w:name w:val="Table Grid"/>
    <w:basedOn w:val="Standaardtabel"/>
    <w:uiPriority w:val="59"/>
    <w:rsid w:val="00DF6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jabloon">
    <w:name w:val="Sjabloon"/>
    <w:basedOn w:val="Standaard"/>
    <w:link w:val="SjabloonChar"/>
    <w:qFormat/>
    <w:rsid w:val="00C94BC7"/>
    <w:rPr>
      <w:rFonts w:ascii="Times New Roman" w:hAnsi="Times New Roman"/>
      <w:i/>
    </w:rPr>
  </w:style>
  <w:style w:type="character" w:customStyle="1" w:styleId="SjabloonChar">
    <w:name w:val="Sjabloon Char"/>
    <w:basedOn w:val="Standaardalinea-lettertype"/>
    <w:link w:val="Sjabloon"/>
    <w:rsid w:val="00C94BC7"/>
    <w:rPr>
      <w:rFonts w:ascii="Times New Roman" w:eastAsia="Times New Roman" w:hAnsi="Times New Roman" w:cs="Times New Roman"/>
      <w:i/>
      <w:color w:val="404040" w:themeColor="text1" w:themeTint="BF"/>
      <w:szCs w:val="24"/>
      <w:lang w:val="nl-NL" w:eastAsia="nl-NL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Pr>
      <w:rFonts w:ascii="Calibri" w:eastAsia="Times New Roman" w:hAnsi="Calibri" w:cs="Times New Roman"/>
      <w:color w:val="404040" w:themeColor="text1" w:themeTint="BF"/>
      <w:sz w:val="20"/>
      <w:szCs w:val="20"/>
      <w:lang w:val="nl-NL"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469E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469E3"/>
    <w:rPr>
      <w:rFonts w:ascii="Calibri" w:eastAsia="Times New Roman" w:hAnsi="Calibri" w:cs="Times New Roman"/>
      <w:b/>
      <w:bCs/>
      <w:color w:val="404040" w:themeColor="text1" w:themeTint="BF"/>
      <w:sz w:val="20"/>
      <w:szCs w:val="20"/>
      <w:lang w:val="nl-NL" w:eastAsia="nl-NL"/>
    </w:rPr>
  </w:style>
  <w:style w:type="paragraph" w:styleId="Revisie">
    <w:name w:val="Revision"/>
    <w:hidden/>
    <w:uiPriority w:val="99"/>
    <w:semiHidden/>
    <w:rsid w:val="008469E3"/>
    <w:pPr>
      <w:spacing w:after="0" w:line="240" w:lineRule="auto"/>
    </w:pPr>
    <w:rPr>
      <w:rFonts w:ascii="Calibri" w:eastAsia="Times New Roman" w:hAnsi="Calibri" w:cs="Times New Roman"/>
      <w:color w:val="404040" w:themeColor="text1" w:themeTint="BF"/>
      <w:szCs w:val="24"/>
      <w:lang w:val="nl-NL" w:eastAsia="nl-NL"/>
    </w:rPr>
  </w:style>
  <w:style w:type="character" w:styleId="Paginanummer">
    <w:name w:val="page number"/>
    <w:basedOn w:val="Standaardalinea-lettertype"/>
    <w:uiPriority w:val="99"/>
    <w:semiHidden/>
    <w:unhideWhenUsed/>
    <w:rsid w:val="00690C5E"/>
  </w:style>
  <w:style w:type="paragraph" w:styleId="Kopvaninhoudsopgave">
    <w:name w:val="TOC Heading"/>
    <w:basedOn w:val="Kop1"/>
    <w:next w:val="Standaard"/>
    <w:uiPriority w:val="39"/>
    <w:unhideWhenUsed/>
    <w:qFormat/>
    <w:rsid w:val="00626BD3"/>
    <w:pPr>
      <w:keepLines/>
      <w:spacing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lang w:val="en-US" w:eastAsia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626BD3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626BD3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626BD3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626BD3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626BD3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626BD3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26BD3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paragraph" w:styleId="Geenafstand">
    <w:name w:val="No Spacing"/>
    <w:uiPriority w:val="1"/>
    <w:qFormat/>
    <w:rsid w:val="00B32861"/>
    <w:pPr>
      <w:spacing w:after="0" w:line="240" w:lineRule="auto"/>
      <w:jc w:val="both"/>
    </w:pPr>
    <w:rPr>
      <w:rFonts w:ascii="Calibri" w:eastAsia="Times New Roman" w:hAnsi="Calibri" w:cs="Times New Roman"/>
      <w:color w:val="404040" w:themeColor="text1" w:themeTint="BF"/>
      <w:szCs w:val="24"/>
      <w:lang w:val="nl-NL" w:eastAsia="nl-NL"/>
    </w:rPr>
  </w:style>
  <w:style w:type="character" w:customStyle="1" w:styleId="ui-provider">
    <w:name w:val="ui-provider"/>
    <w:basedOn w:val="Standaardalinea-lettertype"/>
    <w:rsid w:val="006D3E7E"/>
  </w:style>
  <w:style w:type="paragraph" w:styleId="Lijstalinea">
    <w:name w:val="List Paragraph"/>
    <w:basedOn w:val="Standaard"/>
    <w:uiPriority w:val="34"/>
    <w:qFormat/>
    <w:rsid w:val="00750D43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750D43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50D43"/>
    <w:rPr>
      <w:color w:val="800080" w:themeColor="followedHyperlink"/>
      <w:u w:val="single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BC0CCA"/>
    <w:pPr>
      <w:spacing w:after="0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BC0CCA"/>
    <w:rPr>
      <w:rFonts w:ascii="Calibri" w:eastAsia="Times New Roman" w:hAnsi="Calibri" w:cs="Times New Roman"/>
      <w:color w:val="404040" w:themeColor="text1" w:themeTint="BF"/>
      <w:sz w:val="20"/>
      <w:szCs w:val="20"/>
      <w:lang w:val="nl-NL" w:eastAsia="nl-NL"/>
    </w:rPr>
  </w:style>
  <w:style w:type="character" w:styleId="Eindnootmarkering">
    <w:name w:val="endnote reference"/>
    <w:basedOn w:val="Standaardalinea-lettertype"/>
    <w:uiPriority w:val="99"/>
    <w:semiHidden/>
    <w:unhideWhenUsed/>
    <w:rsid w:val="00BC0C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egeleider-sg-cv7opkejgm7y2hyepxnd.nilsvanvaerenbergh.be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LYC~1\AppData\Local\Temp\Kleur%20A4%20staand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63c7446-97f0-4a51-9ed0-5501b71498f2">
      <Terms xmlns="http://schemas.microsoft.com/office/infopath/2007/PartnerControls"/>
    </lcf76f155ced4ddcb4097134ff3c332f>
    <TaxCatchAll xmlns="99965964-ef09-4837-9092-e3b1281631c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5E99EB668394D820F5B1209325315" ma:contentTypeVersion="14" ma:contentTypeDescription="Een nieuw document maken." ma:contentTypeScope="" ma:versionID="67dca4dbd64d1ae9fa25164856b5ff10">
  <xsd:schema xmlns:xsd="http://www.w3.org/2001/XMLSchema" xmlns:xs="http://www.w3.org/2001/XMLSchema" xmlns:p="http://schemas.microsoft.com/office/2006/metadata/properties" xmlns:ns2="763c7446-97f0-4a51-9ed0-5501b71498f2" xmlns:ns3="99965964-ef09-4837-9092-e3b1281631c4" targetNamespace="http://schemas.microsoft.com/office/2006/metadata/properties" ma:root="true" ma:fieldsID="e52458dd3ba5e64dae12a34eb11c60b3" ns2:_="" ns3:_="">
    <xsd:import namespace="763c7446-97f0-4a51-9ed0-5501b71498f2"/>
    <xsd:import namespace="99965964-ef09-4837-9092-e3b1281631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c7446-97f0-4a51-9ed0-5501b71498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4bc83cbe-60d4-4732-8759-e77f608a3e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65964-ef09-4837-9092-e3b1281631c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5ecd4bd-f6ee-473a-b63a-a54028e69d5c}" ma:internalName="TaxCatchAll" ma:showField="CatchAllData" ma:web="99965964-ef09-4837-9092-e3b1281631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FE26D0-9353-4E79-9B67-531A742F56F7}">
  <ds:schemaRefs>
    <ds:schemaRef ds:uri="http://schemas.microsoft.com/office/2006/metadata/properties"/>
    <ds:schemaRef ds:uri="http://schemas.microsoft.com/office/infopath/2007/PartnerControls"/>
    <ds:schemaRef ds:uri="763c7446-97f0-4a51-9ed0-5501b71498f2"/>
    <ds:schemaRef ds:uri="99965964-ef09-4837-9092-e3b1281631c4"/>
  </ds:schemaRefs>
</ds:datastoreItem>
</file>

<file path=customXml/itemProps2.xml><?xml version="1.0" encoding="utf-8"?>
<ds:datastoreItem xmlns:ds="http://schemas.openxmlformats.org/officeDocument/2006/customXml" ds:itemID="{7A03709C-A4CC-408B-A127-2B1264A4F7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65A0B2-77B7-4A71-A78A-D51E582AD7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1927C7-3B32-4DBD-BFD1-7D58670279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c7446-97f0-4a51-9ed0-5501b71498f2"/>
    <ds:schemaRef ds:uri="99965964-ef09-4837-9092-e3b1281631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Kleur A4 staand.dotx</Template>
  <TotalTime>1403</TotalTime>
  <Pages>4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Plantijn Hogeschool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Kelly</dc:creator>
  <cp:lastModifiedBy>Makdesi Tony [student]</cp:lastModifiedBy>
  <cp:revision>979</cp:revision>
  <cp:lastPrinted>2019-06-09T20:38:00Z</cp:lastPrinted>
  <dcterms:created xsi:type="dcterms:W3CDTF">2021-10-04T10:30:00Z</dcterms:created>
  <dcterms:modified xsi:type="dcterms:W3CDTF">2024-12-12T21:30:00Z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0x0101003EF5E99EB668394D820F5B1209325315</vt:lpwstr>
  </property>
  <property fmtid="{D5CDD505-2E9C-101B-9397-08002B2CF9AE}" pid="3" name="Order">
    <vt:r8>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