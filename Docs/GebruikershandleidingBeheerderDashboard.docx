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7BF" w14:textId="376BD059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4A7DACEA" w14:textId="540E2104" w:rsidR="0019775D" w:rsidRPr="000B28EF" w:rsidRDefault="00EE100F" w:rsidP="00EE100F">
      <w:pPr>
        <w:pStyle w:val="Titel"/>
        <w:spacing w:before="1600"/>
        <w:contextualSpacing w:val="0"/>
      </w:pPr>
      <w:r w:rsidRPr="00EE100F">
        <w:t>Gebruikershandleiding voor Hoofdbeheerders</w:t>
      </w:r>
      <w:r w:rsidR="00B32861">
        <w:br/>
      </w:r>
      <w:r>
        <w:t>ASP-GATAM ISW-IP</w:t>
      </w:r>
    </w:p>
    <w:p w14:paraId="153DAB8E" w14:textId="77777777" w:rsidR="000239B2" w:rsidRDefault="000239B2" w:rsidP="00876C39">
      <w:pPr>
        <w:jc w:val="center"/>
      </w:pPr>
    </w:p>
    <w:p w14:paraId="3F6149E2" w14:textId="2F0CB30C" w:rsidR="00876C39" w:rsidRPr="000B28EF" w:rsidRDefault="00876C39" w:rsidP="00876C39">
      <w:pPr>
        <w:jc w:val="center"/>
      </w:pPr>
      <w:r w:rsidRPr="000B28EF">
        <w:t>ondersteund door de</w:t>
      </w:r>
    </w:p>
    <w:p w14:paraId="45074221" w14:textId="66B01A60" w:rsidR="00876C39" w:rsidRPr="000B28EF" w:rsidRDefault="00876C39" w:rsidP="00876C39">
      <w:pPr>
        <w:pStyle w:val="Titel"/>
        <w:spacing w:before="720"/>
        <w:contextualSpacing w:val="0"/>
      </w:pPr>
      <w:r w:rsidRPr="000B28EF">
        <w:t>AP Hogeschool</w:t>
      </w:r>
    </w:p>
    <w:p w14:paraId="54D5598A" w14:textId="79EB120B" w:rsidR="00876C39" w:rsidRPr="000B28EF" w:rsidRDefault="00DF6E4A" w:rsidP="00876C39">
      <w:pPr>
        <w:jc w:val="center"/>
      </w:pPr>
      <w:r w:rsidRPr="000B28EF">
        <w:t xml:space="preserve">begeleid door </w:t>
      </w:r>
      <w:r w:rsidR="00876C39" w:rsidRPr="000B28EF">
        <w:t>het bedrijf</w:t>
      </w:r>
    </w:p>
    <w:p w14:paraId="0A70CB54" w14:textId="3348DA82" w:rsidR="00905966" w:rsidRPr="00633CBE" w:rsidRDefault="00EE100F" w:rsidP="76B3434A">
      <w:pPr>
        <w:pStyle w:val="Titel"/>
        <w:spacing w:before="120"/>
      </w:pPr>
      <w:r w:rsidRPr="00633CBE">
        <w:t>GATAM</w:t>
      </w:r>
    </w:p>
    <w:p w14:paraId="5C5DE15C" w14:textId="77777777" w:rsidR="006154EC" w:rsidRPr="00633CBE" w:rsidRDefault="006154EC" w:rsidP="006154EC"/>
    <w:p w14:paraId="0A8DF689" w14:textId="6C3A141C" w:rsidR="00905966" w:rsidRPr="00633CBE" w:rsidRDefault="00EE100F" w:rsidP="00EE100F">
      <w:pPr>
        <w:pStyle w:val="Titel"/>
        <w:spacing w:before="120"/>
        <w:rPr>
          <w:noProof/>
          <w:color w:val="C40009"/>
          <w:lang w:eastAsia="nl-BE"/>
        </w:rPr>
      </w:pPr>
      <w:r w:rsidRPr="00633CBE">
        <w:rPr>
          <w:color w:val="C40009"/>
        </w:rPr>
        <w:t xml:space="preserve">Tony Makdesi - Lauren </w:t>
      </w:r>
      <w:proofErr w:type="spellStart"/>
      <w:r w:rsidRPr="00633CBE">
        <w:rPr>
          <w:color w:val="C40009"/>
        </w:rPr>
        <w:t>Onya</w:t>
      </w:r>
      <w:proofErr w:type="spellEnd"/>
      <w:r w:rsidRPr="00633CBE">
        <w:rPr>
          <w:color w:val="C40009"/>
        </w:rPr>
        <w:t xml:space="preserve"> - Nils Van </w:t>
      </w:r>
      <w:proofErr w:type="spellStart"/>
      <w:r w:rsidRPr="00633CBE">
        <w:rPr>
          <w:color w:val="C40009"/>
        </w:rPr>
        <w:t>Vaerenbergh</w:t>
      </w:r>
      <w:proofErr w:type="spellEnd"/>
      <w:r w:rsidRPr="00633CBE">
        <w:rPr>
          <w:color w:val="C40009"/>
        </w:rPr>
        <w:t xml:space="preserve"> – </w:t>
      </w:r>
      <w:proofErr w:type="spellStart"/>
      <w:r w:rsidRPr="00633CBE">
        <w:rPr>
          <w:color w:val="C40009"/>
        </w:rPr>
        <w:t>Haitam</w:t>
      </w:r>
      <w:proofErr w:type="spellEnd"/>
      <w:r w:rsidRPr="00633CBE">
        <w:rPr>
          <w:color w:val="C40009"/>
        </w:rPr>
        <w:t xml:space="preserve"> </w:t>
      </w:r>
      <w:proofErr w:type="spellStart"/>
      <w:r w:rsidRPr="00633CBE">
        <w:rPr>
          <w:color w:val="C40009"/>
        </w:rPr>
        <w:t>Baqloul</w:t>
      </w:r>
      <w:proofErr w:type="spellEnd"/>
    </w:p>
    <w:p w14:paraId="4C2B9136" w14:textId="77777777" w:rsidR="000239B2" w:rsidRPr="00633CBE" w:rsidRDefault="000239B2" w:rsidP="00B32861"/>
    <w:p w14:paraId="04290DBB" w14:textId="76838F8F" w:rsidR="00B32861" w:rsidRDefault="0039380F" w:rsidP="00B32861">
      <w:r w:rsidRPr="000B28EF">
        <w:t xml:space="preserve">Begeleider: </w:t>
      </w:r>
      <w:r w:rsidR="00EE100F">
        <w:t xml:space="preserve">Mr. </w:t>
      </w:r>
      <w:proofErr w:type="spellStart"/>
      <w:r w:rsidR="00EE100F">
        <w:t>Mariën</w:t>
      </w:r>
      <w:proofErr w:type="spellEnd"/>
      <w:r w:rsidR="00EE100F">
        <w:t xml:space="preserve"> Sven &amp; </w:t>
      </w:r>
    </w:p>
    <w:p w14:paraId="34819D03" w14:textId="0D54817C" w:rsidR="10C59E49" w:rsidRDefault="00105A86" w:rsidP="00423601">
      <w:r>
        <w:t>A</w:t>
      </w:r>
      <w:r w:rsidR="00DF6BF0">
        <w:t xml:space="preserve">cademiejaar </w:t>
      </w:r>
      <w:r w:rsidR="00904177">
        <w:t>2024-202</w:t>
      </w:r>
      <w:r w:rsidR="00473DC1">
        <w:t>5</w:t>
      </w:r>
      <w:r w:rsidR="00B32861">
        <w:t xml:space="preserve"> (1</w:t>
      </w:r>
      <w:r w:rsidR="00B32861" w:rsidRPr="10C59E49">
        <w:rPr>
          <w:vertAlign w:val="superscript"/>
        </w:rPr>
        <w:t>ste</w:t>
      </w:r>
      <w:r w:rsidR="00B32861">
        <w:t xml:space="preserve"> </w:t>
      </w:r>
      <w:r w:rsidR="00DF6BF0">
        <w:t>semester</w:t>
      </w:r>
      <w:r w:rsidR="00B32861">
        <w:t>)</w:t>
      </w:r>
    </w:p>
    <w:bookmarkStart w:id="1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1322182745"/>
        <w:docPartObj>
          <w:docPartGallery w:val="Table of Contents"/>
          <w:docPartUnique/>
        </w:docPartObj>
      </w:sdtPr>
      <w:sdtEndPr/>
      <w:sdtContent>
        <w:p w14:paraId="6FD04679" w14:textId="25C02D5F" w:rsidR="00F06A17" w:rsidRDefault="00F06A17">
          <w:pPr>
            <w:pStyle w:val="Kopvaninhoudsopgave"/>
          </w:pPr>
          <w:r>
            <w:rPr>
              <w:lang w:val="nl-NL"/>
            </w:rPr>
            <w:t>Inhoud</w:t>
          </w:r>
        </w:p>
        <w:p w14:paraId="11FF5609" w14:textId="6493914A" w:rsidR="00F06A17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0890" w:history="1">
            <w:r w:rsidRPr="00A1069E">
              <w:rPr>
                <w:rStyle w:val="Hyperlink"/>
                <w:rFonts w:eastAsiaTheme="majorEastAsia"/>
                <w:noProof/>
              </w:rPr>
              <w:t>Termen en 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58FC" w14:textId="1DC2C193" w:rsidR="00F06A17" w:rsidRDefault="00F06A17">
          <w:pPr>
            <w:pStyle w:val="Inhopg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390891" w:history="1">
            <w:r w:rsidRPr="00A1069E">
              <w:rPr>
                <w:rStyle w:val="Hyperlink"/>
                <w:rFonts w:eastAsiaTheme="majorEastAsia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A1069E">
              <w:rPr>
                <w:rStyle w:val="Hyperlink"/>
                <w:rFonts w:eastAsiaTheme="majorEastAsia"/>
                <w:noProof/>
              </w:rPr>
              <w:t>Gebruikershandleiding voor Hoofdbeheerders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7A7C" w14:textId="44F6B717" w:rsidR="00F06A17" w:rsidRDefault="00F06A17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390892" w:history="1">
            <w:r w:rsidRPr="00A1069E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A1069E">
              <w:rPr>
                <w:rStyle w:val="Hyperlink"/>
                <w:rFonts w:eastAsiaTheme="majorEastAsia"/>
                <w:noProof/>
              </w:rPr>
              <w:t>Beheerdersdashboard: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D711" w14:textId="2EA87FE2" w:rsidR="00F06A17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390893" w:history="1">
            <w:r w:rsidRPr="00A1069E">
              <w:rPr>
                <w:rStyle w:val="Hyperlink"/>
                <w:rFonts w:eastAsiaTheme="majorEastAsia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6FC" w14:textId="5D01B66C" w:rsidR="00F06A17" w:rsidRDefault="00F06A17">
          <w:r>
            <w:rPr>
              <w:b/>
              <w:bCs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D77D2FC" w14:textId="7DF817F5" w:rsidR="00B32861" w:rsidRPr="00B32861" w:rsidRDefault="000B28EF" w:rsidP="00423601">
      <w:pPr>
        <w:pStyle w:val="Kop2"/>
        <w:numPr>
          <w:ilvl w:val="0"/>
          <w:numId w:val="0"/>
        </w:numPr>
      </w:pPr>
      <w:bookmarkStart w:id="2" w:name="_Toc184390890"/>
      <w:r w:rsidRPr="000B28EF">
        <w:lastRenderedPageBreak/>
        <w:t>Termen en Afkortingen</w:t>
      </w:r>
      <w:bookmarkEnd w:id="2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08D75CB9" w:rsidR="000B28EF" w:rsidRPr="000B28EF" w:rsidRDefault="00652043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t>a.d.h.v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77F1FA7C" w:rsidR="000B28EF" w:rsidRPr="000B28EF" w:rsidRDefault="00652043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Aan de hand van</w:t>
            </w:r>
          </w:p>
        </w:tc>
      </w:tr>
      <w:tr w:rsidR="000B28EF" w:rsidRPr="000B28EF" w14:paraId="7B0F4E16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54D0150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51D4ACD0" w14:textId="18B1E221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C849A9" w14:textId="31BC0EC3" w:rsidR="008F1DBE" w:rsidRDefault="008F1DBE">
      <w:pPr>
        <w:spacing w:after="200" w:line="276" w:lineRule="auto"/>
        <w:jc w:val="left"/>
        <w:rPr>
          <w:rFonts w:cs="Arial"/>
          <w:bCs/>
          <w:kern w:val="32"/>
          <w:sz w:val="28"/>
          <w:szCs w:val="26"/>
          <w:lang w:val="nl-BE" w:eastAsia="nl-BE"/>
        </w:rPr>
      </w:pPr>
      <w:bookmarkStart w:id="3" w:name="_Toc378765630"/>
      <w:bookmarkEnd w:id="1"/>
      <w:bookmarkEnd w:id="3"/>
    </w:p>
    <w:p w14:paraId="6DBC6D05" w14:textId="62D082CA" w:rsidR="00FF78EC" w:rsidRDefault="00E460A8" w:rsidP="000A7D1C">
      <w:pPr>
        <w:pStyle w:val="Kop1"/>
      </w:pPr>
      <w:bookmarkStart w:id="4" w:name="_Toc184390891"/>
      <w:r w:rsidRPr="00EE100F">
        <w:t>Gebruikershandleiding voor Hoofdbeheerders</w:t>
      </w:r>
      <w:bookmarkEnd w:id="4"/>
    </w:p>
    <w:p w14:paraId="0829C56F" w14:textId="3DADD7A9" w:rsidR="000A7D1C" w:rsidRDefault="000A7D1C" w:rsidP="000A7D1C">
      <w:bookmarkStart w:id="5" w:name="_Toc69866611"/>
      <w:r>
        <w:t xml:space="preserve"> Deze handleiding b</w:t>
      </w:r>
      <w:r w:rsidR="003659DA">
        <w:t>ie</w:t>
      </w:r>
      <w:r>
        <w:t>dt een overzicht van alle beschikbare functies en hoe je deze kunt uitvoeren.</w:t>
      </w:r>
    </w:p>
    <w:p w14:paraId="1CB0EC49" w14:textId="24BAA29C" w:rsidR="00796FBA" w:rsidRDefault="00796FBA" w:rsidP="00796FBA">
      <w:pPr>
        <w:rPr>
          <w:b/>
          <w:bCs/>
        </w:rPr>
      </w:pPr>
      <w:r>
        <w:t xml:space="preserve">Laten we beginnen met het beschrijven van </w:t>
      </w:r>
      <w:r w:rsidRPr="00796FBA">
        <w:rPr>
          <w:b/>
          <w:bCs/>
        </w:rPr>
        <w:t xml:space="preserve">inloggen en </w:t>
      </w:r>
      <w:r w:rsidR="003659DA">
        <w:rPr>
          <w:b/>
          <w:bCs/>
        </w:rPr>
        <w:t xml:space="preserve">de </w:t>
      </w:r>
      <w:r w:rsidRPr="00796FBA">
        <w:rPr>
          <w:b/>
          <w:bCs/>
        </w:rPr>
        <w:t>toegang</w:t>
      </w:r>
      <w:r>
        <w:t xml:space="preserve"> tot de dashboard in je applicatie, waarbij Auth0 wordt gebruikt als externe </w:t>
      </w:r>
      <w:proofErr w:type="spellStart"/>
      <w:r>
        <w:t>identity</w:t>
      </w:r>
      <w:proofErr w:type="spellEnd"/>
      <w:r>
        <w:t xml:space="preserve"> provider.</w:t>
      </w:r>
      <w:r w:rsidRPr="00796FBA">
        <w:t xml:space="preserve"> Hieronder volgt een aangepaste sectie die rekening </w:t>
      </w:r>
      <w:r w:rsidRPr="00750D43">
        <w:rPr>
          <w:b/>
          <w:bCs/>
        </w:rPr>
        <w:t>houdt met het gebruik van Auth0.</w:t>
      </w:r>
    </w:p>
    <w:p w14:paraId="5B1A08D4" w14:textId="60D16B70" w:rsidR="00E60F5D" w:rsidRPr="00844DFC" w:rsidRDefault="00844DFC" w:rsidP="00635E49">
      <w:pPr>
        <w:pStyle w:val="Kop3"/>
        <w:rPr>
          <w:lang w:val="nl-BE"/>
        </w:rPr>
      </w:pPr>
      <w:bookmarkStart w:id="6" w:name="_Toc184390892"/>
      <w:r w:rsidRPr="00844DFC">
        <w:rPr>
          <w:lang w:val="nl-BE"/>
        </w:rPr>
        <w:t xml:space="preserve">Ingelogd als een </w:t>
      </w:r>
      <w:r w:rsidR="00E60F5D" w:rsidRPr="00844DFC">
        <w:rPr>
          <w:b/>
          <w:bCs w:val="0"/>
          <w:lang w:val="nl-BE"/>
        </w:rPr>
        <w:t>Beheerder</w:t>
      </w:r>
      <w:r w:rsidR="00E60F5D" w:rsidRPr="00844DFC">
        <w:rPr>
          <w:lang w:val="nl-BE"/>
        </w:rPr>
        <w:t>:</w:t>
      </w:r>
      <w:bookmarkEnd w:id="6"/>
    </w:p>
    <w:p w14:paraId="0F451C27" w14:textId="26F3CE23" w:rsidR="001662E2" w:rsidRDefault="00750D43" w:rsidP="00635E49">
      <w:pPr>
        <w:pStyle w:val="Kop4"/>
      </w:pPr>
      <w:r w:rsidRPr="00750D43">
        <w:t>Inloggen en Toegang tot het Beheerdersdashboard</w:t>
      </w:r>
    </w:p>
    <w:p w14:paraId="68985D58" w14:textId="721263CD" w:rsidR="00750D43" w:rsidRPr="00750D43" w:rsidRDefault="00750D43" w:rsidP="00750D43">
      <w:pPr>
        <w:ind w:left="720"/>
        <w:rPr>
          <w:b/>
          <w:bCs/>
        </w:rPr>
      </w:pPr>
      <w:r>
        <w:rPr>
          <w:b/>
          <w:bCs/>
        </w:rPr>
        <w:t>(foto)</w:t>
      </w:r>
    </w:p>
    <w:p w14:paraId="6AAF37DF" w14:textId="685B4FAB" w:rsidR="00750D43" w:rsidRPr="00750D43" w:rsidRDefault="00750D43" w:rsidP="00750D43">
      <w:pPr>
        <w:pStyle w:val="Lijstalinea"/>
        <w:numPr>
          <w:ilvl w:val="1"/>
          <w:numId w:val="18"/>
        </w:numPr>
      </w:pPr>
      <w:r w:rsidRPr="00750D43">
        <w:t>Open de applicatie</w:t>
      </w:r>
      <w:r w:rsidR="00F528AC">
        <w:t>.</w:t>
      </w:r>
    </w:p>
    <w:p w14:paraId="069F8A8C" w14:textId="44F045E5" w:rsidR="00E460A8" w:rsidRDefault="00750D43" w:rsidP="00C03F51">
      <w:pPr>
        <w:pStyle w:val="Lijstalinea"/>
        <w:numPr>
          <w:ilvl w:val="2"/>
          <w:numId w:val="18"/>
        </w:numPr>
      </w:pPr>
      <w:r w:rsidRPr="00750D43">
        <w:t xml:space="preserve">Open je browser en </w:t>
      </w:r>
      <w:r>
        <w:t xml:space="preserve">ga naar de URL van de applicatie </w:t>
      </w:r>
      <w:hyperlink r:id="rId11" w:history="1">
        <w:r w:rsidR="00633CBE" w:rsidRPr="00633CBE">
          <w:rPr>
            <w:rStyle w:val="Hyperlink"/>
          </w:rPr>
          <w:t>https://begeleider-sg-cv7opkejgm7y2hyepxnd.nilsvanvaerenbergh.be/</w:t>
        </w:r>
      </w:hyperlink>
      <w:r>
        <w:t>.</w:t>
      </w:r>
    </w:p>
    <w:p w14:paraId="65665E14" w14:textId="665661CD" w:rsidR="00750D43" w:rsidRDefault="00750D43" w:rsidP="00750D43">
      <w:pPr>
        <w:pStyle w:val="Lijstalinea"/>
        <w:numPr>
          <w:ilvl w:val="2"/>
          <w:numId w:val="18"/>
        </w:numPr>
      </w:pPr>
      <w:r>
        <w:t>Je wordt automatisch doorgestuurd naar de Auth0-inlogpagina.</w:t>
      </w:r>
    </w:p>
    <w:p w14:paraId="1F9B0CDA" w14:textId="0D24D076" w:rsidR="00750D43" w:rsidRDefault="00750D43" w:rsidP="00750D43">
      <w:pPr>
        <w:pStyle w:val="Lijstalinea"/>
        <w:numPr>
          <w:ilvl w:val="1"/>
          <w:numId w:val="18"/>
        </w:numPr>
      </w:pPr>
      <w:r>
        <w:t>Inloggen via Auth0</w:t>
      </w:r>
      <w:r w:rsidR="00797332">
        <w:t>.</w:t>
      </w:r>
    </w:p>
    <w:p w14:paraId="3D64225A" w14:textId="052D2AF0" w:rsidR="00750D43" w:rsidRDefault="00750D43" w:rsidP="00750D43">
      <w:pPr>
        <w:pStyle w:val="Lijstalinea"/>
        <w:numPr>
          <w:ilvl w:val="2"/>
          <w:numId w:val="18"/>
        </w:numPr>
      </w:pPr>
      <w:r>
        <w:t xml:space="preserve">Voer je </w:t>
      </w:r>
      <w:r w:rsidRPr="00750D43">
        <w:rPr>
          <w:b/>
          <w:bCs/>
        </w:rPr>
        <w:t>e-mailadres</w:t>
      </w:r>
      <w:r>
        <w:t xml:space="preserve"> en </w:t>
      </w:r>
      <w:r w:rsidRPr="00750D43">
        <w:rPr>
          <w:b/>
          <w:bCs/>
        </w:rPr>
        <w:t>wachtwoord</w:t>
      </w:r>
      <w:r>
        <w:t xml:space="preserve"> in op de inlogpagina “</w:t>
      </w:r>
      <w:r w:rsidRPr="00750D43">
        <w:rPr>
          <w:i/>
          <w:iCs/>
        </w:rPr>
        <w:t xml:space="preserve">Zorg ervoor dat je over een </w:t>
      </w:r>
      <w:r w:rsidRPr="007C5654">
        <w:rPr>
          <w:b/>
          <w:bCs/>
          <w:i/>
          <w:iCs/>
        </w:rPr>
        <w:t>beheerdersaccount</w:t>
      </w:r>
      <w:r w:rsidRPr="00750D43">
        <w:rPr>
          <w:i/>
          <w:iCs/>
        </w:rPr>
        <w:t xml:space="preserve"> beschikt om toegang te krijgen tot het dashboard</w:t>
      </w:r>
      <w:r w:rsidRPr="00750D43">
        <w:t>.</w:t>
      </w:r>
      <w:r>
        <w:t>”.</w:t>
      </w:r>
    </w:p>
    <w:p w14:paraId="382B6CD4" w14:textId="2CC47B6A" w:rsidR="00B02285" w:rsidRPr="00B02285" w:rsidRDefault="00750D43" w:rsidP="00B02285">
      <w:pPr>
        <w:pStyle w:val="Lijstalinea"/>
        <w:numPr>
          <w:ilvl w:val="2"/>
          <w:numId w:val="18"/>
        </w:numPr>
      </w:pPr>
      <w:r>
        <w:t xml:space="preserve">Klik op </w:t>
      </w:r>
      <w:r w:rsidR="00BC5FCE">
        <w:t xml:space="preserve">de </w:t>
      </w:r>
      <w:r>
        <w:t xml:space="preserve">knop </w:t>
      </w:r>
      <w:r w:rsidRPr="00750D43">
        <w:rPr>
          <w:b/>
          <w:bCs/>
        </w:rPr>
        <w:t>inloggen</w:t>
      </w:r>
      <w:r>
        <w:rPr>
          <w:b/>
          <w:bCs/>
        </w:rPr>
        <w:t>.</w:t>
      </w:r>
    </w:p>
    <w:p w14:paraId="7C9E62F8" w14:textId="58C411BC" w:rsidR="00DC1C07" w:rsidRDefault="00B02285" w:rsidP="00DC1C07">
      <w:pPr>
        <w:pStyle w:val="Lijstalinea"/>
        <w:numPr>
          <w:ilvl w:val="2"/>
          <w:numId w:val="18"/>
        </w:numPr>
      </w:pPr>
      <w:r w:rsidRPr="00B02285">
        <w:t>Na</w:t>
      </w:r>
      <w:r>
        <w:t xml:space="preserve"> succesvolle authenticatie wordt je doorgestuurd naar het beheerdersdashboard</w:t>
      </w:r>
      <w:r w:rsidR="00D12713">
        <w:t>.</w:t>
      </w:r>
    </w:p>
    <w:p w14:paraId="624DC7E4" w14:textId="0713C83C" w:rsidR="00067255" w:rsidRPr="00067255" w:rsidRDefault="00D12713" w:rsidP="00067255">
      <w:pPr>
        <w:pStyle w:val="Lijstalinea"/>
        <w:numPr>
          <w:ilvl w:val="1"/>
          <w:numId w:val="18"/>
        </w:numPr>
        <w:rPr>
          <w:b/>
          <w:bCs/>
        </w:rPr>
      </w:pPr>
      <w:r w:rsidRPr="00D12713">
        <w:rPr>
          <w:b/>
          <w:bCs/>
        </w:rPr>
        <w:t>Problemen met inloggen</w:t>
      </w:r>
      <w:r w:rsidR="00447C79">
        <w:rPr>
          <w:b/>
          <w:bCs/>
        </w:rPr>
        <w:t>.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750"/>
        <w:gridCol w:w="3872"/>
      </w:tblGrid>
      <w:tr w:rsidR="00DC1C07" w14:paraId="1294822F" w14:textId="77777777" w:rsidTr="005C7ACC">
        <w:tc>
          <w:tcPr>
            <w:tcW w:w="4531" w:type="dxa"/>
            <w:shd w:val="clear" w:color="auto" w:fill="C00000"/>
            <w:vAlign w:val="center"/>
          </w:tcPr>
          <w:p w14:paraId="3CC95AA5" w14:textId="5039B7C1" w:rsidR="00DC1C07" w:rsidRPr="005C7ACC" w:rsidRDefault="008D5509" w:rsidP="008D5509">
            <w:pPr>
              <w:pStyle w:val="Lijstalinea"/>
              <w:ind w:left="0"/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Probleem</w:t>
            </w:r>
          </w:p>
        </w:tc>
        <w:tc>
          <w:tcPr>
            <w:tcW w:w="4531" w:type="dxa"/>
            <w:shd w:val="clear" w:color="auto" w:fill="C00000"/>
            <w:vAlign w:val="center"/>
          </w:tcPr>
          <w:p w14:paraId="13A741D0" w14:textId="47ABAC62" w:rsidR="00DC1C07" w:rsidRPr="005C7ACC" w:rsidRDefault="008D5509" w:rsidP="008D5509">
            <w:pPr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Oplossing</w:t>
            </w:r>
          </w:p>
        </w:tc>
      </w:tr>
      <w:tr w:rsidR="00DC1C07" w14:paraId="624FA36C" w14:textId="77777777" w:rsidTr="00DC1C07">
        <w:tc>
          <w:tcPr>
            <w:tcW w:w="4531" w:type="dxa"/>
            <w:vAlign w:val="center"/>
          </w:tcPr>
          <w:p w14:paraId="69741648" w14:textId="29DEAB91" w:rsidR="00DC1C07" w:rsidRDefault="00DC1C07" w:rsidP="00DC1C07">
            <w:pPr>
              <w:pStyle w:val="Lijstaline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Wachtwoord vergeten?</w:t>
            </w:r>
          </w:p>
        </w:tc>
        <w:tc>
          <w:tcPr>
            <w:tcW w:w="4531" w:type="dxa"/>
            <w:vAlign w:val="center"/>
          </w:tcPr>
          <w:p w14:paraId="4FD15F86" w14:textId="77777777" w:rsidR="00DC1C07" w:rsidRPr="00DC1C07" w:rsidRDefault="00DC1C07" w:rsidP="00DC1C07">
            <w:pPr>
              <w:jc w:val="center"/>
              <w:rPr>
                <w:b/>
                <w:bCs/>
              </w:rPr>
            </w:pPr>
            <w:r>
              <w:t xml:space="preserve">Klik op de link </w:t>
            </w:r>
            <w:r w:rsidRPr="00DC1C07">
              <w:rPr>
                <w:b/>
                <w:bCs/>
              </w:rPr>
              <w:t xml:space="preserve">Wachtwoord vergeten? </w:t>
            </w:r>
            <w:r>
              <w:t>Op de auth0 inlogpagina.</w:t>
            </w:r>
          </w:p>
          <w:p w14:paraId="2587B5A1" w14:textId="2E4A87C6" w:rsidR="00DC1C07" w:rsidRDefault="00DC1C07" w:rsidP="00DC1C07">
            <w:pPr>
              <w:jc w:val="center"/>
            </w:pPr>
            <w:r>
              <w:t>Volg de instructies om een nieuwe wachtwoord in te stellen.</w:t>
            </w:r>
          </w:p>
        </w:tc>
      </w:tr>
      <w:tr w:rsidR="00DC1C07" w14:paraId="76AB286B" w14:textId="77777777" w:rsidTr="00DC1C07">
        <w:tc>
          <w:tcPr>
            <w:tcW w:w="4531" w:type="dxa"/>
            <w:vAlign w:val="center"/>
          </w:tcPr>
          <w:p w14:paraId="665312B3" w14:textId="205010FC" w:rsidR="00DC1C07" w:rsidRDefault="00DC1C07" w:rsidP="00DC1C07">
            <w:pPr>
              <w:pStyle w:val="Lijstalinea"/>
              <w:ind w:left="0"/>
              <w:jc w:val="center"/>
            </w:pPr>
            <w:r w:rsidRPr="00D12713">
              <w:rPr>
                <w:b/>
                <w:bCs/>
              </w:rPr>
              <w:t>Geen toegang?</w:t>
            </w:r>
          </w:p>
        </w:tc>
        <w:tc>
          <w:tcPr>
            <w:tcW w:w="4531" w:type="dxa"/>
            <w:vAlign w:val="center"/>
          </w:tcPr>
          <w:p w14:paraId="1C013DC3" w14:textId="76BF2D1A" w:rsidR="00DC1C07" w:rsidRDefault="00DC1C07" w:rsidP="00DC1C07">
            <w:pPr>
              <w:pStyle w:val="Lijstalinea"/>
              <w:ind w:left="0"/>
              <w:jc w:val="center"/>
            </w:pPr>
            <w:r>
              <w:t xml:space="preserve">Neem contact op met de systeembeheerder om te controleren </w:t>
            </w:r>
            <w:r w:rsidRPr="00D12713">
              <w:t>of jouw account de juiste rol (Beheerder) heeft</w:t>
            </w:r>
          </w:p>
        </w:tc>
      </w:tr>
    </w:tbl>
    <w:p w14:paraId="270C30FC" w14:textId="77777777" w:rsidR="00051457" w:rsidRPr="00DC1C07" w:rsidRDefault="00051457" w:rsidP="00DC1C07">
      <w:pPr>
        <w:rPr>
          <w:b/>
          <w:bCs/>
        </w:rPr>
      </w:pPr>
    </w:p>
    <w:p w14:paraId="535EFA3F" w14:textId="14A45536" w:rsidR="00C1351A" w:rsidRDefault="00051457" w:rsidP="00635E49">
      <w:pPr>
        <w:pStyle w:val="Kop4"/>
      </w:pPr>
      <w:r w:rsidRPr="00635E49">
        <w:rPr>
          <w:rStyle w:val="Kop4Char"/>
          <w:b/>
          <w:bCs/>
        </w:rPr>
        <w:lastRenderedPageBreak/>
        <w:t>Toegang tot het  beheerdersdashboard</w:t>
      </w:r>
      <w:r w:rsidR="004755D2">
        <w:t>.</w:t>
      </w:r>
    </w:p>
    <w:p w14:paraId="2B646817" w14:textId="15749431" w:rsidR="00C1351A" w:rsidRDefault="00C1351A" w:rsidP="00C1351A">
      <w:pPr>
        <w:pStyle w:val="Lijstalinea"/>
        <w:rPr>
          <w:b/>
          <w:bCs/>
        </w:rPr>
      </w:pPr>
      <w:r>
        <w:rPr>
          <w:b/>
          <w:bCs/>
        </w:rPr>
        <w:t>(foto)</w:t>
      </w:r>
    </w:p>
    <w:p w14:paraId="44F8187C" w14:textId="192EE86D" w:rsidR="00C1351A" w:rsidRDefault="00C1351A" w:rsidP="00C1351A">
      <w:pPr>
        <w:pStyle w:val="Lijstalinea"/>
      </w:pPr>
      <w:r>
        <w:t xml:space="preserve">Na succesvol inloggen krijg je toegang tot het </w:t>
      </w:r>
      <w:r w:rsidRPr="00750D43">
        <w:rPr>
          <w:b/>
          <w:bCs/>
        </w:rPr>
        <w:t>Beheerdersdashboard</w:t>
      </w:r>
      <w:r>
        <w:rPr>
          <w:b/>
          <w:bCs/>
        </w:rPr>
        <w:t xml:space="preserve">. </w:t>
      </w:r>
      <w:r w:rsidRPr="00C1351A">
        <w:t>Het dashboard biedt overzichtelijke toegang tot alle beheertaken</w:t>
      </w:r>
      <w:r w:rsidR="0017738C">
        <w:t>:</w:t>
      </w:r>
    </w:p>
    <w:p w14:paraId="46CE2C61" w14:textId="1FCF163E" w:rsidR="0017738C" w:rsidRPr="0017738C" w:rsidRDefault="0017738C" w:rsidP="0017738C">
      <w:pPr>
        <w:pStyle w:val="Lijstalinea"/>
        <w:numPr>
          <w:ilvl w:val="0"/>
          <w:numId w:val="19"/>
        </w:numPr>
        <w:rPr>
          <w:b/>
          <w:bCs/>
        </w:rPr>
      </w:pPr>
      <w:r w:rsidRPr="0017738C">
        <w:rPr>
          <w:b/>
          <w:bCs/>
        </w:rPr>
        <w:t>Gebruikersbeheer</w:t>
      </w:r>
      <w:r>
        <w:rPr>
          <w:b/>
          <w:bCs/>
        </w:rPr>
        <w:t xml:space="preserve">: </w:t>
      </w:r>
      <w:r>
        <w:t>overzicht van alle gebruikers en hun status.</w:t>
      </w:r>
    </w:p>
    <w:p w14:paraId="7F0141BC" w14:textId="4E2574D5" w:rsidR="0017738C" w:rsidRPr="00931421" w:rsidRDefault="0017738C" w:rsidP="0017738C">
      <w:pPr>
        <w:pStyle w:val="Lijstaline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Rollenbeheer: </w:t>
      </w:r>
      <w:r>
        <w:t>toewijzen en beheren van gebruikersrollen.</w:t>
      </w:r>
    </w:p>
    <w:p w14:paraId="7FD59DAE" w14:textId="1B94D6D7" w:rsidR="00931421" w:rsidRPr="00262F5F" w:rsidRDefault="00931421" w:rsidP="0017738C">
      <w:pPr>
        <w:pStyle w:val="Lijstalinea"/>
        <w:numPr>
          <w:ilvl w:val="0"/>
          <w:numId w:val="19"/>
        </w:numPr>
      </w:pPr>
      <w:r>
        <w:rPr>
          <w:b/>
          <w:bCs/>
        </w:rPr>
        <w:t xml:space="preserve">Modules: </w:t>
      </w:r>
      <w:r w:rsidRPr="00262F5F">
        <w:t xml:space="preserve">toewijzen en overzicht van toegewezen modules aan </w:t>
      </w:r>
      <w:proofErr w:type="spellStart"/>
      <w:r w:rsidRPr="00262F5F">
        <w:t>trajectVolger</w:t>
      </w:r>
      <w:proofErr w:type="spellEnd"/>
      <w:r w:rsidR="00A94A9D" w:rsidRPr="00262F5F">
        <w:t>.</w:t>
      </w:r>
    </w:p>
    <w:p w14:paraId="7035C2D6" w14:textId="3F1F39FC" w:rsidR="00E70F7A" w:rsidRPr="00E70F7A" w:rsidRDefault="0017738C" w:rsidP="00E70F7A">
      <w:pPr>
        <w:pStyle w:val="Lijstalinea"/>
        <w:numPr>
          <w:ilvl w:val="0"/>
          <w:numId w:val="19"/>
        </w:numPr>
        <w:rPr>
          <w:b/>
          <w:bCs/>
        </w:rPr>
      </w:pPr>
      <w:r w:rsidRPr="0017738C">
        <w:rPr>
          <w:b/>
          <w:bCs/>
        </w:rPr>
        <w:t>Contentbeheer</w:t>
      </w:r>
      <w:r>
        <w:rPr>
          <w:b/>
          <w:bCs/>
        </w:rPr>
        <w:t xml:space="preserve">: </w:t>
      </w:r>
      <w:r>
        <w:t>aanmaken en beheren van vragen en modules</w:t>
      </w:r>
      <w:r w:rsidR="00C67C12">
        <w:t xml:space="preserve"> (</w:t>
      </w:r>
      <w:r w:rsidR="00C67C12" w:rsidRPr="00C67C12">
        <w:rPr>
          <w:b/>
          <w:bCs/>
        </w:rPr>
        <w:t xml:space="preserve">zie gedeelte </w:t>
      </w:r>
      <w:r w:rsidR="00D05BF3">
        <w:rPr>
          <w:b/>
          <w:bCs/>
        </w:rPr>
        <w:t>ingelogd</w:t>
      </w:r>
      <w:r w:rsidR="00D13B2C">
        <w:rPr>
          <w:b/>
          <w:bCs/>
        </w:rPr>
        <w:t xml:space="preserve"> als een Content Maker</w:t>
      </w:r>
      <w:r w:rsidR="00C67C12">
        <w:t>)</w:t>
      </w:r>
    </w:p>
    <w:p w14:paraId="67B9C24E" w14:textId="7BD47A7B" w:rsidR="00E70F7A" w:rsidRDefault="003B7A34" w:rsidP="00E70F7A">
      <w:pPr>
        <w:ind w:left="708"/>
      </w:pPr>
      <w:r>
        <w:t>Deze dashboard is alle</w:t>
      </w:r>
      <w:r w:rsidR="0013454A">
        <w:t>e</w:t>
      </w:r>
      <w:r>
        <w:t>n toegankelijk voor gebruikers met de rol Beheerder.</w:t>
      </w:r>
    </w:p>
    <w:p w14:paraId="6390A8B0" w14:textId="2D9FA6C9" w:rsidR="00E70F7A" w:rsidRDefault="00E70F7A" w:rsidP="00BB0E2D">
      <w:pPr>
        <w:pStyle w:val="Kop4"/>
      </w:pPr>
      <w:r w:rsidRPr="0017738C">
        <w:t>Gebruikersbeheer</w:t>
      </w:r>
    </w:p>
    <w:p w14:paraId="5C311A5F" w14:textId="72621ED1" w:rsidR="000632B0" w:rsidRDefault="000632B0" w:rsidP="000632B0">
      <w:pPr>
        <w:pStyle w:val="Lijstalinea"/>
        <w:rPr>
          <w:b/>
          <w:bCs/>
        </w:rPr>
      </w:pPr>
      <w:r>
        <w:rPr>
          <w:b/>
          <w:bCs/>
        </w:rPr>
        <w:t>(foto)</w:t>
      </w:r>
    </w:p>
    <w:p w14:paraId="0BAE9CC5" w14:textId="29200A34" w:rsidR="008B6933" w:rsidRDefault="008B6933" w:rsidP="008B6933">
      <w:pPr>
        <w:pStyle w:val="Lijstalinea"/>
        <w:numPr>
          <w:ilvl w:val="0"/>
          <w:numId w:val="22"/>
        </w:numPr>
      </w:pPr>
      <w:r w:rsidRPr="008B6933">
        <w:t xml:space="preserve">Zodra </w:t>
      </w:r>
      <w:r>
        <w:t xml:space="preserve">je bent ingelogd, wordt het </w:t>
      </w:r>
      <w:r w:rsidRPr="008B6933">
        <w:rPr>
          <w:b/>
          <w:bCs/>
        </w:rPr>
        <w:t>Beheerdersdashboard</w:t>
      </w:r>
      <w:r w:rsidRPr="008B6933">
        <w:t xml:space="preserve"> </w:t>
      </w:r>
      <w:r>
        <w:t>weergegeven.</w:t>
      </w:r>
    </w:p>
    <w:p w14:paraId="322B84C2" w14:textId="343201BD" w:rsidR="00B04B30" w:rsidRDefault="008B6933" w:rsidP="00B04B30">
      <w:pPr>
        <w:pStyle w:val="Lijstalinea"/>
        <w:numPr>
          <w:ilvl w:val="0"/>
          <w:numId w:val="22"/>
        </w:numPr>
      </w:pPr>
      <w:r>
        <w:t xml:space="preserve">Klik in het dashboard op het menu-item </w:t>
      </w:r>
      <w:r w:rsidRPr="00E47FDD">
        <w:rPr>
          <w:b/>
          <w:bCs/>
        </w:rPr>
        <w:t>Gebruikersbeheer</w:t>
      </w:r>
      <w:r>
        <w:t>.</w:t>
      </w:r>
    </w:p>
    <w:p w14:paraId="2B5D9C8A" w14:textId="77777777" w:rsidR="00C46F11" w:rsidRDefault="00C46F11" w:rsidP="00C46F11">
      <w:pPr>
        <w:pStyle w:val="Lijstalinea"/>
        <w:numPr>
          <w:ilvl w:val="1"/>
          <w:numId w:val="22"/>
        </w:numPr>
      </w:pPr>
      <w:r>
        <w:t>Dit menu opent een drop-down met de volgende opties:</w:t>
      </w:r>
    </w:p>
    <w:p w14:paraId="414B18EC" w14:textId="77A6B255" w:rsidR="00C46F11" w:rsidRPr="00B04B30" w:rsidRDefault="00C46F11" w:rsidP="00C46F11">
      <w:pPr>
        <w:pStyle w:val="Lijstalinea"/>
        <w:numPr>
          <w:ilvl w:val="2"/>
          <w:numId w:val="23"/>
        </w:numPr>
        <w:rPr>
          <w:b/>
          <w:bCs/>
        </w:rPr>
      </w:pPr>
      <w:r w:rsidRPr="00B04B30">
        <w:rPr>
          <w:b/>
          <w:bCs/>
        </w:rPr>
        <w:t>Gebruikers</w:t>
      </w:r>
      <w:r w:rsidR="001E4774">
        <w:rPr>
          <w:b/>
          <w:bCs/>
        </w:rPr>
        <w:t xml:space="preserve"> </w:t>
      </w:r>
      <w:r w:rsidRPr="00B04B30">
        <w:rPr>
          <w:b/>
          <w:bCs/>
        </w:rPr>
        <w:t>overzicht</w:t>
      </w:r>
    </w:p>
    <w:p w14:paraId="7907F7D0" w14:textId="77777777" w:rsidR="00C46F11" w:rsidRPr="00B04B30" w:rsidRDefault="00C46F11" w:rsidP="00C46F11">
      <w:pPr>
        <w:pStyle w:val="Lijstalinea"/>
        <w:numPr>
          <w:ilvl w:val="2"/>
          <w:numId w:val="23"/>
        </w:numPr>
        <w:rPr>
          <w:b/>
          <w:bCs/>
        </w:rPr>
      </w:pPr>
      <w:r w:rsidRPr="00B04B30">
        <w:rPr>
          <w:b/>
          <w:bCs/>
        </w:rPr>
        <w:t>Gebruiker Toevoegen</w:t>
      </w:r>
    </w:p>
    <w:p w14:paraId="214E644A" w14:textId="13523AE2" w:rsidR="00C46F11" w:rsidRDefault="00826500" w:rsidP="00C46F11">
      <w:pPr>
        <w:pStyle w:val="Lijstalinea"/>
        <w:numPr>
          <w:ilvl w:val="2"/>
          <w:numId w:val="23"/>
        </w:numPr>
        <w:rPr>
          <w:b/>
          <w:bCs/>
        </w:rPr>
      </w:pPr>
      <w:proofErr w:type="spellStart"/>
      <w:r>
        <w:rPr>
          <w:b/>
          <w:bCs/>
        </w:rPr>
        <w:t>Traject</w:t>
      </w:r>
      <w:r w:rsidR="00C46F11" w:rsidRPr="00B04B30">
        <w:rPr>
          <w:b/>
          <w:bCs/>
        </w:rPr>
        <w:t>Volger</w:t>
      </w:r>
      <w:proofErr w:type="spellEnd"/>
      <w:r w:rsidR="00C46F11" w:rsidRPr="00B04B30">
        <w:rPr>
          <w:b/>
          <w:bCs/>
        </w:rPr>
        <w:t xml:space="preserve"> toewijzen</w:t>
      </w:r>
    </w:p>
    <w:p w14:paraId="72766716" w14:textId="77777777" w:rsidR="00C46F11" w:rsidRPr="00C46F11" w:rsidRDefault="00C46F11" w:rsidP="00C46F11">
      <w:pPr>
        <w:pStyle w:val="Lijstalinea"/>
        <w:ind w:left="3060"/>
        <w:rPr>
          <w:b/>
          <w:bCs/>
        </w:rPr>
      </w:pPr>
    </w:p>
    <w:p w14:paraId="59F70461" w14:textId="1DCF6DBF" w:rsidR="00C46F11" w:rsidRDefault="00A4505E" w:rsidP="00B04B30">
      <w:pPr>
        <w:pStyle w:val="Lijstalinea"/>
        <w:numPr>
          <w:ilvl w:val="0"/>
          <w:numId w:val="22"/>
        </w:numPr>
      </w:pPr>
      <w:r>
        <w:t>Toegang</w:t>
      </w:r>
      <w:r w:rsidR="00C46F11">
        <w:rPr>
          <w:b/>
          <w:bCs/>
        </w:rPr>
        <w:t xml:space="preserve"> </w:t>
      </w:r>
      <w:r>
        <w:t>tot</w:t>
      </w:r>
      <w:r w:rsidR="00C46F11">
        <w:rPr>
          <w:b/>
          <w:bCs/>
        </w:rPr>
        <w:t xml:space="preserve"> </w:t>
      </w:r>
      <w:r w:rsidR="00C46F11" w:rsidRPr="00C46F11">
        <w:rPr>
          <w:b/>
          <w:bCs/>
        </w:rPr>
        <w:t>Gebruikers</w:t>
      </w:r>
      <w:r w:rsidR="00170ED8">
        <w:rPr>
          <w:b/>
          <w:bCs/>
        </w:rPr>
        <w:t xml:space="preserve"> </w:t>
      </w:r>
      <w:r w:rsidR="00C46F11" w:rsidRPr="00C46F11">
        <w:rPr>
          <w:b/>
          <w:bCs/>
        </w:rPr>
        <w:t>overzicht</w:t>
      </w:r>
      <w:r w:rsidR="00C46F11">
        <w:t>:</w:t>
      </w:r>
    </w:p>
    <w:p w14:paraId="45A3A9B7" w14:textId="540DE6AB" w:rsidR="00C46F11" w:rsidRDefault="00C46F11" w:rsidP="00C46F11">
      <w:pPr>
        <w:pStyle w:val="Lijstalinea"/>
        <w:ind w:left="2160"/>
      </w:pPr>
      <w:r>
        <w:t>(foto)</w:t>
      </w:r>
    </w:p>
    <w:p w14:paraId="537113E3" w14:textId="39B1FC4B" w:rsidR="00B10F2D" w:rsidRPr="00B10F2D" w:rsidRDefault="00B10F2D" w:rsidP="00B10F2D">
      <w:pPr>
        <w:pStyle w:val="Lijstalinea"/>
        <w:numPr>
          <w:ilvl w:val="1"/>
          <w:numId w:val="22"/>
        </w:numPr>
      </w:pPr>
      <w:r>
        <w:t xml:space="preserve">Klik in het menu </w:t>
      </w:r>
      <w:r w:rsidRPr="00B10F2D">
        <w:rPr>
          <w:b/>
          <w:bCs/>
        </w:rPr>
        <w:t>Gebruikers</w:t>
      </w:r>
      <w:r>
        <w:rPr>
          <w:b/>
          <w:bCs/>
        </w:rPr>
        <w:t>beheer op Gebruikers</w:t>
      </w:r>
      <w:r w:rsidR="00170ED8">
        <w:rPr>
          <w:b/>
          <w:bCs/>
        </w:rPr>
        <w:t xml:space="preserve"> </w:t>
      </w:r>
      <w:r>
        <w:rPr>
          <w:b/>
          <w:bCs/>
        </w:rPr>
        <w:t>overzicht.</w:t>
      </w:r>
    </w:p>
    <w:p w14:paraId="167CD191" w14:textId="77777777" w:rsidR="00B10F2D" w:rsidRDefault="00B10F2D" w:rsidP="00B10F2D">
      <w:pPr>
        <w:pStyle w:val="Lijstalinea"/>
        <w:numPr>
          <w:ilvl w:val="1"/>
          <w:numId w:val="22"/>
        </w:numPr>
      </w:pPr>
      <w:r>
        <w:t>Een tabel wordt weergegeven met de volgende kolommen:</w:t>
      </w:r>
    </w:p>
    <w:p w14:paraId="6A972967" w14:textId="3A2DC20E" w:rsidR="00BC0CCA" w:rsidRDefault="00B10F2D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 </w:t>
      </w:r>
      <w:r w:rsidR="00BC0CCA">
        <w:rPr>
          <w:b/>
          <w:bCs/>
        </w:rPr>
        <w:t>Naam:</w:t>
      </w:r>
      <w:r w:rsidR="00BC0CCA">
        <w:t xml:space="preserve"> naam van de gebruiker.</w:t>
      </w:r>
    </w:p>
    <w:p w14:paraId="56CF00D6" w14:textId="0E697D57" w:rsidR="00BC0CCA" w:rsidRDefault="00BC0CCA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Achternaam: </w:t>
      </w:r>
      <w:r>
        <w:t>achternaam van de gebruiker.</w:t>
      </w:r>
    </w:p>
    <w:p w14:paraId="5A0B04C7" w14:textId="3006A5E0" w:rsidR="00BC0CCA" w:rsidRPr="00BC0CCA" w:rsidRDefault="00BC0CCA" w:rsidP="00BC0CCA">
      <w:pPr>
        <w:pStyle w:val="Lijstalinea"/>
        <w:numPr>
          <w:ilvl w:val="2"/>
          <w:numId w:val="22"/>
        </w:numPr>
        <w:rPr>
          <w:lang w:val="nl-BE"/>
        </w:rPr>
      </w:pPr>
      <w:r w:rsidRPr="00BC0CCA">
        <w:rPr>
          <w:b/>
          <w:bCs/>
          <w:lang w:val="nl-BE"/>
        </w:rPr>
        <w:t xml:space="preserve">E-mailadres: </w:t>
      </w:r>
      <w:r w:rsidRPr="00BC0CCA">
        <w:rPr>
          <w:lang w:val="nl-BE"/>
        </w:rPr>
        <w:t>het e-mailadres van de g</w:t>
      </w:r>
      <w:r>
        <w:rPr>
          <w:lang w:val="nl-BE"/>
        </w:rPr>
        <w:t>ebruiker.</w:t>
      </w:r>
      <w:r w:rsidRPr="00BC0CCA">
        <w:rPr>
          <w:lang w:val="nl-BE"/>
        </w:rPr>
        <w:t xml:space="preserve"> </w:t>
      </w:r>
    </w:p>
    <w:p w14:paraId="60284D21" w14:textId="21339186" w:rsidR="00BC0CCA" w:rsidRPr="00BC0CCA" w:rsidRDefault="00BC0CCA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Gsm-nummer: </w:t>
      </w:r>
      <w:r>
        <w:t xml:space="preserve">gsm-nummer van de gebruiker begint met landcode. </w:t>
      </w:r>
    </w:p>
    <w:p w14:paraId="3C5AD96E" w14:textId="3BFCD17C" w:rsidR="00BC0CCA" w:rsidRPr="00BC0CCA" w:rsidRDefault="00BC0CCA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Status: </w:t>
      </w:r>
      <w:r>
        <w:t>de huidige status van de gebruiker (Actief of Gedeactiveerd)</w:t>
      </w:r>
      <w:r w:rsidR="00CA2143">
        <w:t xml:space="preserve"> </w:t>
      </w:r>
      <w:proofErr w:type="spellStart"/>
      <w:r w:rsidR="00CA2143">
        <w:t>a.d.h.v</w:t>
      </w:r>
      <w:proofErr w:type="spellEnd"/>
      <w:r w:rsidR="00CA2143">
        <w:t xml:space="preserve"> knop.</w:t>
      </w:r>
    </w:p>
    <w:p w14:paraId="7EE5B64C" w14:textId="7D13B8F7" w:rsidR="00BC0CCA" w:rsidRPr="00200164" w:rsidRDefault="00BC0CCA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Acties: </w:t>
      </w:r>
      <w:r>
        <w:t xml:space="preserve">mogelijkheden om een gebruiker te </w:t>
      </w:r>
      <w:r w:rsidRPr="00BC0CCA">
        <w:rPr>
          <w:b/>
          <w:bCs/>
        </w:rPr>
        <w:t>bewerken</w:t>
      </w:r>
      <w:r>
        <w:t xml:space="preserve"> (</w:t>
      </w:r>
      <w:r w:rsidRPr="00BC0CCA">
        <w:rPr>
          <w:b/>
          <w:bCs/>
        </w:rPr>
        <w:t>potlood ic</w:t>
      </w:r>
      <w:r>
        <w:rPr>
          <w:b/>
          <w:bCs/>
        </w:rPr>
        <w:t>o</w:t>
      </w:r>
      <w:r w:rsidRPr="00BC0CCA">
        <w:rPr>
          <w:b/>
          <w:bCs/>
        </w:rPr>
        <w:t>on</w:t>
      </w:r>
      <w:r>
        <w:t xml:space="preserve">), gebruiker </w:t>
      </w:r>
      <w:r w:rsidRPr="00BC0CCA">
        <w:rPr>
          <w:b/>
          <w:bCs/>
        </w:rPr>
        <w:t>verwijderen (prullenbak icoon)</w:t>
      </w:r>
    </w:p>
    <w:p w14:paraId="3CA8236E" w14:textId="10DF33C0" w:rsidR="00200164" w:rsidRPr="00200164" w:rsidRDefault="00200164" w:rsidP="00BC0CCA">
      <w:pPr>
        <w:pStyle w:val="Lijstalinea"/>
        <w:numPr>
          <w:ilvl w:val="2"/>
          <w:numId w:val="22"/>
        </w:numPr>
      </w:pPr>
      <w:r>
        <w:rPr>
          <w:b/>
          <w:bCs/>
        </w:rPr>
        <w:t xml:space="preserve">Rol: </w:t>
      </w:r>
      <w:r>
        <w:t xml:space="preserve">je krijgt de rol te zien </w:t>
      </w:r>
      <w:proofErr w:type="spellStart"/>
      <w:r>
        <w:t>a.d.h.v</w:t>
      </w:r>
      <w:proofErr w:type="spellEnd"/>
      <w:r>
        <w:t xml:space="preserve"> te </w:t>
      </w:r>
      <w:r w:rsidRPr="00200164">
        <w:rPr>
          <w:b/>
          <w:bCs/>
        </w:rPr>
        <w:t>klikken</w:t>
      </w:r>
      <w:r>
        <w:t xml:space="preserve"> op een </w:t>
      </w:r>
      <w:r w:rsidRPr="00200164">
        <w:rPr>
          <w:b/>
          <w:bCs/>
        </w:rPr>
        <w:t>rij</w:t>
      </w:r>
      <w:r>
        <w:t xml:space="preserve"> van tabel.</w:t>
      </w:r>
    </w:p>
    <w:p w14:paraId="75A9EF0A" w14:textId="0CDD87BC" w:rsidR="00200164" w:rsidRDefault="00530AFF" w:rsidP="00200164">
      <w:pPr>
        <w:pStyle w:val="Lijstalinea"/>
        <w:numPr>
          <w:ilvl w:val="1"/>
          <w:numId w:val="22"/>
        </w:numPr>
      </w:pPr>
      <w:r w:rsidRPr="00431721">
        <w:rPr>
          <w:b/>
          <w:bCs/>
        </w:rPr>
        <w:t>Acties</w:t>
      </w:r>
      <w:r>
        <w:t xml:space="preserve"> binnen </w:t>
      </w:r>
      <w:r>
        <w:rPr>
          <w:b/>
          <w:bCs/>
        </w:rPr>
        <w:t>Gebruikersoverzicht</w:t>
      </w:r>
      <w:r w:rsidR="00652043">
        <w:t>:</w:t>
      </w:r>
    </w:p>
    <w:p w14:paraId="6A137B76" w14:textId="194B87F6" w:rsidR="00652043" w:rsidRDefault="00652043" w:rsidP="00652043">
      <w:pPr>
        <w:pStyle w:val="Lijstalinea"/>
        <w:numPr>
          <w:ilvl w:val="2"/>
          <w:numId w:val="22"/>
        </w:numPr>
        <w:rPr>
          <w:b/>
          <w:bCs/>
        </w:rPr>
      </w:pPr>
      <w:r w:rsidRPr="00652043">
        <w:rPr>
          <w:b/>
          <w:bCs/>
        </w:rPr>
        <w:t>Gebruiker bewerken</w:t>
      </w:r>
      <w:r>
        <w:rPr>
          <w:b/>
          <w:bCs/>
        </w:rPr>
        <w:t>:</w:t>
      </w:r>
    </w:p>
    <w:p w14:paraId="61F2CAA8" w14:textId="78F8680C" w:rsidR="00652043" w:rsidRDefault="00652043" w:rsidP="00652043">
      <w:pPr>
        <w:pStyle w:val="Lijstalinea"/>
        <w:ind w:left="3600"/>
        <w:rPr>
          <w:b/>
          <w:bCs/>
        </w:rPr>
      </w:pPr>
      <w:r>
        <w:rPr>
          <w:b/>
          <w:bCs/>
        </w:rPr>
        <w:t>(foto)</w:t>
      </w:r>
    </w:p>
    <w:p w14:paraId="2FBFFC8E" w14:textId="79B0AA50" w:rsidR="00652043" w:rsidRPr="00652043" w:rsidRDefault="00652043" w:rsidP="00652043">
      <w:pPr>
        <w:pStyle w:val="Lijstalinea"/>
        <w:numPr>
          <w:ilvl w:val="3"/>
          <w:numId w:val="22"/>
        </w:numPr>
        <w:rPr>
          <w:b/>
          <w:bCs/>
        </w:rPr>
      </w:pPr>
      <w:r>
        <w:t xml:space="preserve">Klik op de </w:t>
      </w:r>
      <w:r w:rsidR="006674A0">
        <w:rPr>
          <w:b/>
          <w:bCs/>
        </w:rPr>
        <w:t>P</w:t>
      </w:r>
      <w:r w:rsidR="006674A0" w:rsidRPr="00C869A2">
        <w:rPr>
          <w:b/>
          <w:bCs/>
        </w:rPr>
        <w:t>otlood</w:t>
      </w:r>
      <w:r w:rsidR="006674A0">
        <w:t xml:space="preserve"> </w:t>
      </w:r>
      <w:r>
        <w:t>in de rij van de gebruiker.</w:t>
      </w:r>
    </w:p>
    <w:p w14:paraId="61AEB81B" w14:textId="33FD7BDF" w:rsidR="00652043" w:rsidRPr="00652043" w:rsidRDefault="00652043" w:rsidP="00652043">
      <w:pPr>
        <w:pStyle w:val="Lijstalinea"/>
        <w:ind w:left="3600"/>
        <w:rPr>
          <w:b/>
          <w:bCs/>
        </w:rPr>
      </w:pPr>
      <w:r>
        <w:t>(foto)</w:t>
      </w:r>
    </w:p>
    <w:p w14:paraId="0683380D" w14:textId="15DF250B" w:rsidR="00BD2B70" w:rsidRPr="00BD2B70" w:rsidRDefault="00652043" w:rsidP="00BD2B70">
      <w:pPr>
        <w:pStyle w:val="Lijstalinea"/>
        <w:numPr>
          <w:ilvl w:val="3"/>
          <w:numId w:val="22"/>
        </w:numPr>
        <w:rPr>
          <w:b/>
          <w:bCs/>
        </w:rPr>
      </w:pPr>
      <w:r>
        <w:t>Pas de gewenste gegevens (</w:t>
      </w:r>
      <w:r w:rsidR="00C869A2">
        <w:t>bv.</w:t>
      </w:r>
      <w:r>
        <w:t xml:space="preserve"> naam of e-mailadres)</w:t>
      </w:r>
      <w:r w:rsidR="00C869A2">
        <w:t xml:space="preserve"> die worden apart kunnen bewerkt aan de hand van pop-up scherm te verschijnen als je op een </w:t>
      </w:r>
      <w:r w:rsidR="006674A0">
        <w:rPr>
          <w:b/>
          <w:bCs/>
        </w:rPr>
        <w:t>P</w:t>
      </w:r>
      <w:r w:rsidR="00C869A2" w:rsidRPr="00C869A2">
        <w:rPr>
          <w:b/>
          <w:bCs/>
        </w:rPr>
        <w:t>otlood</w:t>
      </w:r>
      <w:r w:rsidR="00C869A2">
        <w:t xml:space="preserve"> klikt.</w:t>
      </w:r>
    </w:p>
    <w:p w14:paraId="7ABE3D4B" w14:textId="4F6EB0DB" w:rsidR="00652043" w:rsidRPr="00BD2B70" w:rsidRDefault="00BD2B70" w:rsidP="00BD2B70">
      <w:pPr>
        <w:pStyle w:val="Lijstalinea"/>
        <w:ind w:left="3600"/>
        <w:rPr>
          <w:b/>
          <w:bCs/>
        </w:rPr>
      </w:pPr>
      <w:r>
        <w:t>(foto)</w:t>
      </w:r>
      <w:r w:rsidR="00C869A2">
        <w:t xml:space="preserve"> </w:t>
      </w:r>
    </w:p>
    <w:p w14:paraId="516B6720" w14:textId="6E938CD3" w:rsidR="00BD2B70" w:rsidRPr="004E30D4" w:rsidRDefault="00BD2B70" w:rsidP="00652043">
      <w:pPr>
        <w:pStyle w:val="Lijstalinea"/>
        <w:numPr>
          <w:ilvl w:val="3"/>
          <w:numId w:val="22"/>
        </w:numPr>
        <w:rPr>
          <w:b/>
          <w:bCs/>
        </w:rPr>
      </w:pPr>
      <w:r>
        <w:t xml:space="preserve">Klik op </w:t>
      </w:r>
      <w:r w:rsidRPr="00BD2B70">
        <w:rPr>
          <w:b/>
          <w:bCs/>
        </w:rPr>
        <w:t>opslaan</w:t>
      </w:r>
      <w:r>
        <w:t xml:space="preserve"> om de wijzigingen te bevestigen of op </w:t>
      </w:r>
      <w:r w:rsidRPr="00BD2B70">
        <w:rPr>
          <w:b/>
          <w:bCs/>
        </w:rPr>
        <w:t>annuleer</w:t>
      </w:r>
      <w:r>
        <w:t xml:space="preserve"> om het te annuleren.</w:t>
      </w:r>
    </w:p>
    <w:p w14:paraId="2A5675AE" w14:textId="0287B5D3" w:rsidR="004E30D4" w:rsidRPr="004E30D4" w:rsidRDefault="004E30D4" w:rsidP="00652043">
      <w:pPr>
        <w:pStyle w:val="Lijstalinea"/>
        <w:numPr>
          <w:ilvl w:val="3"/>
          <w:numId w:val="22"/>
        </w:numPr>
        <w:rPr>
          <w:b/>
          <w:bCs/>
        </w:rPr>
      </w:pPr>
      <w:r w:rsidRPr="004E30D4">
        <w:rPr>
          <w:b/>
          <w:bCs/>
        </w:rPr>
        <w:t>Rol toewijzen</w:t>
      </w:r>
      <w:r>
        <w:rPr>
          <w:b/>
          <w:bCs/>
        </w:rPr>
        <w:t xml:space="preserve"> </w:t>
      </w:r>
      <w:proofErr w:type="spellStart"/>
      <w:r>
        <w:t>a.d.h.v</w:t>
      </w:r>
      <w:proofErr w:type="spellEnd"/>
      <w:r>
        <w:t xml:space="preserve"> drop menu met de beschikbare rollen, en na het kiezen van een rol ,met </w:t>
      </w:r>
      <w:r w:rsidRPr="004E30D4">
        <w:rPr>
          <w:b/>
          <w:bCs/>
        </w:rPr>
        <w:t>“+ Toewijze</w:t>
      </w:r>
      <w:r w:rsidR="00AB26F8">
        <w:rPr>
          <w:b/>
          <w:bCs/>
        </w:rPr>
        <w:t>n”</w:t>
      </w:r>
    </w:p>
    <w:p w14:paraId="3EC32A26" w14:textId="02DF95EA" w:rsidR="00CA2143" w:rsidRDefault="00CA2143" w:rsidP="00CA2143">
      <w:pPr>
        <w:pStyle w:val="Lijstalinea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 xml:space="preserve">Gebruiker </w:t>
      </w:r>
      <w:r w:rsidR="004E30D4">
        <w:rPr>
          <w:b/>
          <w:bCs/>
        </w:rPr>
        <w:t>verwijd</w:t>
      </w:r>
      <w:r w:rsidR="006674A0">
        <w:rPr>
          <w:b/>
          <w:bCs/>
        </w:rPr>
        <w:t>ere</w:t>
      </w:r>
      <w:r w:rsidR="004E30D4">
        <w:rPr>
          <w:b/>
          <w:bCs/>
        </w:rPr>
        <w:t>n</w:t>
      </w:r>
      <w:r w:rsidR="006674A0">
        <w:rPr>
          <w:b/>
          <w:bCs/>
        </w:rPr>
        <w:t>:</w:t>
      </w:r>
    </w:p>
    <w:p w14:paraId="58B38F7C" w14:textId="74AB353E" w:rsidR="006674A0" w:rsidRDefault="006674A0" w:rsidP="006674A0">
      <w:pPr>
        <w:pStyle w:val="Lijstalinea"/>
        <w:numPr>
          <w:ilvl w:val="3"/>
          <w:numId w:val="22"/>
        </w:numPr>
        <w:rPr>
          <w:b/>
          <w:bCs/>
        </w:rPr>
      </w:pPr>
      <w:r>
        <w:t xml:space="preserve">Klik op de </w:t>
      </w:r>
      <w:r>
        <w:rPr>
          <w:b/>
          <w:bCs/>
        </w:rPr>
        <w:t>P</w:t>
      </w:r>
      <w:r w:rsidRPr="00BC0CCA">
        <w:rPr>
          <w:b/>
          <w:bCs/>
        </w:rPr>
        <w:t>rullenbak</w:t>
      </w:r>
      <w:r>
        <w:rPr>
          <w:b/>
          <w:bCs/>
        </w:rPr>
        <w:t>.</w:t>
      </w:r>
    </w:p>
    <w:p w14:paraId="4CEDAEC4" w14:textId="77021759" w:rsidR="006674A0" w:rsidRPr="001D0900" w:rsidRDefault="006674A0" w:rsidP="006674A0">
      <w:pPr>
        <w:pStyle w:val="Lijstalinea"/>
        <w:numPr>
          <w:ilvl w:val="3"/>
          <w:numId w:val="22"/>
        </w:numPr>
        <w:rPr>
          <w:b/>
          <w:bCs/>
        </w:rPr>
      </w:pPr>
      <w:r>
        <w:lastRenderedPageBreak/>
        <w:t xml:space="preserve">Wordt voor het verwijderen een pop-up scherm getoond voor het verwijderen te </w:t>
      </w:r>
      <w:r w:rsidRPr="006674A0">
        <w:rPr>
          <w:b/>
          <w:bCs/>
        </w:rPr>
        <w:t>bevestigen</w:t>
      </w:r>
      <w:r>
        <w:t xml:space="preserve"> of te </w:t>
      </w:r>
      <w:r w:rsidRPr="006674A0">
        <w:rPr>
          <w:b/>
          <w:bCs/>
        </w:rPr>
        <w:t>annuleren</w:t>
      </w:r>
      <w:r>
        <w:t>.</w:t>
      </w:r>
    </w:p>
    <w:p w14:paraId="787D11A6" w14:textId="09E8759F" w:rsidR="001D0900" w:rsidRDefault="001D0900" w:rsidP="001D0900">
      <w:pPr>
        <w:pStyle w:val="Lijstalinea"/>
        <w:numPr>
          <w:ilvl w:val="3"/>
          <w:numId w:val="22"/>
        </w:numPr>
      </w:pPr>
      <w:r w:rsidRPr="00D57268">
        <w:rPr>
          <w:b/>
          <w:bCs/>
        </w:rPr>
        <w:t>Bevestig</w:t>
      </w:r>
      <w:r w:rsidRPr="001D0900">
        <w:t xml:space="preserve"> de actie. Let op: deze actie is </w:t>
      </w:r>
      <w:r w:rsidRPr="00D57268">
        <w:rPr>
          <w:b/>
          <w:bCs/>
        </w:rPr>
        <w:t>permanent</w:t>
      </w:r>
      <w:r w:rsidRPr="001D0900">
        <w:t xml:space="preserve"> en kan niet ongedaan worden gemaakt</w:t>
      </w:r>
      <w:r w:rsidR="00B54569">
        <w:t>.</w:t>
      </w:r>
    </w:p>
    <w:p w14:paraId="2DDB42E7" w14:textId="77777777" w:rsidR="00B54569" w:rsidRDefault="00B54569" w:rsidP="00B54569">
      <w:pPr>
        <w:pStyle w:val="Lijstalinea"/>
        <w:numPr>
          <w:ilvl w:val="2"/>
          <w:numId w:val="22"/>
        </w:numPr>
      </w:pPr>
      <w:r w:rsidRPr="00B54569">
        <w:rPr>
          <w:b/>
          <w:bCs/>
        </w:rPr>
        <w:t>Rol toewijzen</w:t>
      </w:r>
      <w:r>
        <w:t>:</w:t>
      </w:r>
    </w:p>
    <w:p w14:paraId="124D14BA" w14:textId="074841D3" w:rsidR="00B54569" w:rsidRDefault="00B54569" w:rsidP="00B54569">
      <w:pPr>
        <w:pStyle w:val="Lijstalinea"/>
        <w:numPr>
          <w:ilvl w:val="3"/>
          <w:numId w:val="22"/>
        </w:numPr>
      </w:pPr>
      <w:r>
        <w:t xml:space="preserve">Je kan een rol toewijzen </w:t>
      </w:r>
      <w:proofErr w:type="spellStart"/>
      <w:r>
        <w:t>a.d.h.v</w:t>
      </w:r>
      <w:proofErr w:type="spellEnd"/>
      <w:r>
        <w:t xml:space="preserve"> te klikken op een rij van gebruiker en wordt een pop-up scherm getoond.</w:t>
      </w:r>
    </w:p>
    <w:p w14:paraId="06B98E93" w14:textId="34C6E866" w:rsidR="002C5813" w:rsidRDefault="002C5813" w:rsidP="002C5813">
      <w:pPr>
        <w:pStyle w:val="Lijstalinea"/>
        <w:ind w:left="3600"/>
      </w:pPr>
      <w:r>
        <w:t>(foto)</w:t>
      </w:r>
    </w:p>
    <w:p w14:paraId="6FCD639F" w14:textId="77777777" w:rsidR="00EC4228" w:rsidRDefault="002C5813" w:rsidP="00B54569">
      <w:pPr>
        <w:pStyle w:val="Lijstalinea"/>
        <w:numPr>
          <w:ilvl w:val="3"/>
          <w:numId w:val="22"/>
        </w:numPr>
      </w:pPr>
      <w:r>
        <w:t xml:space="preserve">In de pop-up worden </w:t>
      </w:r>
      <w:r w:rsidR="00343675" w:rsidRPr="004325BA">
        <w:rPr>
          <w:b/>
          <w:bCs/>
        </w:rPr>
        <w:t>gebruikersgegeven</w:t>
      </w:r>
      <w:r w:rsidR="00343675">
        <w:t xml:space="preserve"> getoond  met een lijst van de </w:t>
      </w:r>
      <w:r w:rsidR="00343675" w:rsidRPr="004325BA">
        <w:rPr>
          <w:b/>
          <w:bCs/>
        </w:rPr>
        <w:t>rol(</w:t>
      </w:r>
      <w:proofErr w:type="spellStart"/>
      <w:r w:rsidR="00343675" w:rsidRPr="004325BA">
        <w:rPr>
          <w:b/>
          <w:bCs/>
        </w:rPr>
        <w:t>len</w:t>
      </w:r>
      <w:proofErr w:type="spellEnd"/>
      <w:r w:rsidR="00343675" w:rsidRPr="004325BA">
        <w:rPr>
          <w:b/>
          <w:bCs/>
        </w:rPr>
        <w:t>)</w:t>
      </w:r>
      <w:r w:rsidR="00343675">
        <w:t xml:space="preserve"> die de gebruiker heeft en knop om </w:t>
      </w:r>
      <w:r w:rsidR="00343675" w:rsidRPr="0055009E">
        <w:rPr>
          <w:b/>
          <w:bCs/>
        </w:rPr>
        <w:t>Rol</w:t>
      </w:r>
      <w:r w:rsidR="00343675">
        <w:t xml:space="preserve"> toe te wijzen</w:t>
      </w:r>
      <w:r w:rsidR="00EC4228">
        <w:t>.</w:t>
      </w:r>
    </w:p>
    <w:p w14:paraId="1D3AB4B9" w14:textId="7E77B3D5" w:rsidR="00B54569" w:rsidRDefault="00EC4228" w:rsidP="009E3EB0">
      <w:pPr>
        <w:pStyle w:val="Lijstalinea"/>
        <w:numPr>
          <w:ilvl w:val="2"/>
          <w:numId w:val="22"/>
        </w:numPr>
        <w:rPr>
          <w:b/>
          <w:bCs/>
        </w:rPr>
      </w:pPr>
      <w:r w:rsidRPr="00EC4228">
        <w:rPr>
          <w:b/>
          <w:bCs/>
        </w:rPr>
        <w:t>Gebruiker toevoegen</w:t>
      </w:r>
      <w:r w:rsidR="00343675" w:rsidRPr="00EC4228">
        <w:rPr>
          <w:b/>
          <w:bCs/>
        </w:rPr>
        <w:t xml:space="preserve"> </w:t>
      </w:r>
      <w:r w:rsidR="00B243E9">
        <w:rPr>
          <w:b/>
          <w:bCs/>
        </w:rPr>
        <w:t>:</w:t>
      </w:r>
    </w:p>
    <w:p w14:paraId="56E644D0" w14:textId="6333C4DE" w:rsidR="00431721" w:rsidRDefault="00431721" w:rsidP="00431721">
      <w:pPr>
        <w:pStyle w:val="Lijstalinea"/>
        <w:ind w:left="3600"/>
        <w:rPr>
          <w:b/>
          <w:bCs/>
        </w:rPr>
      </w:pPr>
      <w:r w:rsidRPr="00431721">
        <w:t>Met deze functionaliteit kun je een nieuwe gebruiker aanmaken, bijvoorbeeld een</w:t>
      </w:r>
      <w:r w:rsidRPr="00431721">
        <w:rPr>
          <w:b/>
          <w:bCs/>
        </w:rPr>
        <w:t xml:space="preserve"> Trajectbegeleider </w:t>
      </w:r>
      <w:r w:rsidRPr="00431721">
        <w:t>of</w:t>
      </w:r>
      <w:r w:rsidRPr="00431721">
        <w:rPr>
          <w:b/>
          <w:bCs/>
        </w:rPr>
        <w:t xml:space="preserve"> </w:t>
      </w:r>
      <w:proofErr w:type="spellStart"/>
      <w:r w:rsidRPr="00431721">
        <w:rPr>
          <w:b/>
          <w:bCs/>
        </w:rPr>
        <w:t>Trajectvolge</w:t>
      </w:r>
      <w:proofErr w:type="spellEnd"/>
      <w:r>
        <w:rPr>
          <w:b/>
          <w:bCs/>
        </w:rPr>
        <w:t xml:space="preserve"> </w:t>
      </w:r>
      <w:r w:rsidRPr="00431721">
        <w:t>en</w:t>
      </w:r>
      <w:r>
        <w:rPr>
          <w:b/>
          <w:bCs/>
        </w:rPr>
        <w:t xml:space="preserve"> content maker</w:t>
      </w:r>
    </w:p>
    <w:p w14:paraId="77E93BCA" w14:textId="77777777" w:rsidR="00E06F48" w:rsidRDefault="00E06F48" w:rsidP="00431721">
      <w:pPr>
        <w:pStyle w:val="Lijstalinea"/>
        <w:ind w:left="3600"/>
        <w:rPr>
          <w:b/>
          <w:bCs/>
        </w:rPr>
      </w:pPr>
    </w:p>
    <w:p w14:paraId="1B210458" w14:textId="558AEDA2" w:rsidR="00431721" w:rsidRPr="00E06F48" w:rsidRDefault="00E06F48" w:rsidP="00E06F48">
      <w:pPr>
        <w:pStyle w:val="Lijstalinea"/>
        <w:numPr>
          <w:ilvl w:val="3"/>
          <w:numId w:val="22"/>
        </w:numPr>
        <w:rPr>
          <w:b/>
          <w:bCs/>
        </w:rPr>
      </w:pPr>
      <w:r>
        <w:t xml:space="preserve">klik op de </w:t>
      </w:r>
      <w:r w:rsidRPr="00E06F48">
        <w:rPr>
          <w:b/>
          <w:bCs/>
        </w:rPr>
        <w:t>“+ Nieuwe gebruiker”</w:t>
      </w:r>
      <w:r>
        <w:rPr>
          <w:b/>
          <w:bCs/>
        </w:rPr>
        <w:t xml:space="preserve"> </w:t>
      </w:r>
      <w:r>
        <w:t xml:space="preserve"> knop om </w:t>
      </w:r>
      <w:r w:rsidRPr="00E06F48">
        <w:t xml:space="preserve">doorgestuurd </w:t>
      </w:r>
      <w:r>
        <w:t xml:space="preserve">te werden naar </w:t>
      </w:r>
      <w:r w:rsidRPr="00E06F48">
        <w:t>formulier waarin je de gegevens van de nieuwe gebruiker kunt invoeren</w:t>
      </w:r>
      <w:r>
        <w:t>.</w:t>
      </w:r>
    </w:p>
    <w:p w14:paraId="0B49297D" w14:textId="499350AB" w:rsidR="00C46F11" w:rsidRDefault="00C46F11" w:rsidP="00C46F11">
      <w:r>
        <w:tab/>
      </w:r>
      <w:r>
        <w:tab/>
      </w:r>
    </w:p>
    <w:p w14:paraId="363BD22A" w14:textId="090E4A38" w:rsidR="00C46F11" w:rsidRDefault="00434577" w:rsidP="00C46F11">
      <w:pPr>
        <w:pStyle w:val="Lijstalinea"/>
        <w:numPr>
          <w:ilvl w:val="0"/>
          <w:numId w:val="22"/>
        </w:numPr>
      </w:pPr>
      <w:r>
        <w:t xml:space="preserve">Toegang tot </w:t>
      </w:r>
      <w:r w:rsidRPr="00D64D21">
        <w:rPr>
          <w:b/>
          <w:bCs/>
        </w:rPr>
        <w:t>Gebruiker toevoegen</w:t>
      </w:r>
      <w:r>
        <w:t>:</w:t>
      </w:r>
    </w:p>
    <w:p w14:paraId="7F36373A" w14:textId="34ED9C13" w:rsidR="00D64D21" w:rsidRDefault="00D64D21" w:rsidP="00D64D21">
      <w:pPr>
        <w:pStyle w:val="Lijstalinea"/>
        <w:ind w:left="1440"/>
        <w:rPr>
          <w:b/>
          <w:bCs/>
        </w:rPr>
      </w:pPr>
      <w:r>
        <w:rPr>
          <w:b/>
          <w:bCs/>
        </w:rPr>
        <w:t>(foto)</w:t>
      </w:r>
    </w:p>
    <w:p w14:paraId="039F5D51" w14:textId="77777777" w:rsidR="007F13BB" w:rsidRDefault="007F13BB" w:rsidP="00D64D21">
      <w:pPr>
        <w:pStyle w:val="Lijstalinea"/>
        <w:ind w:left="1440"/>
        <w:rPr>
          <w:b/>
          <w:bCs/>
        </w:rPr>
      </w:pPr>
    </w:p>
    <w:p w14:paraId="2185E6BC" w14:textId="3339357F" w:rsidR="007F13BB" w:rsidRPr="00D64D21" w:rsidRDefault="007F13BB" w:rsidP="00D64D21">
      <w:pPr>
        <w:pStyle w:val="Lijstalinea"/>
        <w:ind w:left="1440"/>
        <w:rPr>
          <w:b/>
          <w:bCs/>
        </w:rPr>
      </w:pPr>
      <w:r>
        <w:t xml:space="preserve">Klik in het menu </w:t>
      </w:r>
      <w:r w:rsidRPr="00B10F2D">
        <w:rPr>
          <w:b/>
          <w:bCs/>
        </w:rPr>
        <w:t>Gebruikers</w:t>
      </w:r>
      <w:r>
        <w:rPr>
          <w:b/>
          <w:bCs/>
        </w:rPr>
        <w:t>beheer op Gebruiker toevoegen</w:t>
      </w:r>
    </w:p>
    <w:p w14:paraId="69A853C9" w14:textId="77777777" w:rsidR="00434577" w:rsidRDefault="00434577" w:rsidP="00434577">
      <w:pPr>
        <w:ind w:left="708" w:firstLine="708"/>
        <w:rPr>
          <w:b/>
          <w:bCs/>
        </w:rPr>
      </w:pPr>
      <w:r w:rsidRPr="00434577">
        <w:rPr>
          <w:b/>
          <w:bCs/>
        </w:rPr>
        <w:t>Stappen om een gebruiker toe te voegen:</w:t>
      </w:r>
    </w:p>
    <w:p w14:paraId="45C91839" w14:textId="77777777" w:rsidR="00434577" w:rsidRDefault="00434577" w:rsidP="00434577">
      <w:pPr>
        <w:ind w:left="708" w:firstLine="708"/>
      </w:pPr>
      <w:r>
        <w:t>Vul de volgende velden in het formulier:</w:t>
      </w:r>
    </w:p>
    <w:p w14:paraId="20E9B526" w14:textId="77777777" w:rsidR="00434577" w:rsidRPr="005E7EA5" w:rsidRDefault="00434577" w:rsidP="005E7EA5">
      <w:pPr>
        <w:pStyle w:val="Lijstalinea"/>
        <w:numPr>
          <w:ilvl w:val="0"/>
          <w:numId w:val="24"/>
        </w:numPr>
        <w:rPr>
          <w:b/>
          <w:bCs/>
        </w:rPr>
      </w:pPr>
      <w:r w:rsidRPr="005E7EA5">
        <w:rPr>
          <w:b/>
          <w:bCs/>
        </w:rPr>
        <w:t xml:space="preserve">Naam: </w:t>
      </w:r>
      <w:r>
        <w:t>de naam van de gebruiker.</w:t>
      </w:r>
    </w:p>
    <w:p w14:paraId="40D7459A" w14:textId="77777777" w:rsidR="00434577" w:rsidRPr="005E7EA5" w:rsidRDefault="00434577" w:rsidP="005E7EA5">
      <w:pPr>
        <w:pStyle w:val="Lijstalinea"/>
        <w:numPr>
          <w:ilvl w:val="0"/>
          <w:numId w:val="24"/>
        </w:numPr>
        <w:rPr>
          <w:b/>
          <w:bCs/>
        </w:rPr>
      </w:pPr>
      <w:r w:rsidRPr="005E7EA5">
        <w:rPr>
          <w:b/>
          <w:bCs/>
        </w:rPr>
        <w:t xml:space="preserve">Achternaam: </w:t>
      </w:r>
      <w:r>
        <w:t>achternaam van de gebruiker.</w:t>
      </w:r>
    </w:p>
    <w:p w14:paraId="1D95F3C6" w14:textId="77777777" w:rsidR="00434577" w:rsidRPr="005E7EA5" w:rsidRDefault="00434577" w:rsidP="005E7EA5">
      <w:pPr>
        <w:pStyle w:val="Lijstalinea"/>
        <w:numPr>
          <w:ilvl w:val="0"/>
          <w:numId w:val="24"/>
        </w:numPr>
        <w:rPr>
          <w:b/>
          <w:bCs/>
        </w:rPr>
      </w:pPr>
      <w:r w:rsidRPr="005E7EA5">
        <w:rPr>
          <w:b/>
          <w:bCs/>
        </w:rPr>
        <w:t xml:space="preserve">E-mailadres: </w:t>
      </w:r>
      <w:r>
        <w:t>een geldig e-mailadres.</w:t>
      </w:r>
    </w:p>
    <w:p w14:paraId="1CB5A9B4" w14:textId="47A4B0AA" w:rsidR="00434577" w:rsidRPr="005E7EA5" w:rsidRDefault="00434577" w:rsidP="005E7EA5">
      <w:pPr>
        <w:pStyle w:val="Lijstalinea"/>
        <w:numPr>
          <w:ilvl w:val="0"/>
          <w:numId w:val="24"/>
        </w:numPr>
        <w:rPr>
          <w:b/>
          <w:bCs/>
        </w:rPr>
      </w:pPr>
      <w:r w:rsidRPr="005E7EA5">
        <w:rPr>
          <w:b/>
          <w:bCs/>
        </w:rPr>
        <w:t xml:space="preserve">Gsm-nummer: </w:t>
      </w:r>
      <w:r>
        <w:t xml:space="preserve">het mobile nummer van de gebruiker begin met </w:t>
      </w:r>
      <w:r w:rsidRPr="005E7EA5">
        <w:rPr>
          <w:b/>
          <w:bCs/>
        </w:rPr>
        <w:t>+landscode</w:t>
      </w:r>
      <w:r w:rsidR="00FE1FD1">
        <w:rPr>
          <w:b/>
          <w:bCs/>
        </w:rPr>
        <w:t>.</w:t>
      </w:r>
      <w:r>
        <w:t xml:space="preserve"> </w:t>
      </w:r>
    </w:p>
    <w:p w14:paraId="20012FB9" w14:textId="73F45E4A" w:rsidR="00434577" w:rsidRPr="00434577" w:rsidRDefault="00434577" w:rsidP="00434577">
      <w:pPr>
        <w:ind w:left="708" w:firstLine="708"/>
        <w:rPr>
          <w:color w:val="000000" w:themeColor="text1"/>
          <w:szCs w:val="22"/>
        </w:rPr>
      </w:pPr>
      <w:r>
        <w:t xml:space="preserve">De velden met </w:t>
      </w:r>
      <w:r w:rsidRPr="00434577">
        <w:rPr>
          <w:sz w:val="28"/>
          <w:szCs w:val="28"/>
        </w:rPr>
        <w:t>“</w:t>
      </w:r>
      <w:r w:rsidRPr="00434577">
        <w:rPr>
          <w:color w:val="FF0000"/>
          <w:sz w:val="28"/>
          <w:szCs w:val="28"/>
        </w:rPr>
        <w:t>*</w:t>
      </w:r>
      <w:r w:rsidRPr="00434577">
        <w:rPr>
          <w:color w:val="000000" w:themeColor="text1"/>
          <w:sz w:val="28"/>
          <w:szCs w:val="28"/>
        </w:rPr>
        <w:t>”</w:t>
      </w:r>
      <w:r w:rsidRPr="00434577">
        <w:rPr>
          <w:b/>
          <w:bCs/>
          <w:color w:val="000000" w:themeColor="text1"/>
          <w:sz w:val="28"/>
          <w:szCs w:val="28"/>
        </w:rPr>
        <w:t xml:space="preserve"> </w:t>
      </w:r>
      <w:r w:rsidRPr="00434577">
        <w:rPr>
          <w:color w:val="000000" w:themeColor="text1"/>
          <w:szCs w:val="22"/>
        </w:rPr>
        <w:t xml:space="preserve">en wordt een waarschuwing weergegeven als er iets niet geldig </w:t>
      </w:r>
      <w:r>
        <w:rPr>
          <w:color w:val="000000" w:themeColor="text1"/>
          <w:szCs w:val="22"/>
        </w:rPr>
        <w:tab/>
        <w:t>i</w:t>
      </w:r>
      <w:r w:rsidRPr="00434577">
        <w:rPr>
          <w:color w:val="000000" w:themeColor="text1"/>
          <w:szCs w:val="22"/>
        </w:rPr>
        <w:t>ngegeven of leeggelaten.</w:t>
      </w:r>
    </w:p>
    <w:p w14:paraId="6890848D" w14:textId="6B949E5B" w:rsidR="00434577" w:rsidRDefault="00434577" w:rsidP="00434577">
      <w:pPr>
        <w:ind w:left="1416"/>
        <w:rPr>
          <w:color w:val="000000" w:themeColor="text1"/>
          <w:szCs w:val="22"/>
        </w:rPr>
      </w:pPr>
      <w:r w:rsidRPr="00434577">
        <w:rPr>
          <w:color w:val="000000" w:themeColor="text1"/>
          <w:szCs w:val="22"/>
        </w:rPr>
        <w:t xml:space="preserve">Klikken op </w:t>
      </w:r>
      <w:r w:rsidRPr="00434577">
        <w:rPr>
          <w:b/>
          <w:bCs/>
          <w:color w:val="000000" w:themeColor="text1"/>
          <w:szCs w:val="22"/>
        </w:rPr>
        <w:t xml:space="preserve">Opslaan </w:t>
      </w:r>
      <w:r w:rsidRPr="00434577">
        <w:rPr>
          <w:color w:val="000000" w:themeColor="text1"/>
          <w:szCs w:val="22"/>
        </w:rPr>
        <w:t>wordt de gebruiker aangemaakt en opgeslagen en toegevoegd aan de lijst en daar voor krijg je een bevestiging dat “</w:t>
      </w:r>
      <w:r w:rsidRPr="00434577">
        <w:rPr>
          <w:b/>
          <w:bCs/>
          <w:color w:val="000000" w:themeColor="text1"/>
          <w:szCs w:val="22"/>
        </w:rPr>
        <w:t>de gebruiker wordt succesvol aangemaakt</w:t>
      </w:r>
      <w:r w:rsidRPr="00434577">
        <w:rPr>
          <w:color w:val="000000" w:themeColor="text1"/>
          <w:szCs w:val="22"/>
        </w:rPr>
        <w:t>”.</w:t>
      </w:r>
    </w:p>
    <w:p w14:paraId="519F93B9" w14:textId="5B9B6298" w:rsidR="00FE1FD1" w:rsidRDefault="00FE1FD1" w:rsidP="00434577">
      <w:pPr>
        <w:ind w:left="1416"/>
      </w:pPr>
      <w:r>
        <w:t>En op een Rol toe te wijzen zoals het boven wordt uitgelegd in “</w:t>
      </w:r>
      <w:r w:rsidRPr="00FE1FD1">
        <w:rPr>
          <w:b/>
          <w:bCs/>
        </w:rPr>
        <w:t>Rol Toewijzing</w:t>
      </w:r>
      <w:r>
        <w:rPr>
          <w:b/>
          <w:bCs/>
        </w:rPr>
        <w:t xml:space="preserve">” </w:t>
      </w:r>
      <w:r>
        <w:t>of in het “</w:t>
      </w:r>
      <w:r w:rsidRPr="00652043">
        <w:rPr>
          <w:b/>
          <w:bCs/>
        </w:rPr>
        <w:t>Gebruiker bewerken</w:t>
      </w:r>
      <w:r>
        <w:t>”</w:t>
      </w:r>
      <w:r w:rsidR="00C17258">
        <w:t>.</w:t>
      </w:r>
    </w:p>
    <w:p w14:paraId="09524CDD" w14:textId="1EE3CE17" w:rsidR="00F84D7A" w:rsidRDefault="00025BF2" w:rsidP="00F84D7A">
      <w:pPr>
        <w:pStyle w:val="Lijstalinea"/>
        <w:numPr>
          <w:ilvl w:val="0"/>
          <w:numId w:val="22"/>
        </w:numPr>
      </w:pPr>
      <w:r w:rsidRPr="001944C0">
        <w:rPr>
          <w:b/>
          <w:bCs/>
        </w:rPr>
        <w:t>Volger toewijzen</w:t>
      </w:r>
      <w:r>
        <w:t xml:space="preserve"> aan een trajectbegeleider</w:t>
      </w:r>
      <w:r w:rsidR="00F84D7A">
        <w:t>:</w:t>
      </w:r>
    </w:p>
    <w:p w14:paraId="08BC6005" w14:textId="77777777" w:rsidR="00AD519E" w:rsidRDefault="00AD519E" w:rsidP="00AD519E">
      <w:pPr>
        <w:pStyle w:val="Lijstalinea"/>
        <w:ind w:left="1440"/>
      </w:pPr>
    </w:p>
    <w:p w14:paraId="4562F5CA" w14:textId="79A9B737" w:rsidR="00AD519E" w:rsidRPr="00AD519E" w:rsidRDefault="00AD519E" w:rsidP="00AD519E">
      <w:pPr>
        <w:pStyle w:val="Lijstalinea"/>
        <w:ind w:left="1440"/>
        <w:rPr>
          <w:b/>
          <w:bCs/>
        </w:rPr>
      </w:pPr>
      <w:r w:rsidRPr="00CD356E">
        <w:t xml:space="preserve">Dit wordt in detail uitgelegd in het gedeelte </w:t>
      </w:r>
      <w:r w:rsidR="007D753E" w:rsidRPr="007D753E">
        <w:rPr>
          <w:b/>
          <w:bCs/>
        </w:rPr>
        <w:t>“</w:t>
      </w:r>
      <w:r w:rsidR="007D753E">
        <w:rPr>
          <w:b/>
          <w:bCs/>
        </w:rPr>
        <w:t>I</w:t>
      </w:r>
      <w:r w:rsidRPr="00AD519E">
        <w:rPr>
          <w:b/>
          <w:bCs/>
        </w:rPr>
        <w:t xml:space="preserve">ngelogd als een </w:t>
      </w:r>
      <w:proofErr w:type="spellStart"/>
      <w:r w:rsidR="00AC0746">
        <w:rPr>
          <w:b/>
          <w:bCs/>
        </w:rPr>
        <w:t>Traject</w:t>
      </w:r>
      <w:r w:rsidRPr="00AD519E">
        <w:rPr>
          <w:b/>
          <w:bCs/>
        </w:rPr>
        <w:t>Begeleider</w:t>
      </w:r>
      <w:proofErr w:type="spellEnd"/>
      <w:r w:rsidR="007D753E">
        <w:rPr>
          <w:b/>
          <w:bCs/>
        </w:rPr>
        <w:t>”</w:t>
      </w:r>
      <w:r w:rsidRPr="00AD519E">
        <w:rPr>
          <w:b/>
          <w:bCs/>
        </w:rPr>
        <w:t>.</w:t>
      </w:r>
    </w:p>
    <w:p w14:paraId="6B729248" w14:textId="0C24FE13" w:rsidR="00A6786D" w:rsidRDefault="00A6786D" w:rsidP="00A6786D">
      <w:pPr>
        <w:pStyle w:val="Kop4"/>
        <w:rPr>
          <w:lang w:val="nl-BE"/>
        </w:rPr>
      </w:pPr>
      <w:r w:rsidRPr="00890539">
        <w:rPr>
          <w:lang w:val="nl-BE"/>
        </w:rPr>
        <w:t>Modules</w:t>
      </w:r>
    </w:p>
    <w:p w14:paraId="2AF2E456" w14:textId="34142914" w:rsidR="00D955AC" w:rsidRPr="00D955AC" w:rsidRDefault="004F7E91" w:rsidP="004F7E91">
      <w:pPr>
        <w:ind w:left="708"/>
        <w:rPr>
          <w:lang w:val="nl-BE"/>
        </w:rPr>
      </w:pPr>
      <w:r w:rsidRPr="004F7E91">
        <w:t>Binnen het dashboard</w:t>
      </w:r>
      <w:r>
        <w:t xml:space="preserve"> </w:t>
      </w:r>
      <w:r w:rsidR="00D955AC">
        <w:rPr>
          <w:lang w:val="nl-BE"/>
        </w:rPr>
        <w:t>kan je twee functionaliteiten uitvoeren:</w:t>
      </w:r>
    </w:p>
    <w:p w14:paraId="2B96799D" w14:textId="5A41B97B" w:rsidR="00890539" w:rsidRDefault="00D955AC" w:rsidP="00D955AC">
      <w:pPr>
        <w:pStyle w:val="Lijstalinea"/>
        <w:numPr>
          <w:ilvl w:val="0"/>
          <w:numId w:val="35"/>
        </w:numPr>
      </w:pPr>
      <w:r>
        <w:rPr>
          <w:b/>
          <w:bCs/>
        </w:rPr>
        <w:lastRenderedPageBreak/>
        <w:t xml:space="preserve">Overzicht van toegewezen modules aan een </w:t>
      </w:r>
      <w:proofErr w:type="spellStart"/>
      <w:r>
        <w:rPr>
          <w:b/>
          <w:bCs/>
        </w:rPr>
        <w:t>trajectVolger</w:t>
      </w:r>
      <w:proofErr w:type="spellEnd"/>
      <w:r w:rsidR="00890539">
        <w:t>:</w:t>
      </w:r>
    </w:p>
    <w:p w14:paraId="264A4D2F" w14:textId="6BF8E552" w:rsidR="004F7E91" w:rsidRDefault="004F7E91" w:rsidP="004F7E91">
      <w:pPr>
        <w:pStyle w:val="Lijstalinea"/>
        <w:numPr>
          <w:ilvl w:val="1"/>
          <w:numId w:val="35"/>
        </w:numPr>
      </w:pPr>
      <w:r w:rsidRPr="004F7E91">
        <w:t>Deze functionaliteit biedt inzicht in de modules die zijn toegewezen aan een specifieke trajectvolger.</w:t>
      </w:r>
    </w:p>
    <w:p w14:paraId="57C85112" w14:textId="3D37CBC6" w:rsidR="00BA4FED" w:rsidRDefault="004F7E91" w:rsidP="004F7E91">
      <w:pPr>
        <w:pStyle w:val="Lijstalinea"/>
        <w:numPr>
          <w:ilvl w:val="1"/>
          <w:numId w:val="35"/>
        </w:numPr>
      </w:pPr>
      <w:r w:rsidRPr="004F7E91">
        <w:t xml:space="preserve">Een gedetailleerde uitleg van deze functionaliteit vind je in het gedeelte: </w:t>
      </w:r>
      <w:r w:rsidRPr="004F7E91">
        <w:rPr>
          <w:b/>
          <w:bCs/>
        </w:rPr>
        <w:t>"Ingelogd als een Trajectbegeleider"</w:t>
      </w:r>
      <w:r w:rsidRPr="004F7E91">
        <w:t>.</w:t>
      </w:r>
    </w:p>
    <w:p w14:paraId="6714075D" w14:textId="4B441AB0" w:rsidR="00D955AC" w:rsidRDefault="00D955AC" w:rsidP="00D955AC">
      <w:pPr>
        <w:pStyle w:val="Lijstalinea"/>
        <w:numPr>
          <w:ilvl w:val="0"/>
          <w:numId w:val="35"/>
        </w:numPr>
      </w:pPr>
      <w:r w:rsidRPr="00D955AC">
        <w:rPr>
          <w:b/>
          <w:bCs/>
        </w:rPr>
        <w:t>Module toewijzen</w:t>
      </w:r>
      <w:r>
        <w:t xml:space="preserve"> aan een </w:t>
      </w:r>
      <w:proofErr w:type="spellStart"/>
      <w:r w:rsidR="00D176F9">
        <w:t>t</w:t>
      </w:r>
      <w:r>
        <w:t>rajectVolger</w:t>
      </w:r>
      <w:proofErr w:type="spellEnd"/>
      <w:r>
        <w:t>:</w:t>
      </w:r>
    </w:p>
    <w:p w14:paraId="2BCBFA60" w14:textId="5B1B0BA1" w:rsidR="007B4056" w:rsidRDefault="007B4056" w:rsidP="007B4056">
      <w:pPr>
        <w:pStyle w:val="Lijstalinea"/>
        <w:numPr>
          <w:ilvl w:val="1"/>
          <w:numId w:val="35"/>
        </w:numPr>
      </w:pPr>
      <w:r w:rsidRPr="007B4056">
        <w:t>Met deze functionaliteit kan een trajectbegeleider nieuwe modules toewijzen aan een trajectvolger.</w:t>
      </w:r>
    </w:p>
    <w:p w14:paraId="09AEA070" w14:textId="23A0C0BA" w:rsidR="007B4056" w:rsidRDefault="007B4056" w:rsidP="007B4056">
      <w:pPr>
        <w:pStyle w:val="Lijstalinea"/>
        <w:numPr>
          <w:ilvl w:val="1"/>
          <w:numId w:val="35"/>
        </w:numPr>
      </w:pPr>
      <w:r w:rsidRPr="007B4056">
        <w:t xml:space="preserve">De stappen en details voor het uitvoeren van deze actie worden uitgelegd in het gedeelte: </w:t>
      </w:r>
      <w:r w:rsidRPr="007B4056">
        <w:rPr>
          <w:b/>
          <w:bCs/>
        </w:rPr>
        <w:t>"Ingelogd als een Trajectbegeleider"</w:t>
      </w:r>
      <w:r w:rsidR="00A00140">
        <w:rPr>
          <w:b/>
          <w:bCs/>
        </w:rPr>
        <w:t>.</w:t>
      </w:r>
    </w:p>
    <w:p w14:paraId="324BEE7B" w14:textId="19845580" w:rsidR="00350FDB" w:rsidRDefault="00350FDB" w:rsidP="00350FDB">
      <w:pPr>
        <w:pStyle w:val="Kop4"/>
        <w:rPr>
          <w:lang w:val="nl-BE"/>
        </w:rPr>
      </w:pPr>
      <w:r>
        <w:rPr>
          <w:lang w:val="nl-BE"/>
        </w:rPr>
        <w:t>Content</w:t>
      </w:r>
    </w:p>
    <w:p w14:paraId="4D5E360A" w14:textId="66B20923" w:rsidR="00350FDB" w:rsidRDefault="009A6F32" w:rsidP="009A6F32">
      <w:pPr>
        <w:ind w:left="708"/>
      </w:pPr>
      <w:r w:rsidRPr="009A6F32">
        <w:t>Binnen het dashboard zijn er meerdere mogelijkheden om modules en vragen te beheren. De volgende functionaliteiten zijn beschikbaar</w:t>
      </w:r>
      <w:r w:rsidR="00DF1033" w:rsidRPr="00DF1033">
        <w:t>:</w:t>
      </w:r>
    </w:p>
    <w:p w14:paraId="76699700" w14:textId="72122990" w:rsidR="002F6542" w:rsidRDefault="002F6542" w:rsidP="002F6542">
      <w:pPr>
        <w:pStyle w:val="Lijstalinea"/>
        <w:numPr>
          <w:ilvl w:val="0"/>
          <w:numId w:val="36"/>
        </w:numPr>
      </w:pPr>
      <w:r>
        <w:rPr>
          <w:b/>
          <w:bCs/>
        </w:rPr>
        <w:t xml:space="preserve">Overzicht van modules </w:t>
      </w:r>
      <w:r w:rsidR="00115A59">
        <w:rPr>
          <w:b/>
          <w:bCs/>
        </w:rPr>
        <w:t>:</w:t>
      </w:r>
    </w:p>
    <w:p w14:paraId="4BD2BF1B" w14:textId="74CA2766" w:rsidR="002F6542" w:rsidRDefault="00CB75C4" w:rsidP="00CB75C4">
      <w:pPr>
        <w:pStyle w:val="Lijstalinea"/>
        <w:numPr>
          <w:ilvl w:val="1"/>
          <w:numId w:val="36"/>
        </w:numPr>
      </w:pPr>
      <w:r w:rsidRPr="00CB75C4">
        <w:t>Deze functionaliteit geeft een compleet overzicht van alle beschikbare modules op het platform</w:t>
      </w:r>
      <w:r w:rsidR="009D4EA6">
        <w:t>.</w:t>
      </w:r>
    </w:p>
    <w:p w14:paraId="6EFA3C0F" w14:textId="7E2EC5BF" w:rsidR="002F6542" w:rsidRDefault="002F6542" w:rsidP="002F6542">
      <w:pPr>
        <w:pStyle w:val="Lijstalinea"/>
        <w:numPr>
          <w:ilvl w:val="1"/>
          <w:numId w:val="36"/>
        </w:numPr>
      </w:pPr>
      <w:r w:rsidRPr="004F7E91">
        <w:t xml:space="preserve">Een gedetailleerde uitleg van deze functionaliteit vind je in het gedeelte: </w:t>
      </w:r>
      <w:r w:rsidRPr="004F7E91">
        <w:rPr>
          <w:b/>
          <w:bCs/>
        </w:rPr>
        <w:t xml:space="preserve">"Ingelogd als een </w:t>
      </w:r>
      <w:r w:rsidR="009E7FE6">
        <w:rPr>
          <w:b/>
          <w:bCs/>
        </w:rPr>
        <w:t>Content maker</w:t>
      </w:r>
      <w:r w:rsidRPr="004F7E91">
        <w:rPr>
          <w:b/>
          <w:bCs/>
        </w:rPr>
        <w:t>"</w:t>
      </w:r>
      <w:r w:rsidRPr="004F7E91">
        <w:t>.</w:t>
      </w:r>
    </w:p>
    <w:p w14:paraId="10DEEFB5" w14:textId="23FDC10C" w:rsidR="002F6542" w:rsidRDefault="002F6542" w:rsidP="002F6542">
      <w:pPr>
        <w:pStyle w:val="Lijstalinea"/>
        <w:numPr>
          <w:ilvl w:val="0"/>
          <w:numId w:val="36"/>
        </w:numPr>
      </w:pPr>
      <w:r w:rsidRPr="00D955AC">
        <w:rPr>
          <w:b/>
          <w:bCs/>
        </w:rPr>
        <w:t>Module</w:t>
      </w:r>
      <w:r w:rsidR="00150F8A">
        <w:rPr>
          <w:b/>
          <w:bCs/>
        </w:rPr>
        <w:t xml:space="preserve"> aanmaken</w:t>
      </w:r>
      <w:r>
        <w:t>:</w:t>
      </w:r>
    </w:p>
    <w:p w14:paraId="539EA7BA" w14:textId="44C3296A" w:rsidR="002F6542" w:rsidRDefault="00F2253D" w:rsidP="00F2253D">
      <w:pPr>
        <w:pStyle w:val="Lijstalinea"/>
        <w:numPr>
          <w:ilvl w:val="1"/>
          <w:numId w:val="36"/>
        </w:numPr>
      </w:pPr>
      <w:r w:rsidRPr="00F2253D">
        <w:t>Hiermee kan een nieuwe module worden aangemaakt, met of zonder bijbehorende vragen</w:t>
      </w:r>
      <w:r w:rsidR="002F6542" w:rsidRPr="007B4056">
        <w:t>.</w:t>
      </w:r>
      <w:r w:rsidR="00F53B7A">
        <w:t xml:space="preserve"> En kan module beheerd en verwijderd worden.</w:t>
      </w:r>
    </w:p>
    <w:p w14:paraId="08957486" w14:textId="3EE17188" w:rsidR="002F6542" w:rsidRPr="00A535D0" w:rsidRDefault="002F6542" w:rsidP="002F6542">
      <w:pPr>
        <w:pStyle w:val="Lijstalinea"/>
        <w:numPr>
          <w:ilvl w:val="1"/>
          <w:numId w:val="36"/>
        </w:numPr>
      </w:pPr>
      <w:r w:rsidRPr="007B4056">
        <w:t xml:space="preserve">De stappen en details voor het uitvoeren van deze actie worden uitgelegd in het gedeelte: </w:t>
      </w:r>
      <w:r w:rsidRPr="007B4056">
        <w:rPr>
          <w:b/>
          <w:bCs/>
        </w:rPr>
        <w:t xml:space="preserve">"Ingelogd als een </w:t>
      </w:r>
      <w:r w:rsidR="00E92ABC">
        <w:rPr>
          <w:b/>
          <w:bCs/>
        </w:rPr>
        <w:t>Content maker</w:t>
      </w:r>
      <w:r w:rsidR="00E92ABC" w:rsidRPr="007B4056">
        <w:rPr>
          <w:b/>
          <w:bCs/>
        </w:rPr>
        <w:t xml:space="preserve"> </w:t>
      </w:r>
      <w:r w:rsidRPr="007B4056">
        <w:rPr>
          <w:b/>
          <w:bCs/>
        </w:rPr>
        <w:t>"</w:t>
      </w:r>
      <w:r>
        <w:rPr>
          <w:b/>
          <w:bCs/>
        </w:rPr>
        <w:t>.</w:t>
      </w:r>
    </w:p>
    <w:p w14:paraId="0118A817" w14:textId="4C5A3A30" w:rsidR="00A535D0" w:rsidRPr="00B0156D" w:rsidRDefault="000E21CE" w:rsidP="00A535D0">
      <w:pPr>
        <w:pStyle w:val="Lijstalinea"/>
        <w:numPr>
          <w:ilvl w:val="0"/>
          <w:numId w:val="36"/>
        </w:numPr>
      </w:pPr>
      <w:r>
        <w:rPr>
          <w:b/>
          <w:bCs/>
        </w:rPr>
        <w:t>Vragen Beheren:</w:t>
      </w:r>
    </w:p>
    <w:p w14:paraId="5EFA4CD3" w14:textId="608F26D9" w:rsidR="00B0156D" w:rsidRDefault="00B06C7F" w:rsidP="00B06C7F">
      <w:pPr>
        <w:pStyle w:val="Lijstalinea"/>
        <w:numPr>
          <w:ilvl w:val="1"/>
          <w:numId w:val="36"/>
        </w:numPr>
      </w:pPr>
      <w:r w:rsidRPr="00B06C7F">
        <w:t>Deze functionaliteit geeft toegang tot een overzicht van alle bestaande vragen, die je kunt bewerken, verwijderen of nieuwe vragen kunt toevoegen</w:t>
      </w:r>
      <w:r w:rsidR="00B0156D">
        <w:t>.</w:t>
      </w:r>
    </w:p>
    <w:p w14:paraId="2C77D18E" w14:textId="77777777" w:rsidR="004B212F" w:rsidRDefault="004228FD" w:rsidP="004B212F">
      <w:pPr>
        <w:pStyle w:val="Lijstalinea"/>
        <w:numPr>
          <w:ilvl w:val="1"/>
          <w:numId w:val="36"/>
        </w:numPr>
      </w:pPr>
      <w:r w:rsidRPr="004F7E91">
        <w:t xml:space="preserve">Een gedetailleerde uitleg van deze functionaliteit vind je in het gedeelte: </w:t>
      </w:r>
      <w:r w:rsidRPr="004F7E91">
        <w:rPr>
          <w:b/>
          <w:bCs/>
        </w:rPr>
        <w:t xml:space="preserve">"Ingelogd als een </w:t>
      </w:r>
      <w:r>
        <w:rPr>
          <w:b/>
          <w:bCs/>
        </w:rPr>
        <w:t>Content maker</w:t>
      </w:r>
      <w:r w:rsidRPr="004F7E91">
        <w:rPr>
          <w:b/>
          <w:bCs/>
        </w:rPr>
        <w:t>"</w:t>
      </w:r>
      <w:r w:rsidRPr="004F7E91">
        <w:t>.</w:t>
      </w:r>
    </w:p>
    <w:p w14:paraId="77A567BE" w14:textId="77777777" w:rsidR="004B212F" w:rsidRDefault="004B212F" w:rsidP="004B212F"/>
    <w:p w14:paraId="6D970C1E" w14:textId="77777777" w:rsidR="004B212F" w:rsidRDefault="004B212F" w:rsidP="004B212F"/>
    <w:p w14:paraId="69EC15AF" w14:textId="77777777" w:rsidR="00B0156D" w:rsidRDefault="00B0156D" w:rsidP="00FA1CD5">
      <w:pPr>
        <w:pStyle w:val="Lijstalinea"/>
        <w:ind w:left="2148"/>
      </w:pPr>
    </w:p>
    <w:p w14:paraId="3BF606C3" w14:textId="77777777" w:rsidR="004B212F" w:rsidRPr="004B212F" w:rsidRDefault="004B212F" w:rsidP="004B212F">
      <w:r w:rsidRPr="004B212F">
        <w:rPr>
          <w:b/>
          <w:bCs/>
        </w:rPr>
        <w:t>In principe kan een hoofdbeheerder alle functionaliteiten van een trajectbegeleider en content maker uitvoeren.</w:t>
      </w:r>
    </w:p>
    <w:p w14:paraId="5563F2E1" w14:textId="77777777" w:rsidR="002F6542" w:rsidRPr="00890539" w:rsidRDefault="002F6542" w:rsidP="004B212F">
      <w:pPr>
        <w:rPr>
          <w:b/>
          <w:bCs/>
        </w:rPr>
      </w:pPr>
    </w:p>
    <w:p w14:paraId="7158EF1A" w14:textId="77777777" w:rsidR="00890539" w:rsidRPr="00890539" w:rsidRDefault="00890539" w:rsidP="00890539">
      <w:pPr>
        <w:ind w:left="425"/>
      </w:pPr>
    </w:p>
    <w:p w14:paraId="2C9C317F" w14:textId="77777777" w:rsidR="00890539" w:rsidRPr="00890539" w:rsidRDefault="00890539" w:rsidP="00890539"/>
    <w:p w14:paraId="4B15B9D2" w14:textId="77777777" w:rsidR="00AD519E" w:rsidRDefault="00AD519E" w:rsidP="00A6786D"/>
    <w:p w14:paraId="2E5B65CE" w14:textId="77777777" w:rsidR="00AD519E" w:rsidRDefault="00AD519E" w:rsidP="00D55686">
      <w:pPr>
        <w:ind w:left="1416"/>
        <w:rPr>
          <w:b/>
          <w:bCs/>
        </w:rPr>
      </w:pPr>
      <w:bookmarkStart w:id="7" w:name="_Toc184390893"/>
      <w:bookmarkEnd w:id="5"/>
    </w:p>
    <w:p w14:paraId="36E572FB" w14:textId="77777777" w:rsidR="006D052C" w:rsidRDefault="006D052C" w:rsidP="006D052C">
      <w:pPr>
        <w:pStyle w:val="Lijstalinea"/>
        <w:ind w:left="1440"/>
      </w:pPr>
    </w:p>
    <w:p w14:paraId="7AC73DDF" w14:textId="77777777" w:rsidR="006D052C" w:rsidRPr="0034580C" w:rsidRDefault="006D052C" w:rsidP="006D052C">
      <w:pPr>
        <w:pStyle w:val="Lijstalinea"/>
        <w:ind w:left="1440"/>
        <w:rPr>
          <w:b/>
          <w:bCs/>
          <w:lang w:val="nl-BE"/>
        </w:rPr>
      </w:pPr>
    </w:p>
    <w:p w14:paraId="281DB82E" w14:textId="77777777" w:rsidR="00D042D0" w:rsidRPr="00D042D0" w:rsidRDefault="00D042D0" w:rsidP="00D042D0">
      <w:pPr>
        <w:rPr>
          <w:lang w:val="nl-BE" w:eastAsia="nl-BE"/>
        </w:rPr>
      </w:pPr>
    </w:p>
    <w:p w14:paraId="1C84C7FD" w14:textId="77777777" w:rsidR="006C275F" w:rsidRPr="007023FF" w:rsidRDefault="006C275F" w:rsidP="006C275F"/>
    <w:p w14:paraId="6ED110ED" w14:textId="77777777" w:rsidR="00BF13BA" w:rsidRPr="0034580C" w:rsidRDefault="00BF13BA" w:rsidP="00BF13BA">
      <w:pPr>
        <w:rPr>
          <w:b/>
          <w:bCs/>
          <w:lang w:val="nl-BE"/>
        </w:rPr>
      </w:pPr>
    </w:p>
    <w:p w14:paraId="5E49792A" w14:textId="1B96E4F2" w:rsidR="006D3E7E" w:rsidRPr="00B02C0D" w:rsidRDefault="006D3E7E" w:rsidP="006D3E7E">
      <w:pPr>
        <w:pStyle w:val="Kop2"/>
        <w:numPr>
          <w:ilvl w:val="0"/>
          <w:numId w:val="0"/>
        </w:numPr>
      </w:pPr>
      <w:r w:rsidRPr="00B02C0D">
        <w:t>Bronvermelding</w:t>
      </w:r>
      <w:bookmarkEnd w:id="7"/>
    </w:p>
    <w:p w14:paraId="43BA1E85" w14:textId="38846669" w:rsidR="006D3E7E" w:rsidRPr="00E22A0E" w:rsidRDefault="006D3E7E" w:rsidP="34239F8E">
      <w:pPr>
        <w:pStyle w:val="Sjabloon"/>
        <w:rPr>
          <w:rFonts w:ascii="Calibri" w:hAnsi="Calibri"/>
        </w:rPr>
      </w:pPr>
      <w:r w:rsidRPr="34239F8E">
        <w:rPr>
          <w:rFonts w:ascii="Calibri" w:hAnsi="Calibri"/>
        </w:rPr>
        <w:t>[Vermeld hier al je bronnen volgens de APA stijlgids (</w:t>
      </w:r>
      <w:hyperlink r:id="rId12">
        <w:r w:rsidRPr="34239F8E">
          <w:rPr>
            <w:rFonts w:ascii="Calibri" w:hAnsi="Calibri"/>
          </w:rPr>
          <w:t>https://apastyle.apa.org/</w:t>
        </w:r>
      </w:hyperlink>
      <w:r w:rsidRPr="34239F8E">
        <w:rPr>
          <w:rFonts w:ascii="Calibri" w:hAnsi="Calibri"/>
        </w:rPr>
        <w:t>). Denk eraan dat elk brontype (website/rapport/wetenschappelijk artikel/hoofdstuk uit boek/…) zijn eigen stijl heeft.]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6D3E7E" w:rsidRPr="000B28EF" w14:paraId="7E64C20C" w14:textId="77777777" w:rsidTr="10C59E49">
        <w:tc>
          <w:tcPr>
            <w:tcW w:w="562" w:type="dxa"/>
          </w:tcPr>
          <w:p w14:paraId="56319B1F" w14:textId="77777777" w:rsidR="006D3E7E" w:rsidRPr="000B28EF" w:rsidRDefault="006D3E7E" w:rsidP="006B45DA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4818E70D" w14:textId="4DFC94CE" w:rsidR="006D3E7E" w:rsidRPr="000B28EF" w:rsidRDefault="006D3E7E" w:rsidP="006B45DA">
            <w:pPr>
              <w:spacing w:before="120" w:after="120"/>
              <w:rPr>
                <w:lang w:eastAsia="en-US"/>
              </w:rPr>
            </w:pPr>
            <w:r w:rsidRPr="10C59E49">
              <w:rPr>
                <w:lang w:eastAsia="en-US"/>
              </w:rPr>
              <w:t>Jan, A. (20</w:t>
            </w:r>
            <w:r w:rsidR="15CAF387" w:rsidRPr="10C59E49">
              <w:rPr>
                <w:lang w:eastAsia="en-US"/>
              </w:rPr>
              <w:t>23</w:t>
            </w:r>
            <w:r w:rsidRPr="10C59E49">
              <w:rPr>
                <w:lang w:eastAsia="en-US"/>
              </w:rPr>
              <w:t xml:space="preserve">-04-12). De titel van deze pagina. Opgehaald van </w:t>
            </w:r>
            <w:hyperlink r:id="rId13">
              <w:r w:rsidRPr="10C59E49">
                <w:rPr>
                  <w:rStyle w:val="Hyperlink"/>
                  <w:lang w:eastAsia="en-US"/>
                </w:rPr>
                <w:t>http://xxxxxxxxx</w:t>
              </w:r>
            </w:hyperlink>
            <w:r w:rsidRPr="10C59E49">
              <w:rPr>
                <w:lang w:eastAsia="en-US"/>
              </w:rPr>
              <w:t>.</w:t>
            </w:r>
          </w:p>
        </w:tc>
      </w:tr>
      <w:tr w:rsidR="006D3E7E" w:rsidRPr="000B28EF" w14:paraId="56FEED9D" w14:textId="77777777" w:rsidTr="10C59E49">
        <w:tc>
          <w:tcPr>
            <w:tcW w:w="562" w:type="dxa"/>
          </w:tcPr>
          <w:p w14:paraId="7A754EE0" w14:textId="77777777" w:rsidR="006D3E7E" w:rsidRPr="000B28EF" w:rsidRDefault="006D3E7E" w:rsidP="006B45DA">
            <w:pPr>
              <w:spacing w:before="120" w:after="120"/>
              <w:rPr>
                <w:lang w:eastAsia="en-US"/>
              </w:rPr>
            </w:pPr>
          </w:p>
        </w:tc>
        <w:tc>
          <w:tcPr>
            <w:tcW w:w="8500" w:type="dxa"/>
          </w:tcPr>
          <w:p w14:paraId="015FE5C8" w14:textId="77777777" w:rsidR="006D3E7E" w:rsidRPr="003C07D2" w:rsidRDefault="006D3E7E" w:rsidP="006B45DA">
            <w:pPr>
              <w:spacing w:before="120" w:after="120"/>
              <w:rPr>
                <w:lang w:val="nl-BE" w:eastAsia="en-US"/>
              </w:rPr>
            </w:pPr>
          </w:p>
        </w:tc>
      </w:tr>
    </w:tbl>
    <w:p w14:paraId="4F4A2BD4" w14:textId="77777777" w:rsidR="006D3E7E" w:rsidRDefault="006D3E7E" w:rsidP="00C46F11"/>
    <w:sectPr w:rsidR="006D3E7E" w:rsidSect="00905966"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67627" w14:textId="77777777" w:rsidR="0027009F" w:rsidRDefault="0027009F" w:rsidP="00B037EA">
      <w:r>
        <w:separator/>
      </w:r>
    </w:p>
  </w:endnote>
  <w:endnote w:type="continuationSeparator" w:id="0">
    <w:p w14:paraId="7DDAD606" w14:textId="77777777" w:rsidR="0027009F" w:rsidRDefault="0027009F" w:rsidP="00B037EA">
      <w:r>
        <w:continuationSeparator/>
      </w:r>
    </w:p>
  </w:endnote>
  <w:endnote w:type="continuationNotice" w:id="1">
    <w:p w14:paraId="0BFC2B38" w14:textId="77777777" w:rsidR="0027009F" w:rsidRDefault="0027009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716" w14:textId="38587B63" w:rsidR="00690C5E" w:rsidRDefault="00690C5E" w:rsidP="000336A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594BBCC2" w:rsidR="00F61BA0" w:rsidRPr="005F5CC9" w:rsidRDefault="00442F7B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="00F61BA0" w:rsidRPr="00C24A8B">
              <w:rPr>
                <w:sz w:val="18"/>
                <w:lang w:val="nl-BE"/>
              </w:rPr>
              <w:t xml:space="preserve"> </w:t>
            </w:r>
            <w:r w:rsidR="003864D4">
              <w:rPr>
                <w:sz w:val="18"/>
                <w:lang w:val="nl-BE"/>
              </w:rPr>
              <w:t>&lt;&lt;Naam Opdracht&gt;&gt;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EF4BE" w14:textId="77777777" w:rsidR="0027009F" w:rsidRDefault="0027009F" w:rsidP="00B037EA">
      <w:r>
        <w:separator/>
      </w:r>
    </w:p>
  </w:footnote>
  <w:footnote w:type="continuationSeparator" w:id="0">
    <w:p w14:paraId="2EC1122F" w14:textId="77777777" w:rsidR="0027009F" w:rsidRDefault="0027009F" w:rsidP="00B037EA">
      <w:r>
        <w:continuationSeparator/>
      </w:r>
    </w:p>
  </w:footnote>
  <w:footnote w:type="continuationNotice" w:id="1">
    <w:p w14:paraId="123FC2E6" w14:textId="77777777" w:rsidR="0027009F" w:rsidRDefault="0027009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FAB1" w14:textId="6B456A6F" w:rsidR="00D85D45" w:rsidRPr="00D85D45" w:rsidRDefault="007F0625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="00542798"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end"/>
    </w:r>
    <w:r w:rsidR="00E852B1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755ECC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"/>
            </v:group>
          </w:pict>
        </mc:Fallback>
      </mc:AlternateContent>
    </w:r>
    <w:r w:rsidR="00E852B1"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1011512452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70560612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2004214872" name="Afbeelding 2004214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2F33D701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92E7C24">
            <v:group id="Groep 9" style="position:absolute;margin-left:292.6pt;margin-top:5.5pt;width:52.4pt;height:21.9pt;z-index:251658243;mso-width-relative:margin;mso-height-relative:margin" coordsize="15683,4614" o:spid="_x0000_s1026" w14:anchorId="4384C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745753452" name="Afbeelding 745753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4108"/>
    <w:multiLevelType w:val="hybridMultilevel"/>
    <w:tmpl w:val="231C6E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0E79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AA7C5E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1936B0C"/>
    <w:multiLevelType w:val="hybridMultilevel"/>
    <w:tmpl w:val="9EDCC6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5628A"/>
    <w:multiLevelType w:val="hybridMultilevel"/>
    <w:tmpl w:val="477CEDF6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A7C06"/>
    <w:multiLevelType w:val="multilevel"/>
    <w:tmpl w:val="0413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27080646"/>
    <w:multiLevelType w:val="hybridMultilevel"/>
    <w:tmpl w:val="D2CEB47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7C16"/>
    <w:multiLevelType w:val="hybridMultilevel"/>
    <w:tmpl w:val="C23891E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46552"/>
    <w:multiLevelType w:val="hybridMultilevel"/>
    <w:tmpl w:val="58401A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405FB1"/>
    <w:multiLevelType w:val="hybridMultilevel"/>
    <w:tmpl w:val="928A30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B3F5A"/>
    <w:multiLevelType w:val="hybridMultilevel"/>
    <w:tmpl w:val="61B857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D382F"/>
    <w:multiLevelType w:val="multilevel"/>
    <w:tmpl w:val="45B2275A"/>
    <w:numStyleLink w:val="111111"/>
  </w:abstractNum>
  <w:abstractNum w:abstractNumId="13" w15:restartNumberingAfterBreak="0">
    <w:nsid w:val="461023D0"/>
    <w:multiLevelType w:val="hybridMultilevel"/>
    <w:tmpl w:val="27706376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9AA34D0"/>
    <w:multiLevelType w:val="hybridMultilevel"/>
    <w:tmpl w:val="9FB2FC9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F83761"/>
    <w:multiLevelType w:val="hybridMultilevel"/>
    <w:tmpl w:val="8D12605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CAB74A5"/>
    <w:multiLevelType w:val="multilevel"/>
    <w:tmpl w:val="16DC3FBA"/>
    <w:lvl w:ilvl="0">
      <w:start w:val="1"/>
      <w:numFmt w:val="upperRoman"/>
      <w:pStyle w:val="Kop1"/>
      <w:lvlText w:val="%1."/>
      <w:lvlJc w:val="left"/>
      <w:pPr>
        <w:ind w:left="0" w:firstLine="0"/>
      </w:pPr>
    </w:lvl>
    <w:lvl w:ilvl="1">
      <w:start w:val="1"/>
      <w:numFmt w:val="upperLetter"/>
      <w:pStyle w:val="Kop2"/>
      <w:lvlText w:val="%2."/>
      <w:lvlJc w:val="left"/>
      <w:pPr>
        <w:ind w:left="720" w:firstLine="0"/>
      </w:pPr>
    </w:lvl>
    <w:lvl w:ilvl="2">
      <w:start w:val="1"/>
      <w:numFmt w:val="decimal"/>
      <w:pStyle w:val="Kop3"/>
      <w:lvlText w:val="%3."/>
      <w:lvlJc w:val="left"/>
      <w:pPr>
        <w:ind w:left="1440" w:firstLine="0"/>
      </w:pPr>
    </w:lvl>
    <w:lvl w:ilvl="3">
      <w:start w:val="1"/>
      <w:numFmt w:val="lowerLetter"/>
      <w:pStyle w:val="Kop4"/>
      <w:lvlText w:val="%4)"/>
      <w:lvlJc w:val="left"/>
      <w:pPr>
        <w:ind w:left="2160" w:firstLine="0"/>
      </w:pPr>
    </w:lvl>
    <w:lvl w:ilvl="4">
      <w:start w:val="1"/>
      <w:numFmt w:val="decimal"/>
      <w:pStyle w:val="Kop5"/>
      <w:lvlText w:val="(%5)"/>
      <w:lvlJc w:val="left"/>
      <w:pPr>
        <w:ind w:left="2880" w:firstLine="0"/>
      </w:pPr>
    </w:lvl>
    <w:lvl w:ilvl="5">
      <w:start w:val="1"/>
      <w:numFmt w:val="lowerLetter"/>
      <w:pStyle w:val="Kop6"/>
      <w:lvlText w:val="(%6)"/>
      <w:lvlJc w:val="left"/>
      <w:pPr>
        <w:ind w:left="3600" w:firstLine="0"/>
      </w:pPr>
    </w:lvl>
    <w:lvl w:ilvl="6">
      <w:start w:val="1"/>
      <w:numFmt w:val="lowerRoman"/>
      <w:pStyle w:val="Kop7"/>
      <w:lvlText w:val="(%7)"/>
      <w:lvlJc w:val="left"/>
      <w:pPr>
        <w:ind w:left="4320" w:firstLine="0"/>
      </w:pPr>
    </w:lvl>
    <w:lvl w:ilvl="7">
      <w:start w:val="1"/>
      <w:numFmt w:val="lowerLetter"/>
      <w:pStyle w:val="Kop8"/>
      <w:lvlText w:val="(%8)"/>
      <w:lvlJc w:val="left"/>
      <w:pPr>
        <w:ind w:left="5040" w:firstLine="0"/>
      </w:pPr>
    </w:lvl>
    <w:lvl w:ilvl="8">
      <w:start w:val="1"/>
      <w:numFmt w:val="lowerRoman"/>
      <w:pStyle w:val="Kop9"/>
      <w:lvlText w:val="(%9)"/>
      <w:lvlJc w:val="left"/>
      <w:pPr>
        <w:ind w:left="5760" w:firstLine="0"/>
      </w:pPr>
    </w:lvl>
  </w:abstractNum>
  <w:abstractNum w:abstractNumId="17" w15:restartNumberingAfterBreak="0">
    <w:nsid w:val="4FF53032"/>
    <w:multiLevelType w:val="hybridMultilevel"/>
    <w:tmpl w:val="9FA056D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A6061D"/>
    <w:multiLevelType w:val="multilevel"/>
    <w:tmpl w:val="16A64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E41FCD"/>
    <w:multiLevelType w:val="multilevel"/>
    <w:tmpl w:val="EB1650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58032A46"/>
    <w:multiLevelType w:val="hybridMultilevel"/>
    <w:tmpl w:val="9A461C2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C82DBD"/>
    <w:multiLevelType w:val="multilevel"/>
    <w:tmpl w:val="C620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704D8"/>
    <w:multiLevelType w:val="hybridMultilevel"/>
    <w:tmpl w:val="26BA1B2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0F">
      <w:start w:val="1"/>
      <w:numFmt w:val="decimal"/>
      <w:lvlText w:val="%2."/>
      <w:lvlJc w:val="left"/>
      <w:pPr>
        <w:ind w:left="2160" w:hanging="360"/>
      </w:p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73FAC96C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0813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813000F">
      <w:start w:val="1"/>
      <w:numFmt w:val="decimal"/>
      <w:lvlText w:val="%6."/>
      <w:lvlJc w:val="left"/>
      <w:pPr>
        <w:ind w:left="5220" w:hanging="360"/>
      </w:pPr>
    </w:lvl>
    <w:lvl w:ilvl="6" w:tplc="0813000F">
      <w:start w:val="1"/>
      <w:numFmt w:val="decimal"/>
      <w:lvlText w:val="%7."/>
      <w:lvlJc w:val="left"/>
      <w:pPr>
        <w:ind w:left="5760" w:hanging="360"/>
      </w:pPr>
    </w:lvl>
    <w:lvl w:ilvl="7" w:tplc="08130019">
      <w:start w:val="1"/>
      <w:numFmt w:val="lowerLetter"/>
      <w:lvlText w:val="%8."/>
      <w:lvlJc w:val="left"/>
      <w:pPr>
        <w:ind w:left="6480" w:hanging="360"/>
      </w:pPr>
    </w:lvl>
    <w:lvl w:ilvl="8" w:tplc="0813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6" w15:restartNumberingAfterBreak="0">
    <w:nsid w:val="60894363"/>
    <w:multiLevelType w:val="multilevel"/>
    <w:tmpl w:val="877E4CC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7" w15:restartNumberingAfterBreak="0">
    <w:nsid w:val="619C6A71"/>
    <w:multiLevelType w:val="hybridMultilevel"/>
    <w:tmpl w:val="770474E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4735EE5"/>
    <w:multiLevelType w:val="hybridMultilevel"/>
    <w:tmpl w:val="8D241E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31" w15:restartNumberingAfterBreak="0">
    <w:nsid w:val="659373C6"/>
    <w:multiLevelType w:val="hybridMultilevel"/>
    <w:tmpl w:val="9F8AE21E"/>
    <w:lvl w:ilvl="0" w:tplc="0813000F">
      <w:start w:val="1"/>
      <w:numFmt w:val="decimal"/>
      <w:lvlText w:val="%1."/>
      <w:lvlJc w:val="left"/>
      <w:pPr>
        <w:ind w:left="2160" w:hanging="360"/>
      </w:pPr>
    </w:lvl>
    <w:lvl w:ilvl="1" w:tplc="08130019">
      <w:start w:val="1"/>
      <w:numFmt w:val="lowerLetter"/>
      <w:lvlText w:val="%2."/>
      <w:lvlJc w:val="left"/>
      <w:pPr>
        <w:ind w:left="2880" w:hanging="360"/>
      </w:pPr>
    </w:lvl>
    <w:lvl w:ilvl="2" w:tplc="0813001B">
      <w:start w:val="1"/>
      <w:numFmt w:val="lowerRoman"/>
      <w:lvlText w:val="%3."/>
      <w:lvlJc w:val="right"/>
      <w:pPr>
        <w:ind w:left="3600" w:hanging="180"/>
      </w:pPr>
    </w:lvl>
    <w:lvl w:ilvl="3" w:tplc="0813000F" w:tentative="1">
      <w:start w:val="1"/>
      <w:numFmt w:val="decimal"/>
      <w:lvlText w:val="%4."/>
      <w:lvlJc w:val="left"/>
      <w:pPr>
        <w:ind w:left="4320" w:hanging="360"/>
      </w:pPr>
    </w:lvl>
    <w:lvl w:ilvl="4" w:tplc="08130019" w:tentative="1">
      <w:start w:val="1"/>
      <w:numFmt w:val="lowerLetter"/>
      <w:lvlText w:val="%5."/>
      <w:lvlJc w:val="left"/>
      <w:pPr>
        <w:ind w:left="5040" w:hanging="360"/>
      </w:pPr>
    </w:lvl>
    <w:lvl w:ilvl="5" w:tplc="0813001B" w:tentative="1">
      <w:start w:val="1"/>
      <w:numFmt w:val="lowerRoman"/>
      <w:lvlText w:val="%6."/>
      <w:lvlJc w:val="right"/>
      <w:pPr>
        <w:ind w:left="5760" w:hanging="180"/>
      </w:pPr>
    </w:lvl>
    <w:lvl w:ilvl="6" w:tplc="0813000F" w:tentative="1">
      <w:start w:val="1"/>
      <w:numFmt w:val="decimal"/>
      <w:lvlText w:val="%7."/>
      <w:lvlJc w:val="left"/>
      <w:pPr>
        <w:ind w:left="6480" w:hanging="360"/>
      </w:pPr>
    </w:lvl>
    <w:lvl w:ilvl="7" w:tplc="08130019" w:tentative="1">
      <w:start w:val="1"/>
      <w:numFmt w:val="lowerLetter"/>
      <w:lvlText w:val="%8."/>
      <w:lvlJc w:val="left"/>
      <w:pPr>
        <w:ind w:left="7200" w:hanging="360"/>
      </w:pPr>
    </w:lvl>
    <w:lvl w:ilvl="8" w:tplc="08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7130A4C"/>
    <w:multiLevelType w:val="hybridMultilevel"/>
    <w:tmpl w:val="755A710A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>
      <w:start w:val="1"/>
      <w:numFmt w:val="lowerLetter"/>
      <w:lvlText w:val="%2."/>
      <w:lvlJc w:val="left"/>
      <w:pPr>
        <w:ind w:left="3216" w:hanging="360"/>
      </w:pPr>
    </w:lvl>
    <w:lvl w:ilvl="2" w:tplc="0813001B">
      <w:start w:val="1"/>
      <w:numFmt w:val="lowerRoman"/>
      <w:lvlText w:val="%3."/>
      <w:lvlJc w:val="right"/>
      <w:pPr>
        <w:ind w:left="3936" w:hanging="180"/>
      </w:pPr>
    </w:lvl>
    <w:lvl w:ilvl="3" w:tplc="0813000F">
      <w:start w:val="1"/>
      <w:numFmt w:val="decimal"/>
      <w:lvlText w:val="%4."/>
      <w:lvlJc w:val="left"/>
      <w:pPr>
        <w:ind w:left="4656" w:hanging="360"/>
      </w:pPr>
    </w:lvl>
    <w:lvl w:ilvl="4" w:tplc="08130019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9884FE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36" w15:restartNumberingAfterBreak="0">
    <w:nsid w:val="6C750829"/>
    <w:multiLevelType w:val="hybridMultilevel"/>
    <w:tmpl w:val="9EDCC62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397365288">
    <w:abstractNumId w:val="35"/>
  </w:num>
  <w:num w:numId="2" w16cid:durableId="2086487551">
    <w:abstractNumId w:val="38"/>
  </w:num>
  <w:num w:numId="3" w16cid:durableId="1379085014">
    <w:abstractNumId w:val="12"/>
  </w:num>
  <w:num w:numId="4" w16cid:durableId="76442303">
    <w:abstractNumId w:val="26"/>
  </w:num>
  <w:num w:numId="5" w16cid:durableId="68621487">
    <w:abstractNumId w:val="28"/>
  </w:num>
  <w:num w:numId="6" w16cid:durableId="1187794215">
    <w:abstractNumId w:val="33"/>
  </w:num>
  <w:num w:numId="7" w16cid:durableId="1456172260">
    <w:abstractNumId w:val="37"/>
  </w:num>
  <w:num w:numId="8" w16cid:durableId="1841315709">
    <w:abstractNumId w:val="30"/>
  </w:num>
  <w:num w:numId="9" w16cid:durableId="1415080368">
    <w:abstractNumId w:val="25"/>
  </w:num>
  <w:num w:numId="10" w16cid:durableId="1466511694">
    <w:abstractNumId w:val="7"/>
  </w:num>
  <w:num w:numId="11" w16cid:durableId="588123938">
    <w:abstractNumId w:val="20"/>
  </w:num>
  <w:num w:numId="12" w16cid:durableId="1650286983">
    <w:abstractNumId w:val="26"/>
  </w:num>
  <w:num w:numId="13" w16cid:durableId="1824589871">
    <w:abstractNumId w:val="19"/>
  </w:num>
  <w:num w:numId="14" w16cid:durableId="847139946">
    <w:abstractNumId w:val="5"/>
  </w:num>
  <w:num w:numId="15" w16cid:durableId="465973830">
    <w:abstractNumId w:val="21"/>
  </w:num>
  <w:num w:numId="16" w16cid:durableId="1907570067">
    <w:abstractNumId w:val="0"/>
  </w:num>
  <w:num w:numId="17" w16cid:durableId="321196975">
    <w:abstractNumId w:val="16"/>
  </w:num>
  <w:num w:numId="18" w16cid:durableId="915480940">
    <w:abstractNumId w:val="29"/>
  </w:num>
  <w:num w:numId="19" w16cid:durableId="565260290">
    <w:abstractNumId w:val="36"/>
  </w:num>
  <w:num w:numId="20" w16cid:durableId="191110133">
    <w:abstractNumId w:val="15"/>
  </w:num>
  <w:num w:numId="21" w16cid:durableId="513691347">
    <w:abstractNumId w:val="11"/>
  </w:num>
  <w:num w:numId="22" w16cid:durableId="1977565990">
    <w:abstractNumId w:val="24"/>
  </w:num>
  <w:num w:numId="23" w16cid:durableId="1029262345">
    <w:abstractNumId w:val="9"/>
  </w:num>
  <w:num w:numId="24" w16cid:durableId="1330258000">
    <w:abstractNumId w:val="13"/>
  </w:num>
  <w:num w:numId="25" w16cid:durableId="300502917">
    <w:abstractNumId w:val="34"/>
  </w:num>
  <w:num w:numId="26" w16cid:durableId="287901577">
    <w:abstractNumId w:val="18"/>
  </w:num>
  <w:num w:numId="27" w16cid:durableId="397441647">
    <w:abstractNumId w:val="14"/>
  </w:num>
  <w:num w:numId="28" w16cid:durableId="1776708906">
    <w:abstractNumId w:val="8"/>
  </w:num>
  <w:num w:numId="29" w16cid:durableId="202449366">
    <w:abstractNumId w:val="3"/>
  </w:num>
  <w:num w:numId="30" w16cid:durableId="1982925749">
    <w:abstractNumId w:val="22"/>
  </w:num>
  <w:num w:numId="31" w16cid:durableId="770584776">
    <w:abstractNumId w:val="10"/>
  </w:num>
  <w:num w:numId="32" w16cid:durableId="20942817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3445485">
    <w:abstractNumId w:val="6"/>
  </w:num>
  <w:num w:numId="34" w16cid:durableId="797797344">
    <w:abstractNumId w:val="17"/>
  </w:num>
  <w:num w:numId="35" w16cid:durableId="686909389">
    <w:abstractNumId w:val="27"/>
  </w:num>
  <w:num w:numId="36" w16cid:durableId="1942450243">
    <w:abstractNumId w:val="2"/>
  </w:num>
  <w:num w:numId="37" w16cid:durableId="60837295">
    <w:abstractNumId w:val="32"/>
  </w:num>
  <w:num w:numId="38" w16cid:durableId="1800568783">
    <w:abstractNumId w:val="23"/>
  </w:num>
  <w:num w:numId="39" w16cid:durableId="1180973699">
    <w:abstractNumId w:val="31"/>
  </w:num>
  <w:num w:numId="40" w16cid:durableId="2036350115">
    <w:abstractNumId w:val="1"/>
  </w:num>
  <w:num w:numId="41" w16cid:durableId="633415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1D57"/>
    <w:rsid w:val="000024EB"/>
    <w:rsid w:val="00012125"/>
    <w:rsid w:val="000143F2"/>
    <w:rsid w:val="00014CCC"/>
    <w:rsid w:val="00015770"/>
    <w:rsid w:val="00020781"/>
    <w:rsid w:val="00021BFB"/>
    <w:rsid w:val="000239B2"/>
    <w:rsid w:val="00025BF2"/>
    <w:rsid w:val="00030F9E"/>
    <w:rsid w:val="00033B1D"/>
    <w:rsid w:val="000355C5"/>
    <w:rsid w:val="00041E88"/>
    <w:rsid w:val="00043405"/>
    <w:rsid w:val="00045C65"/>
    <w:rsid w:val="00046AE6"/>
    <w:rsid w:val="00047500"/>
    <w:rsid w:val="00051457"/>
    <w:rsid w:val="00055B94"/>
    <w:rsid w:val="000632B0"/>
    <w:rsid w:val="00067255"/>
    <w:rsid w:val="000772E4"/>
    <w:rsid w:val="00077B9F"/>
    <w:rsid w:val="00077DF2"/>
    <w:rsid w:val="00082BBB"/>
    <w:rsid w:val="000832FB"/>
    <w:rsid w:val="00085E85"/>
    <w:rsid w:val="00090D8D"/>
    <w:rsid w:val="000963B5"/>
    <w:rsid w:val="000964A0"/>
    <w:rsid w:val="000A2923"/>
    <w:rsid w:val="000A4D34"/>
    <w:rsid w:val="000A7D1C"/>
    <w:rsid w:val="000B28EF"/>
    <w:rsid w:val="000B2E6C"/>
    <w:rsid w:val="000B64CB"/>
    <w:rsid w:val="000B7370"/>
    <w:rsid w:val="000C2045"/>
    <w:rsid w:val="000C4620"/>
    <w:rsid w:val="000C60C3"/>
    <w:rsid w:val="000C63EC"/>
    <w:rsid w:val="000C69F0"/>
    <w:rsid w:val="000D2ADF"/>
    <w:rsid w:val="000E0207"/>
    <w:rsid w:val="000E0DF7"/>
    <w:rsid w:val="000E1906"/>
    <w:rsid w:val="000E21CE"/>
    <w:rsid w:val="000E6A1E"/>
    <w:rsid w:val="000F066C"/>
    <w:rsid w:val="000F3FAB"/>
    <w:rsid w:val="000F4674"/>
    <w:rsid w:val="000F6EEA"/>
    <w:rsid w:val="0010135F"/>
    <w:rsid w:val="0010359C"/>
    <w:rsid w:val="00105A86"/>
    <w:rsid w:val="001119F0"/>
    <w:rsid w:val="0011249C"/>
    <w:rsid w:val="00115A59"/>
    <w:rsid w:val="00122192"/>
    <w:rsid w:val="00122B97"/>
    <w:rsid w:val="001247EA"/>
    <w:rsid w:val="00126AC1"/>
    <w:rsid w:val="001302AC"/>
    <w:rsid w:val="001344D4"/>
    <w:rsid w:val="0013454A"/>
    <w:rsid w:val="00135B4B"/>
    <w:rsid w:val="00136A1D"/>
    <w:rsid w:val="001404A9"/>
    <w:rsid w:val="001475B0"/>
    <w:rsid w:val="00150F8A"/>
    <w:rsid w:val="00153956"/>
    <w:rsid w:val="001657DF"/>
    <w:rsid w:val="001662E2"/>
    <w:rsid w:val="00170193"/>
    <w:rsid w:val="00170B0E"/>
    <w:rsid w:val="00170ED8"/>
    <w:rsid w:val="00173894"/>
    <w:rsid w:val="00173F7E"/>
    <w:rsid w:val="00176B9B"/>
    <w:rsid w:val="0017738C"/>
    <w:rsid w:val="0018773C"/>
    <w:rsid w:val="001944C0"/>
    <w:rsid w:val="0019775D"/>
    <w:rsid w:val="001A0FA1"/>
    <w:rsid w:val="001A136E"/>
    <w:rsid w:val="001B7735"/>
    <w:rsid w:val="001B7C88"/>
    <w:rsid w:val="001C0BA3"/>
    <w:rsid w:val="001C7ED4"/>
    <w:rsid w:val="001D0900"/>
    <w:rsid w:val="001E1BE6"/>
    <w:rsid w:val="001E4774"/>
    <w:rsid w:val="001F251D"/>
    <w:rsid w:val="001F58EC"/>
    <w:rsid w:val="001F728A"/>
    <w:rsid w:val="00200164"/>
    <w:rsid w:val="00203479"/>
    <w:rsid w:val="00212D32"/>
    <w:rsid w:val="00212F37"/>
    <w:rsid w:val="0021733A"/>
    <w:rsid w:val="00220735"/>
    <w:rsid w:val="00221893"/>
    <w:rsid w:val="00222F9A"/>
    <w:rsid w:val="00223170"/>
    <w:rsid w:val="00240DE9"/>
    <w:rsid w:val="0024670C"/>
    <w:rsid w:val="00247954"/>
    <w:rsid w:val="002528D4"/>
    <w:rsid w:val="00253E7B"/>
    <w:rsid w:val="0026184D"/>
    <w:rsid w:val="00262F5F"/>
    <w:rsid w:val="0027009F"/>
    <w:rsid w:val="00270801"/>
    <w:rsid w:val="0027132B"/>
    <w:rsid w:val="00276F1E"/>
    <w:rsid w:val="00280C30"/>
    <w:rsid w:val="00280E2F"/>
    <w:rsid w:val="0028112C"/>
    <w:rsid w:val="00286F6A"/>
    <w:rsid w:val="00287C28"/>
    <w:rsid w:val="00295883"/>
    <w:rsid w:val="00295F3E"/>
    <w:rsid w:val="00296CF2"/>
    <w:rsid w:val="002A00E5"/>
    <w:rsid w:val="002A69A8"/>
    <w:rsid w:val="002A7E1B"/>
    <w:rsid w:val="002B143F"/>
    <w:rsid w:val="002B6940"/>
    <w:rsid w:val="002C5813"/>
    <w:rsid w:val="002D03B4"/>
    <w:rsid w:val="002D0A7D"/>
    <w:rsid w:val="002D237F"/>
    <w:rsid w:val="002D6B3B"/>
    <w:rsid w:val="002E3FB7"/>
    <w:rsid w:val="002F1B76"/>
    <w:rsid w:val="002F44A3"/>
    <w:rsid w:val="002F4BDE"/>
    <w:rsid w:val="002F6542"/>
    <w:rsid w:val="002F716B"/>
    <w:rsid w:val="003063AA"/>
    <w:rsid w:val="00314FF7"/>
    <w:rsid w:val="00315D62"/>
    <w:rsid w:val="003171BB"/>
    <w:rsid w:val="0032315C"/>
    <w:rsid w:val="00326CA8"/>
    <w:rsid w:val="003271F7"/>
    <w:rsid w:val="00334D3F"/>
    <w:rsid w:val="00335F72"/>
    <w:rsid w:val="003434DA"/>
    <w:rsid w:val="00343548"/>
    <w:rsid w:val="00343675"/>
    <w:rsid w:val="003446AD"/>
    <w:rsid w:val="0034580C"/>
    <w:rsid w:val="00347203"/>
    <w:rsid w:val="00350FDB"/>
    <w:rsid w:val="00355BA5"/>
    <w:rsid w:val="00362113"/>
    <w:rsid w:val="003643D4"/>
    <w:rsid w:val="00364F79"/>
    <w:rsid w:val="003659DA"/>
    <w:rsid w:val="003675AF"/>
    <w:rsid w:val="0037013E"/>
    <w:rsid w:val="0037080E"/>
    <w:rsid w:val="00372966"/>
    <w:rsid w:val="00372C3E"/>
    <w:rsid w:val="00374577"/>
    <w:rsid w:val="00377A23"/>
    <w:rsid w:val="003806F5"/>
    <w:rsid w:val="0038291F"/>
    <w:rsid w:val="00385574"/>
    <w:rsid w:val="003864D4"/>
    <w:rsid w:val="00390255"/>
    <w:rsid w:val="0039224F"/>
    <w:rsid w:val="0039380F"/>
    <w:rsid w:val="00393F30"/>
    <w:rsid w:val="00395728"/>
    <w:rsid w:val="003B2E8F"/>
    <w:rsid w:val="003B3084"/>
    <w:rsid w:val="003B7796"/>
    <w:rsid w:val="003B7A34"/>
    <w:rsid w:val="003C07D2"/>
    <w:rsid w:val="003C1B35"/>
    <w:rsid w:val="003C5FA5"/>
    <w:rsid w:val="003C6F4C"/>
    <w:rsid w:val="003D1087"/>
    <w:rsid w:val="003D1A3D"/>
    <w:rsid w:val="003D3034"/>
    <w:rsid w:val="003D3F90"/>
    <w:rsid w:val="003D661D"/>
    <w:rsid w:val="003D7E68"/>
    <w:rsid w:val="003E0B63"/>
    <w:rsid w:val="003E0D06"/>
    <w:rsid w:val="003E48E9"/>
    <w:rsid w:val="003F1683"/>
    <w:rsid w:val="003F182C"/>
    <w:rsid w:val="003F23DD"/>
    <w:rsid w:val="003F5E47"/>
    <w:rsid w:val="00403F22"/>
    <w:rsid w:val="00415B1A"/>
    <w:rsid w:val="00416E38"/>
    <w:rsid w:val="004214FE"/>
    <w:rsid w:val="004228FD"/>
    <w:rsid w:val="00423601"/>
    <w:rsid w:val="00423E84"/>
    <w:rsid w:val="00426019"/>
    <w:rsid w:val="00426271"/>
    <w:rsid w:val="00431721"/>
    <w:rsid w:val="004325BA"/>
    <w:rsid w:val="00434577"/>
    <w:rsid w:val="00442D5D"/>
    <w:rsid w:val="00442F7B"/>
    <w:rsid w:val="00445AEF"/>
    <w:rsid w:val="00447C79"/>
    <w:rsid w:val="0045603C"/>
    <w:rsid w:val="004572B6"/>
    <w:rsid w:val="004623AB"/>
    <w:rsid w:val="00463A2C"/>
    <w:rsid w:val="00467F92"/>
    <w:rsid w:val="00470BF9"/>
    <w:rsid w:val="00473DC1"/>
    <w:rsid w:val="004743A4"/>
    <w:rsid w:val="004755D2"/>
    <w:rsid w:val="00477C8B"/>
    <w:rsid w:val="00481801"/>
    <w:rsid w:val="00483BDE"/>
    <w:rsid w:val="00497F2B"/>
    <w:rsid w:val="004A078E"/>
    <w:rsid w:val="004A1BDC"/>
    <w:rsid w:val="004A2B89"/>
    <w:rsid w:val="004A76F9"/>
    <w:rsid w:val="004A7C48"/>
    <w:rsid w:val="004B1975"/>
    <w:rsid w:val="004B212F"/>
    <w:rsid w:val="004B3C89"/>
    <w:rsid w:val="004C111D"/>
    <w:rsid w:val="004C207F"/>
    <w:rsid w:val="004C4838"/>
    <w:rsid w:val="004C4B4F"/>
    <w:rsid w:val="004C7838"/>
    <w:rsid w:val="004D1AB9"/>
    <w:rsid w:val="004E0C09"/>
    <w:rsid w:val="004E1AE1"/>
    <w:rsid w:val="004E30D4"/>
    <w:rsid w:val="004F4EAB"/>
    <w:rsid w:val="004F56CA"/>
    <w:rsid w:val="004F5949"/>
    <w:rsid w:val="004F7E91"/>
    <w:rsid w:val="005030EB"/>
    <w:rsid w:val="00505215"/>
    <w:rsid w:val="00521E5A"/>
    <w:rsid w:val="00524844"/>
    <w:rsid w:val="00524B56"/>
    <w:rsid w:val="00525EE9"/>
    <w:rsid w:val="00530AFF"/>
    <w:rsid w:val="00532480"/>
    <w:rsid w:val="0054057D"/>
    <w:rsid w:val="00541745"/>
    <w:rsid w:val="00542798"/>
    <w:rsid w:val="00544C82"/>
    <w:rsid w:val="00545E1D"/>
    <w:rsid w:val="0055009E"/>
    <w:rsid w:val="005514DA"/>
    <w:rsid w:val="00551A63"/>
    <w:rsid w:val="00555A38"/>
    <w:rsid w:val="00564171"/>
    <w:rsid w:val="0056423D"/>
    <w:rsid w:val="00571712"/>
    <w:rsid w:val="00584A41"/>
    <w:rsid w:val="005865ED"/>
    <w:rsid w:val="005937BC"/>
    <w:rsid w:val="005975B8"/>
    <w:rsid w:val="005A3095"/>
    <w:rsid w:val="005A3B65"/>
    <w:rsid w:val="005A4B44"/>
    <w:rsid w:val="005A6B35"/>
    <w:rsid w:val="005A7E18"/>
    <w:rsid w:val="005B1B8E"/>
    <w:rsid w:val="005B428A"/>
    <w:rsid w:val="005C7ACC"/>
    <w:rsid w:val="005D0EBB"/>
    <w:rsid w:val="005D3C52"/>
    <w:rsid w:val="005D485C"/>
    <w:rsid w:val="005D51C9"/>
    <w:rsid w:val="005E26DD"/>
    <w:rsid w:val="005E3A21"/>
    <w:rsid w:val="005E417B"/>
    <w:rsid w:val="005E4705"/>
    <w:rsid w:val="005E7EA5"/>
    <w:rsid w:val="005F11D1"/>
    <w:rsid w:val="005F5CC9"/>
    <w:rsid w:val="005F72C6"/>
    <w:rsid w:val="00603F25"/>
    <w:rsid w:val="00604D1F"/>
    <w:rsid w:val="00606372"/>
    <w:rsid w:val="00612E0C"/>
    <w:rsid w:val="006154EC"/>
    <w:rsid w:val="00615753"/>
    <w:rsid w:val="00616295"/>
    <w:rsid w:val="00616335"/>
    <w:rsid w:val="00626BD3"/>
    <w:rsid w:val="00632501"/>
    <w:rsid w:val="00633CBE"/>
    <w:rsid w:val="00635E49"/>
    <w:rsid w:val="006433E3"/>
    <w:rsid w:val="00650D14"/>
    <w:rsid w:val="00652043"/>
    <w:rsid w:val="006674A0"/>
    <w:rsid w:val="00672D70"/>
    <w:rsid w:val="00674967"/>
    <w:rsid w:val="0067683E"/>
    <w:rsid w:val="00676E4F"/>
    <w:rsid w:val="00681FDD"/>
    <w:rsid w:val="006852AE"/>
    <w:rsid w:val="00690C5E"/>
    <w:rsid w:val="0069391D"/>
    <w:rsid w:val="006A501C"/>
    <w:rsid w:val="006B2E66"/>
    <w:rsid w:val="006B5AB4"/>
    <w:rsid w:val="006B6235"/>
    <w:rsid w:val="006B6267"/>
    <w:rsid w:val="006C275F"/>
    <w:rsid w:val="006D052C"/>
    <w:rsid w:val="006D0C3C"/>
    <w:rsid w:val="006D3E7E"/>
    <w:rsid w:val="006D42C7"/>
    <w:rsid w:val="006D4A34"/>
    <w:rsid w:val="006D7390"/>
    <w:rsid w:val="006E0F01"/>
    <w:rsid w:val="006E3A69"/>
    <w:rsid w:val="006E71FB"/>
    <w:rsid w:val="006F3CED"/>
    <w:rsid w:val="006F3EE9"/>
    <w:rsid w:val="006F44B4"/>
    <w:rsid w:val="006F5F6F"/>
    <w:rsid w:val="00701810"/>
    <w:rsid w:val="007023FF"/>
    <w:rsid w:val="007032A8"/>
    <w:rsid w:val="0070354B"/>
    <w:rsid w:val="00711A02"/>
    <w:rsid w:val="00715CD0"/>
    <w:rsid w:val="007170BB"/>
    <w:rsid w:val="00732DC3"/>
    <w:rsid w:val="00734EF8"/>
    <w:rsid w:val="00740288"/>
    <w:rsid w:val="0074087F"/>
    <w:rsid w:val="00743E57"/>
    <w:rsid w:val="007461DE"/>
    <w:rsid w:val="007503FC"/>
    <w:rsid w:val="00750D43"/>
    <w:rsid w:val="007569EE"/>
    <w:rsid w:val="00760230"/>
    <w:rsid w:val="007634C0"/>
    <w:rsid w:val="00775304"/>
    <w:rsid w:val="0078076B"/>
    <w:rsid w:val="00790F3E"/>
    <w:rsid w:val="00792F19"/>
    <w:rsid w:val="00795761"/>
    <w:rsid w:val="00796FBA"/>
    <w:rsid w:val="00797332"/>
    <w:rsid w:val="007A243F"/>
    <w:rsid w:val="007A309C"/>
    <w:rsid w:val="007B4056"/>
    <w:rsid w:val="007B5F9C"/>
    <w:rsid w:val="007B5FDE"/>
    <w:rsid w:val="007C4051"/>
    <w:rsid w:val="007C4AD6"/>
    <w:rsid w:val="007C5654"/>
    <w:rsid w:val="007D3245"/>
    <w:rsid w:val="007D4281"/>
    <w:rsid w:val="007D6208"/>
    <w:rsid w:val="007D753E"/>
    <w:rsid w:val="007D7B41"/>
    <w:rsid w:val="007E25F6"/>
    <w:rsid w:val="007E3B7E"/>
    <w:rsid w:val="007E6240"/>
    <w:rsid w:val="007F0625"/>
    <w:rsid w:val="007F13BB"/>
    <w:rsid w:val="007F6FE6"/>
    <w:rsid w:val="007F79D0"/>
    <w:rsid w:val="00800A09"/>
    <w:rsid w:val="0080257A"/>
    <w:rsid w:val="00806308"/>
    <w:rsid w:val="00812C71"/>
    <w:rsid w:val="00812E22"/>
    <w:rsid w:val="00815E90"/>
    <w:rsid w:val="00816320"/>
    <w:rsid w:val="00816FBC"/>
    <w:rsid w:val="00817555"/>
    <w:rsid w:val="00826500"/>
    <w:rsid w:val="008267B5"/>
    <w:rsid w:val="00830771"/>
    <w:rsid w:val="008335F2"/>
    <w:rsid w:val="008353A2"/>
    <w:rsid w:val="00837CF7"/>
    <w:rsid w:val="008430BE"/>
    <w:rsid w:val="00844DFC"/>
    <w:rsid w:val="0084641A"/>
    <w:rsid w:val="008467CC"/>
    <w:rsid w:val="008469E3"/>
    <w:rsid w:val="00851B2D"/>
    <w:rsid w:val="008523F6"/>
    <w:rsid w:val="00852C0A"/>
    <w:rsid w:val="008557ED"/>
    <w:rsid w:val="008567E9"/>
    <w:rsid w:val="0086215C"/>
    <w:rsid w:val="00872007"/>
    <w:rsid w:val="00872E1A"/>
    <w:rsid w:val="0087301F"/>
    <w:rsid w:val="00876C39"/>
    <w:rsid w:val="00880D23"/>
    <w:rsid w:val="00890539"/>
    <w:rsid w:val="00892B7B"/>
    <w:rsid w:val="008954B6"/>
    <w:rsid w:val="00895534"/>
    <w:rsid w:val="008A1C59"/>
    <w:rsid w:val="008B17F2"/>
    <w:rsid w:val="008B6933"/>
    <w:rsid w:val="008C21C7"/>
    <w:rsid w:val="008C487F"/>
    <w:rsid w:val="008C6409"/>
    <w:rsid w:val="008D08BC"/>
    <w:rsid w:val="008D0EF5"/>
    <w:rsid w:val="008D5509"/>
    <w:rsid w:val="008D58AE"/>
    <w:rsid w:val="008E5C67"/>
    <w:rsid w:val="008F0FD9"/>
    <w:rsid w:val="008F1DBE"/>
    <w:rsid w:val="008F2E49"/>
    <w:rsid w:val="008F44EA"/>
    <w:rsid w:val="008F72BC"/>
    <w:rsid w:val="008F735D"/>
    <w:rsid w:val="0090356B"/>
    <w:rsid w:val="00903E52"/>
    <w:rsid w:val="00904177"/>
    <w:rsid w:val="00905966"/>
    <w:rsid w:val="009179DA"/>
    <w:rsid w:val="00922822"/>
    <w:rsid w:val="009302E4"/>
    <w:rsid w:val="00931064"/>
    <w:rsid w:val="00931421"/>
    <w:rsid w:val="00933BA5"/>
    <w:rsid w:val="0094193D"/>
    <w:rsid w:val="00943F57"/>
    <w:rsid w:val="00944297"/>
    <w:rsid w:val="00945C67"/>
    <w:rsid w:val="00945CA3"/>
    <w:rsid w:val="00951145"/>
    <w:rsid w:val="00953F31"/>
    <w:rsid w:val="00955DB5"/>
    <w:rsid w:val="0095657D"/>
    <w:rsid w:val="00961FCF"/>
    <w:rsid w:val="0096691F"/>
    <w:rsid w:val="0098067C"/>
    <w:rsid w:val="00980D04"/>
    <w:rsid w:val="00984E8D"/>
    <w:rsid w:val="00991AAB"/>
    <w:rsid w:val="00991D4A"/>
    <w:rsid w:val="009939DF"/>
    <w:rsid w:val="00994927"/>
    <w:rsid w:val="0099695F"/>
    <w:rsid w:val="009A003E"/>
    <w:rsid w:val="009A1086"/>
    <w:rsid w:val="009A4624"/>
    <w:rsid w:val="009A6E8C"/>
    <w:rsid w:val="009A6F32"/>
    <w:rsid w:val="009B1B67"/>
    <w:rsid w:val="009B5284"/>
    <w:rsid w:val="009B7E11"/>
    <w:rsid w:val="009C0154"/>
    <w:rsid w:val="009C0530"/>
    <w:rsid w:val="009C0D6B"/>
    <w:rsid w:val="009C2ACB"/>
    <w:rsid w:val="009C490F"/>
    <w:rsid w:val="009D4EA6"/>
    <w:rsid w:val="009D5B58"/>
    <w:rsid w:val="009E336A"/>
    <w:rsid w:val="009E3EB0"/>
    <w:rsid w:val="009E7FE6"/>
    <w:rsid w:val="009F36E8"/>
    <w:rsid w:val="009F667B"/>
    <w:rsid w:val="009F7198"/>
    <w:rsid w:val="00A00140"/>
    <w:rsid w:val="00A01CAA"/>
    <w:rsid w:val="00A05540"/>
    <w:rsid w:val="00A103FC"/>
    <w:rsid w:val="00A1285F"/>
    <w:rsid w:val="00A1308B"/>
    <w:rsid w:val="00A20DB9"/>
    <w:rsid w:val="00A24D2F"/>
    <w:rsid w:val="00A305C1"/>
    <w:rsid w:val="00A36778"/>
    <w:rsid w:val="00A42043"/>
    <w:rsid w:val="00A42CB1"/>
    <w:rsid w:val="00A441F2"/>
    <w:rsid w:val="00A447F1"/>
    <w:rsid w:val="00A44E39"/>
    <w:rsid w:val="00A4505E"/>
    <w:rsid w:val="00A45085"/>
    <w:rsid w:val="00A4713E"/>
    <w:rsid w:val="00A52F19"/>
    <w:rsid w:val="00A535D0"/>
    <w:rsid w:val="00A5396A"/>
    <w:rsid w:val="00A54F9C"/>
    <w:rsid w:val="00A57DE6"/>
    <w:rsid w:val="00A57E20"/>
    <w:rsid w:val="00A6786D"/>
    <w:rsid w:val="00A84AD9"/>
    <w:rsid w:val="00A85390"/>
    <w:rsid w:val="00A93526"/>
    <w:rsid w:val="00A94A9D"/>
    <w:rsid w:val="00A96E09"/>
    <w:rsid w:val="00AA2AE0"/>
    <w:rsid w:val="00AA3F99"/>
    <w:rsid w:val="00AA4E53"/>
    <w:rsid w:val="00AA56E3"/>
    <w:rsid w:val="00AB01D0"/>
    <w:rsid w:val="00AB1178"/>
    <w:rsid w:val="00AB26F8"/>
    <w:rsid w:val="00AB3F7D"/>
    <w:rsid w:val="00AB6E50"/>
    <w:rsid w:val="00AB7B4D"/>
    <w:rsid w:val="00AC0746"/>
    <w:rsid w:val="00AC5002"/>
    <w:rsid w:val="00AC757B"/>
    <w:rsid w:val="00AD000B"/>
    <w:rsid w:val="00AD263C"/>
    <w:rsid w:val="00AD48D5"/>
    <w:rsid w:val="00AD519E"/>
    <w:rsid w:val="00AD7EA2"/>
    <w:rsid w:val="00AE060C"/>
    <w:rsid w:val="00AE1E01"/>
    <w:rsid w:val="00AE6C11"/>
    <w:rsid w:val="00AF043A"/>
    <w:rsid w:val="00AF398D"/>
    <w:rsid w:val="00AF6F69"/>
    <w:rsid w:val="00B0156D"/>
    <w:rsid w:val="00B02285"/>
    <w:rsid w:val="00B02C0D"/>
    <w:rsid w:val="00B037EA"/>
    <w:rsid w:val="00B04B30"/>
    <w:rsid w:val="00B06C7F"/>
    <w:rsid w:val="00B10F2D"/>
    <w:rsid w:val="00B16DD4"/>
    <w:rsid w:val="00B243E9"/>
    <w:rsid w:val="00B25B9B"/>
    <w:rsid w:val="00B26E1C"/>
    <w:rsid w:val="00B32861"/>
    <w:rsid w:val="00B40FB1"/>
    <w:rsid w:val="00B4212F"/>
    <w:rsid w:val="00B43149"/>
    <w:rsid w:val="00B47F97"/>
    <w:rsid w:val="00B50CA8"/>
    <w:rsid w:val="00B51BBB"/>
    <w:rsid w:val="00B52F10"/>
    <w:rsid w:val="00B54569"/>
    <w:rsid w:val="00B60DDB"/>
    <w:rsid w:val="00B646AD"/>
    <w:rsid w:val="00B67BA5"/>
    <w:rsid w:val="00B701CF"/>
    <w:rsid w:val="00B70E75"/>
    <w:rsid w:val="00B7309E"/>
    <w:rsid w:val="00B75ECE"/>
    <w:rsid w:val="00B81E5B"/>
    <w:rsid w:val="00B84808"/>
    <w:rsid w:val="00B91F1B"/>
    <w:rsid w:val="00B93533"/>
    <w:rsid w:val="00B96161"/>
    <w:rsid w:val="00BA2D84"/>
    <w:rsid w:val="00BA4FED"/>
    <w:rsid w:val="00BA55FC"/>
    <w:rsid w:val="00BB0E2D"/>
    <w:rsid w:val="00BB1E63"/>
    <w:rsid w:val="00BB3B5C"/>
    <w:rsid w:val="00BB50FF"/>
    <w:rsid w:val="00BB5A07"/>
    <w:rsid w:val="00BB7663"/>
    <w:rsid w:val="00BC0CCA"/>
    <w:rsid w:val="00BC25B2"/>
    <w:rsid w:val="00BC5FCE"/>
    <w:rsid w:val="00BD2B70"/>
    <w:rsid w:val="00BD4585"/>
    <w:rsid w:val="00BD7464"/>
    <w:rsid w:val="00BE51E8"/>
    <w:rsid w:val="00BF0948"/>
    <w:rsid w:val="00BF0C89"/>
    <w:rsid w:val="00BF13BA"/>
    <w:rsid w:val="00BF1977"/>
    <w:rsid w:val="00BF6C55"/>
    <w:rsid w:val="00C10DBB"/>
    <w:rsid w:val="00C1207D"/>
    <w:rsid w:val="00C1351A"/>
    <w:rsid w:val="00C17258"/>
    <w:rsid w:val="00C21E12"/>
    <w:rsid w:val="00C24A8B"/>
    <w:rsid w:val="00C24AFA"/>
    <w:rsid w:val="00C24B8B"/>
    <w:rsid w:val="00C3199D"/>
    <w:rsid w:val="00C32345"/>
    <w:rsid w:val="00C33BB6"/>
    <w:rsid w:val="00C3400E"/>
    <w:rsid w:val="00C347A4"/>
    <w:rsid w:val="00C3578D"/>
    <w:rsid w:val="00C37635"/>
    <w:rsid w:val="00C42284"/>
    <w:rsid w:val="00C46F11"/>
    <w:rsid w:val="00C47266"/>
    <w:rsid w:val="00C5146E"/>
    <w:rsid w:val="00C53D45"/>
    <w:rsid w:val="00C65EFF"/>
    <w:rsid w:val="00C67C12"/>
    <w:rsid w:val="00C71550"/>
    <w:rsid w:val="00C742B9"/>
    <w:rsid w:val="00C75C0B"/>
    <w:rsid w:val="00C82CD4"/>
    <w:rsid w:val="00C85223"/>
    <w:rsid w:val="00C869A2"/>
    <w:rsid w:val="00C86C56"/>
    <w:rsid w:val="00C879F9"/>
    <w:rsid w:val="00C93332"/>
    <w:rsid w:val="00C94BC7"/>
    <w:rsid w:val="00C96787"/>
    <w:rsid w:val="00CA2143"/>
    <w:rsid w:val="00CA4F51"/>
    <w:rsid w:val="00CA60C5"/>
    <w:rsid w:val="00CA68C9"/>
    <w:rsid w:val="00CB1105"/>
    <w:rsid w:val="00CB75C4"/>
    <w:rsid w:val="00CC7BF8"/>
    <w:rsid w:val="00CD356E"/>
    <w:rsid w:val="00CD37EB"/>
    <w:rsid w:val="00CE1A40"/>
    <w:rsid w:val="00CF46AE"/>
    <w:rsid w:val="00D042D0"/>
    <w:rsid w:val="00D05BF3"/>
    <w:rsid w:val="00D10CA9"/>
    <w:rsid w:val="00D12713"/>
    <w:rsid w:val="00D13B2C"/>
    <w:rsid w:val="00D14929"/>
    <w:rsid w:val="00D14DB4"/>
    <w:rsid w:val="00D1517D"/>
    <w:rsid w:val="00D176F9"/>
    <w:rsid w:val="00D24013"/>
    <w:rsid w:val="00D2579A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55686"/>
    <w:rsid w:val="00D57268"/>
    <w:rsid w:val="00D620E5"/>
    <w:rsid w:val="00D623BD"/>
    <w:rsid w:val="00D64D21"/>
    <w:rsid w:val="00D828BE"/>
    <w:rsid w:val="00D85D45"/>
    <w:rsid w:val="00D86712"/>
    <w:rsid w:val="00D955AC"/>
    <w:rsid w:val="00D9637D"/>
    <w:rsid w:val="00DA2BE2"/>
    <w:rsid w:val="00DB0DB7"/>
    <w:rsid w:val="00DB19E4"/>
    <w:rsid w:val="00DB2B76"/>
    <w:rsid w:val="00DB2FAE"/>
    <w:rsid w:val="00DC1C07"/>
    <w:rsid w:val="00DC223D"/>
    <w:rsid w:val="00DC243A"/>
    <w:rsid w:val="00DC38B5"/>
    <w:rsid w:val="00DC4DAB"/>
    <w:rsid w:val="00DD2246"/>
    <w:rsid w:val="00DE58A8"/>
    <w:rsid w:val="00DF1033"/>
    <w:rsid w:val="00DF1E76"/>
    <w:rsid w:val="00DF3B51"/>
    <w:rsid w:val="00DF3C95"/>
    <w:rsid w:val="00DF5A1F"/>
    <w:rsid w:val="00DF6BF0"/>
    <w:rsid w:val="00DF6E4A"/>
    <w:rsid w:val="00DF6F75"/>
    <w:rsid w:val="00E01608"/>
    <w:rsid w:val="00E02011"/>
    <w:rsid w:val="00E039AD"/>
    <w:rsid w:val="00E03C7D"/>
    <w:rsid w:val="00E06623"/>
    <w:rsid w:val="00E06F48"/>
    <w:rsid w:val="00E114A8"/>
    <w:rsid w:val="00E15465"/>
    <w:rsid w:val="00E15470"/>
    <w:rsid w:val="00E22A0E"/>
    <w:rsid w:val="00E235C4"/>
    <w:rsid w:val="00E26147"/>
    <w:rsid w:val="00E323A6"/>
    <w:rsid w:val="00E346A6"/>
    <w:rsid w:val="00E34762"/>
    <w:rsid w:val="00E366EA"/>
    <w:rsid w:val="00E37DBE"/>
    <w:rsid w:val="00E42DD0"/>
    <w:rsid w:val="00E456D2"/>
    <w:rsid w:val="00E460A8"/>
    <w:rsid w:val="00E461A3"/>
    <w:rsid w:val="00E47FDD"/>
    <w:rsid w:val="00E54FBD"/>
    <w:rsid w:val="00E5642B"/>
    <w:rsid w:val="00E60F5D"/>
    <w:rsid w:val="00E67246"/>
    <w:rsid w:val="00E70F7A"/>
    <w:rsid w:val="00E71008"/>
    <w:rsid w:val="00E7137D"/>
    <w:rsid w:val="00E7605B"/>
    <w:rsid w:val="00E802DE"/>
    <w:rsid w:val="00E852B1"/>
    <w:rsid w:val="00E908DF"/>
    <w:rsid w:val="00E92ABC"/>
    <w:rsid w:val="00E92AD5"/>
    <w:rsid w:val="00EB1A2E"/>
    <w:rsid w:val="00EB2425"/>
    <w:rsid w:val="00EB5994"/>
    <w:rsid w:val="00EC4228"/>
    <w:rsid w:val="00ED1CAB"/>
    <w:rsid w:val="00EE042A"/>
    <w:rsid w:val="00EE100F"/>
    <w:rsid w:val="00EE10E3"/>
    <w:rsid w:val="00EE4A6B"/>
    <w:rsid w:val="00EE575B"/>
    <w:rsid w:val="00EE5A29"/>
    <w:rsid w:val="00EE6020"/>
    <w:rsid w:val="00F01DC1"/>
    <w:rsid w:val="00F04085"/>
    <w:rsid w:val="00F06A17"/>
    <w:rsid w:val="00F078C8"/>
    <w:rsid w:val="00F07E7C"/>
    <w:rsid w:val="00F10C71"/>
    <w:rsid w:val="00F12386"/>
    <w:rsid w:val="00F13186"/>
    <w:rsid w:val="00F145C6"/>
    <w:rsid w:val="00F16CD4"/>
    <w:rsid w:val="00F2253D"/>
    <w:rsid w:val="00F2318E"/>
    <w:rsid w:val="00F4217F"/>
    <w:rsid w:val="00F4363B"/>
    <w:rsid w:val="00F44A6A"/>
    <w:rsid w:val="00F453CB"/>
    <w:rsid w:val="00F50246"/>
    <w:rsid w:val="00F528AC"/>
    <w:rsid w:val="00F53B7A"/>
    <w:rsid w:val="00F5549E"/>
    <w:rsid w:val="00F57830"/>
    <w:rsid w:val="00F61BA0"/>
    <w:rsid w:val="00F61F8F"/>
    <w:rsid w:val="00F662FC"/>
    <w:rsid w:val="00F70E28"/>
    <w:rsid w:val="00F71E49"/>
    <w:rsid w:val="00F8142F"/>
    <w:rsid w:val="00F82F94"/>
    <w:rsid w:val="00F83051"/>
    <w:rsid w:val="00F84D7A"/>
    <w:rsid w:val="00F91FCD"/>
    <w:rsid w:val="00F95A35"/>
    <w:rsid w:val="00F966E8"/>
    <w:rsid w:val="00F977A4"/>
    <w:rsid w:val="00F97C24"/>
    <w:rsid w:val="00FA1CD5"/>
    <w:rsid w:val="00FA49A7"/>
    <w:rsid w:val="00FA6D03"/>
    <w:rsid w:val="00FB22CE"/>
    <w:rsid w:val="00FC019C"/>
    <w:rsid w:val="00FD1516"/>
    <w:rsid w:val="00FD2246"/>
    <w:rsid w:val="00FD2EED"/>
    <w:rsid w:val="00FD3390"/>
    <w:rsid w:val="00FE1FD1"/>
    <w:rsid w:val="00FE2A1B"/>
    <w:rsid w:val="00FE5810"/>
    <w:rsid w:val="00FE5AE5"/>
    <w:rsid w:val="00FE7375"/>
    <w:rsid w:val="00FE7F46"/>
    <w:rsid w:val="00FF492B"/>
    <w:rsid w:val="00FF78EC"/>
    <w:rsid w:val="015787ED"/>
    <w:rsid w:val="023D5D26"/>
    <w:rsid w:val="0491BC9F"/>
    <w:rsid w:val="08B728C1"/>
    <w:rsid w:val="094AE634"/>
    <w:rsid w:val="096A8758"/>
    <w:rsid w:val="0A006745"/>
    <w:rsid w:val="0B03952F"/>
    <w:rsid w:val="0B0657B9"/>
    <w:rsid w:val="0B49BF9B"/>
    <w:rsid w:val="0CD8025F"/>
    <w:rsid w:val="0DD68B00"/>
    <w:rsid w:val="105D1D37"/>
    <w:rsid w:val="10C59E49"/>
    <w:rsid w:val="10E96C80"/>
    <w:rsid w:val="111751D3"/>
    <w:rsid w:val="121419A7"/>
    <w:rsid w:val="1292CF86"/>
    <w:rsid w:val="12C658CD"/>
    <w:rsid w:val="132E1B86"/>
    <w:rsid w:val="13C7285C"/>
    <w:rsid w:val="14CF22CD"/>
    <w:rsid w:val="14F0F51C"/>
    <w:rsid w:val="15CAF387"/>
    <w:rsid w:val="16862105"/>
    <w:rsid w:val="19B78B5F"/>
    <w:rsid w:val="1D92E67A"/>
    <w:rsid w:val="201E21C3"/>
    <w:rsid w:val="20DBA79A"/>
    <w:rsid w:val="21C524B9"/>
    <w:rsid w:val="247D7EA1"/>
    <w:rsid w:val="24BED4DA"/>
    <w:rsid w:val="254B927B"/>
    <w:rsid w:val="2635FF45"/>
    <w:rsid w:val="265AA53B"/>
    <w:rsid w:val="27423DFE"/>
    <w:rsid w:val="2767A60F"/>
    <w:rsid w:val="282BBB1D"/>
    <w:rsid w:val="29DBD317"/>
    <w:rsid w:val="29F8739B"/>
    <w:rsid w:val="2A1746C5"/>
    <w:rsid w:val="2C58E34F"/>
    <w:rsid w:val="2C9225F1"/>
    <w:rsid w:val="2D3D7C03"/>
    <w:rsid w:val="2DA90A44"/>
    <w:rsid w:val="2DEFA7BD"/>
    <w:rsid w:val="2ED94C64"/>
    <w:rsid w:val="2F7C629F"/>
    <w:rsid w:val="30C782A9"/>
    <w:rsid w:val="313C0AE3"/>
    <w:rsid w:val="3186383F"/>
    <w:rsid w:val="33ACBD87"/>
    <w:rsid w:val="33FE8262"/>
    <w:rsid w:val="33FF236B"/>
    <w:rsid w:val="34239F8E"/>
    <w:rsid w:val="34EDB34D"/>
    <w:rsid w:val="3566C726"/>
    <w:rsid w:val="37A2A147"/>
    <w:rsid w:val="37A46524"/>
    <w:rsid w:val="380C0112"/>
    <w:rsid w:val="38D97913"/>
    <w:rsid w:val="38E21162"/>
    <w:rsid w:val="3A193D85"/>
    <w:rsid w:val="3A48E0EB"/>
    <w:rsid w:val="3BA4C653"/>
    <w:rsid w:val="3C1119D5"/>
    <w:rsid w:val="3C41BD4A"/>
    <w:rsid w:val="3D1B4E63"/>
    <w:rsid w:val="3FBC7C83"/>
    <w:rsid w:val="42B73E9F"/>
    <w:rsid w:val="439E9AA3"/>
    <w:rsid w:val="44D65E82"/>
    <w:rsid w:val="45090A28"/>
    <w:rsid w:val="478AAFC2"/>
    <w:rsid w:val="48478F6F"/>
    <w:rsid w:val="4B2466E8"/>
    <w:rsid w:val="4ED534C0"/>
    <w:rsid w:val="5106CB2A"/>
    <w:rsid w:val="51105731"/>
    <w:rsid w:val="518BD27E"/>
    <w:rsid w:val="522554FB"/>
    <w:rsid w:val="54AC0FC9"/>
    <w:rsid w:val="54B1F2F7"/>
    <w:rsid w:val="55E387C1"/>
    <w:rsid w:val="56E92F6C"/>
    <w:rsid w:val="5843EF11"/>
    <w:rsid w:val="584593DD"/>
    <w:rsid w:val="5962CA26"/>
    <w:rsid w:val="5CB39345"/>
    <w:rsid w:val="5CCB93AE"/>
    <w:rsid w:val="5E363B49"/>
    <w:rsid w:val="5FFE3FDE"/>
    <w:rsid w:val="6050A5C2"/>
    <w:rsid w:val="61B8497D"/>
    <w:rsid w:val="64A56B36"/>
    <w:rsid w:val="656EA01E"/>
    <w:rsid w:val="65B2681D"/>
    <w:rsid w:val="661B74D0"/>
    <w:rsid w:val="663E8113"/>
    <w:rsid w:val="66414D2E"/>
    <w:rsid w:val="66BF1DF8"/>
    <w:rsid w:val="69FCCEF3"/>
    <w:rsid w:val="6B14BE51"/>
    <w:rsid w:val="6B3DFBED"/>
    <w:rsid w:val="6F7883C5"/>
    <w:rsid w:val="6FF01CFA"/>
    <w:rsid w:val="710D2517"/>
    <w:rsid w:val="71A49251"/>
    <w:rsid w:val="72DD3483"/>
    <w:rsid w:val="74C38E1D"/>
    <w:rsid w:val="75F6BBE4"/>
    <w:rsid w:val="765F5E7E"/>
    <w:rsid w:val="769F026D"/>
    <w:rsid w:val="76B3434A"/>
    <w:rsid w:val="777C7900"/>
    <w:rsid w:val="79AFB445"/>
    <w:rsid w:val="7A378226"/>
    <w:rsid w:val="7AD12492"/>
    <w:rsid w:val="7C362C9C"/>
    <w:rsid w:val="7C8416C9"/>
    <w:rsid w:val="7EBFBD61"/>
    <w:rsid w:val="7FEB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45C6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numPr>
        <w:numId w:val="17"/>
      </w:numPr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2A7E1B"/>
    <w:pPr>
      <w:numPr>
        <w:ilvl w:val="1"/>
      </w:numPr>
      <w:ind w:left="0"/>
      <w:outlineLvl w:val="1"/>
    </w:pPr>
    <w:rPr>
      <w:sz w:val="28"/>
      <w:lang w:val="nl-BE" w:eastAsia="nl-BE"/>
    </w:rPr>
  </w:style>
  <w:style w:type="paragraph" w:styleId="Kop3">
    <w:name w:val="heading 3"/>
    <w:basedOn w:val="Kop2"/>
    <w:next w:val="Standaard"/>
    <w:link w:val="Kop3Char"/>
    <w:qFormat/>
    <w:rsid w:val="00AF6F69"/>
    <w:pPr>
      <w:numPr>
        <w:ilvl w:val="2"/>
      </w:numPr>
      <w:ind w:left="284"/>
      <w:outlineLvl w:val="2"/>
    </w:pPr>
    <w:rPr>
      <w:lang w:val="en-US"/>
    </w:rPr>
  </w:style>
  <w:style w:type="paragraph" w:styleId="Kop4">
    <w:name w:val="heading 4"/>
    <w:basedOn w:val="Standaard"/>
    <w:next w:val="Standaard"/>
    <w:link w:val="Kop4Char"/>
    <w:qFormat/>
    <w:rsid w:val="00953F31"/>
    <w:pPr>
      <w:keepNext/>
      <w:numPr>
        <w:ilvl w:val="3"/>
        <w:numId w:val="17"/>
      </w:numPr>
      <w:spacing w:after="0" w:line="360" w:lineRule="auto"/>
      <w:ind w:left="709" w:hanging="284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17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17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17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2A7E1B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AF6F69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val="en-US" w:eastAsia="nl-BE"/>
    </w:rPr>
  </w:style>
  <w:style w:type="character" w:customStyle="1" w:styleId="Kop4Char">
    <w:name w:val="Kop 4 Char"/>
    <w:basedOn w:val="Standaardalinea-lettertype"/>
    <w:link w:val="Kop4"/>
    <w:rsid w:val="00953F31"/>
    <w:rPr>
      <w:rFonts w:ascii="Calibri" w:eastAsia="Times New Roman" w:hAnsi="Calibri" w:cs="Times New Roman"/>
      <w:b/>
      <w:bCs/>
      <w:color w:val="404040" w:themeColor="text1" w:themeTint="BF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Geenafstand">
    <w:name w:val="No Spacing"/>
    <w:uiPriority w:val="1"/>
    <w:qFormat/>
    <w:rsid w:val="00B32861"/>
    <w:pPr>
      <w:spacing w:after="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customStyle="1" w:styleId="ui-provider">
    <w:name w:val="ui-provider"/>
    <w:basedOn w:val="Standaardalinea-lettertype"/>
    <w:rsid w:val="006D3E7E"/>
  </w:style>
  <w:style w:type="paragraph" w:styleId="Lijstalinea">
    <w:name w:val="List Paragraph"/>
    <w:basedOn w:val="Standaard"/>
    <w:uiPriority w:val="34"/>
    <w:qFormat/>
    <w:rsid w:val="00750D4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0D4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0D43"/>
    <w:rPr>
      <w:color w:val="800080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C0CC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C0CCA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C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xxxxxxxx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astyle.apa.org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geleider-sg-cv7opkejgm7y2hyepxnd.nilsvanvaerenbergh.b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3c7446-97f0-4a51-9ed0-5501b71498f2">
      <Terms xmlns="http://schemas.microsoft.com/office/infopath/2007/PartnerControls"/>
    </lcf76f155ced4ddcb4097134ff3c332f>
    <TaxCatchAll xmlns="99965964-ef09-4837-9092-e3b1281631c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5E99EB668394D820F5B1209325315" ma:contentTypeVersion="14" ma:contentTypeDescription="Een nieuw document maken." ma:contentTypeScope="" ma:versionID="67dca4dbd64d1ae9fa25164856b5ff10">
  <xsd:schema xmlns:xsd="http://www.w3.org/2001/XMLSchema" xmlns:xs="http://www.w3.org/2001/XMLSchema" xmlns:p="http://schemas.microsoft.com/office/2006/metadata/properties" xmlns:ns2="763c7446-97f0-4a51-9ed0-5501b71498f2" xmlns:ns3="99965964-ef09-4837-9092-e3b1281631c4" targetNamespace="http://schemas.microsoft.com/office/2006/metadata/properties" ma:root="true" ma:fieldsID="e52458dd3ba5e64dae12a34eb11c60b3" ns2:_="" ns3:_="">
    <xsd:import namespace="763c7446-97f0-4a51-9ed0-5501b71498f2"/>
    <xsd:import namespace="99965964-ef09-4837-9092-e3b128163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7446-97f0-4a51-9ed0-5501b714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5964-ef09-4837-9092-e3b1281631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ecd4bd-f6ee-473a-b63a-a54028e69d5c}" ma:internalName="TaxCatchAll" ma:showField="CatchAllData" ma:web="99965964-ef09-4837-9092-e3b128163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5A0B2-77B7-4A71-A78A-D51E582AD7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  <ds:schemaRef ds:uri="763c7446-97f0-4a51-9ed0-5501b71498f2"/>
    <ds:schemaRef ds:uri="99965964-ef09-4837-9092-e3b1281631c4"/>
  </ds:schemaRefs>
</ds:datastoreItem>
</file>

<file path=customXml/itemProps4.xml><?xml version="1.0" encoding="utf-8"?>
<ds:datastoreItem xmlns:ds="http://schemas.openxmlformats.org/officeDocument/2006/customXml" ds:itemID="{EC1927C7-3B32-4DBD-BFD1-7D586702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7446-97f0-4a51-9ed0-5501b71498f2"/>
    <ds:schemaRef ds:uri="99965964-ef09-4837-9092-e3b128163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860</TotalTime>
  <Pages>7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Makdesi Tony [student]</cp:lastModifiedBy>
  <cp:revision>472</cp:revision>
  <cp:lastPrinted>2019-06-09T20:38:00Z</cp:lastPrinted>
  <dcterms:created xsi:type="dcterms:W3CDTF">2021-10-04T10:30:00Z</dcterms:created>
  <dcterms:modified xsi:type="dcterms:W3CDTF">2024-12-09T20:08:00Z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0x0101003EF5E99EB668394D820F5B1209325315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